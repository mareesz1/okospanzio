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B76" w:rsidRPr="00DC0120" w:rsidRDefault="00B03A59" w:rsidP="00B03A59">
      <w:pPr>
        <w:pStyle w:val="Cm"/>
        <w:spacing w:before="2520" w:after="6720"/>
      </w:pPr>
      <w:r>
        <w:t xml:space="preserve">Szakmai vizsgák és a </w:t>
      </w:r>
      <w:r w:rsidR="002F6B76" w:rsidRPr="00DC0120">
        <w:t>záródolgozat</w:t>
      </w:r>
      <w:r>
        <w:t>ok</w:t>
      </w:r>
      <w:r w:rsidR="002F6B76" w:rsidRPr="00DC0120">
        <w:t xml:space="preserve"> követelményrendszere</w:t>
      </w:r>
    </w:p>
    <w:p w:rsidR="002F6B76" w:rsidRPr="00E12282" w:rsidRDefault="002F6B76" w:rsidP="00B03A59">
      <w:pPr>
        <w:spacing w:after="0"/>
        <w:jc w:val="right"/>
        <w:rPr>
          <w:i/>
          <w:sz w:val="32"/>
        </w:rPr>
      </w:pPr>
      <w:r w:rsidRPr="00E12282">
        <w:rPr>
          <w:i/>
          <w:sz w:val="32"/>
        </w:rPr>
        <w:t xml:space="preserve">verzió: </w:t>
      </w:r>
      <w:r w:rsidRPr="002F6B76">
        <w:rPr>
          <w:b/>
          <w:i/>
          <w:sz w:val="32"/>
        </w:rPr>
        <w:t>20</w:t>
      </w:r>
      <w:r w:rsidR="005972A7">
        <w:rPr>
          <w:b/>
          <w:i/>
          <w:sz w:val="32"/>
        </w:rPr>
        <w:t>2</w:t>
      </w:r>
      <w:r w:rsidR="00F04FC0">
        <w:rPr>
          <w:b/>
          <w:i/>
          <w:sz w:val="32"/>
        </w:rPr>
        <w:t>1</w:t>
      </w:r>
      <w:r w:rsidRPr="002F6B76">
        <w:rPr>
          <w:b/>
          <w:i/>
          <w:sz w:val="32"/>
        </w:rPr>
        <w:t>.0</w:t>
      </w:r>
      <w:r w:rsidR="001F257B">
        <w:rPr>
          <w:b/>
          <w:i/>
          <w:sz w:val="32"/>
        </w:rPr>
        <w:t>9</w:t>
      </w:r>
      <w:r w:rsidRPr="002F6B76">
        <w:rPr>
          <w:b/>
          <w:i/>
          <w:sz w:val="32"/>
        </w:rPr>
        <w:t>.0</w:t>
      </w:r>
      <w:r w:rsidR="001F257B">
        <w:rPr>
          <w:b/>
          <w:i/>
          <w:sz w:val="32"/>
        </w:rPr>
        <w:t>1</w:t>
      </w:r>
      <w:r>
        <w:rPr>
          <w:i/>
          <w:sz w:val="32"/>
        </w:rPr>
        <w:br/>
        <w:t xml:space="preserve">készítette: </w:t>
      </w:r>
      <w:r w:rsidRPr="002F6B76">
        <w:rPr>
          <w:b/>
          <w:i/>
          <w:sz w:val="32"/>
        </w:rPr>
        <w:t>Horváth Norbert</w:t>
      </w:r>
      <w:r w:rsidR="00F04FC0">
        <w:rPr>
          <w:b/>
          <w:i/>
          <w:sz w:val="32"/>
        </w:rPr>
        <w:t xml:space="preserve">, </w:t>
      </w:r>
      <w:r w:rsidRPr="002F6B76">
        <w:rPr>
          <w:b/>
          <w:i/>
          <w:sz w:val="32"/>
        </w:rPr>
        <w:t>Kottra Richárd</w:t>
      </w:r>
    </w:p>
    <w:p w:rsidR="002F6B76" w:rsidRDefault="002F6B76" w:rsidP="002F6B76">
      <w:r>
        <w:br w:type="page"/>
      </w:r>
    </w:p>
    <w:sdt>
      <w:sdtPr>
        <w:rPr>
          <w:rFonts w:asciiTheme="minorHAnsi" w:eastAsiaTheme="minorHAnsi" w:hAnsiTheme="minorHAnsi" w:cstheme="minorBidi"/>
          <w:color w:val="auto"/>
          <w:sz w:val="22"/>
          <w:szCs w:val="22"/>
          <w:lang w:eastAsia="en-US"/>
        </w:rPr>
        <w:id w:val="1277298131"/>
        <w:docPartObj>
          <w:docPartGallery w:val="Table of Contents"/>
          <w:docPartUnique/>
        </w:docPartObj>
      </w:sdtPr>
      <w:sdtEndPr>
        <w:rPr>
          <w:b/>
          <w:bCs/>
        </w:rPr>
      </w:sdtEndPr>
      <w:sdtContent>
        <w:p w:rsidR="00B03A59" w:rsidRDefault="00B03A59">
          <w:pPr>
            <w:pStyle w:val="Tartalomjegyzkcmsora"/>
          </w:pPr>
          <w:r>
            <w:t>Tartalomjegyzék</w:t>
          </w:r>
        </w:p>
        <w:p w:rsidR="00FE616B" w:rsidRDefault="00B03A59" w:rsidP="00FE616B">
          <w:pPr>
            <w:pStyle w:val="TJ1"/>
            <w:tabs>
              <w:tab w:val="right" w:pos="1418"/>
              <w:tab w:val="right" w:leader="dot" w:pos="9060"/>
            </w:tabs>
            <w:rPr>
              <w:rFonts w:eastAsiaTheme="minorEastAsia"/>
              <w:noProof/>
              <w:lang w:eastAsia="hu-HU"/>
            </w:rPr>
          </w:pPr>
          <w:r>
            <w:rPr>
              <w:b/>
              <w:bCs/>
            </w:rPr>
            <w:fldChar w:fldCharType="begin"/>
          </w:r>
          <w:r>
            <w:rPr>
              <w:b/>
              <w:bCs/>
            </w:rPr>
            <w:instrText xml:space="preserve"> TOC \o "1-3" \h \z \u </w:instrText>
          </w:r>
          <w:r>
            <w:rPr>
              <w:b/>
              <w:bCs/>
            </w:rPr>
            <w:fldChar w:fldCharType="separate"/>
          </w:r>
          <w:hyperlink w:anchor="_Toc82689265" w:history="1">
            <w:r w:rsidR="00FE616B" w:rsidRPr="00CC78FF">
              <w:rPr>
                <w:rStyle w:val="Hiperhivatkozs"/>
                <w:noProof/>
              </w:rPr>
              <w:t>Általános előírások</w:t>
            </w:r>
            <w:r w:rsidR="00FE616B">
              <w:rPr>
                <w:noProof/>
                <w:webHidden/>
              </w:rPr>
              <w:tab/>
            </w:r>
            <w:r w:rsidR="00FE616B">
              <w:rPr>
                <w:noProof/>
                <w:webHidden/>
              </w:rPr>
              <w:fldChar w:fldCharType="begin"/>
            </w:r>
            <w:r w:rsidR="00FE616B">
              <w:rPr>
                <w:noProof/>
                <w:webHidden/>
              </w:rPr>
              <w:instrText xml:space="preserve"> PAGEREF _Toc82689265 \h </w:instrText>
            </w:r>
            <w:r w:rsidR="00FE616B">
              <w:rPr>
                <w:noProof/>
                <w:webHidden/>
              </w:rPr>
            </w:r>
            <w:r w:rsidR="00FE616B">
              <w:rPr>
                <w:noProof/>
                <w:webHidden/>
              </w:rPr>
              <w:fldChar w:fldCharType="separate"/>
            </w:r>
            <w:r w:rsidR="00FE616B">
              <w:rPr>
                <w:noProof/>
                <w:webHidden/>
              </w:rPr>
              <w:t>3</w:t>
            </w:r>
            <w:r w:rsidR="00FE616B">
              <w:rPr>
                <w:noProof/>
                <w:webHidden/>
              </w:rPr>
              <w:fldChar w:fldCharType="end"/>
            </w:r>
          </w:hyperlink>
        </w:p>
        <w:p w:rsidR="00FE616B" w:rsidRDefault="00FB0AA1" w:rsidP="00FE616B">
          <w:pPr>
            <w:pStyle w:val="TJ2"/>
            <w:tabs>
              <w:tab w:val="left" w:pos="660"/>
              <w:tab w:val="right" w:pos="1418"/>
              <w:tab w:val="right" w:leader="dot" w:pos="9060"/>
            </w:tabs>
            <w:rPr>
              <w:rFonts w:eastAsiaTheme="minorEastAsia"/>
              <w:noProof/>
              <w:lang w:eastAsia="hu-HU"/>
            </w:rPr>
          </w:pPr>
          <w:hyperlink w:anchor="_Toc82689266" w:history="1">
            <w:r w:rsidR="00FE616B" w:rsidRPr="00CC78FF">
              <w:rPr>
                <w:rStyle w:val="Hiperhivatkozs"/>
                <w:noProof/>
              </w:rPr>
              <w:t>I.</w:t>
            </w:r>
            <w:r w:rsidR="00FE616B">
              <w:rPr>
                <w:rFonts w:eastAsiaTheme="minorEastAsia"/>
                <w:noProof/>
                <w:lang w:eastAsia="hu-HU"/>
              </w:rPr>
              <w:tab/>
            </w:r>
            <w:r w:rsidR="00FE616B" w:rsidRPr="00CC78FF">
              <w:rPr>
                <w:rStyle w:val="Hiperhivatkozs"/>
                <w:noProof/>
              </w:rPr>
              <w:t>Beadandó</w:t>
            </w:r>
            <w:r w:rsidR="00FE616B">
              <w:rPr>
                <w:noProof/>
                <w:webHidden/>
              </w:rPr>
              <w:tab/>
            </w:r>
            <w:r w:rsidR="00FE616B">
              <w:rPr>
                <w:noProof/>
                <w:webHidden/>
              </w:rPr>
              <w:fldChar w:fldCharType="begin"/>
            </w:r>
            <w:r w:rsidR="00FE616B">
              <w:rPr>
                <w:noProof/>
                <w:webHidden/>
              </w:rPr>
              <w:instrText xml:space="preserve"> PAGEREF _Toc82689266 \h </w:instrText>
            </w:r>
            <w:r w:rsidR="00FE616B">
              <w:rPr>
                <w:noProof/>
                <w:webHidden/>
              </w:rPr>
            </w:r>
            <w:r w:rsidR="00FE616B">
              <w:rPr>
                <w:noProof/>
                <w:webHidden/>
              </w:rPr>
              <w:fldChar w:fldCharType="separate"/>
            </w:r>
            <w:r w:rsidR="00FE616B">
              <w:rPr>
                <w:noProof/>
                <w:webHidden/>
              </w:rPr>
              <w:t>3</w:t>
            </w:r>
            <w:r w:rsidR="00FE616B">
              <w:rPr>
                <w:noProof/>
                <w:webHidden/>
              </w:rPr>
              <w:fldChar w:fldCharType="end"/>
            </w:r>
          </w:hyperlink>
        </w:p>
        <w:p w:rsidR="00FE616B" w:rsidRDefault="00FB0AA1" w:rsidP="00FE616B">
          <w:pPr>
            <w:pStyle w:val="TJ2"/>
            <w:tabs>
              <w:tab w:val="left" w:pos="660"/>
              <w:tab w:val="right" w:pos="1418"/>
              <w:tab w:val="right" w:leader="dot" w:pos="9060"/>
            </w:tabs>
            <w:rPr>
              <w:rFonts w:eastAsiaTheme="minorEastAsia"/>
              <w:noProof/>
              <w:lang w:eastAsia="hu-HU"/>
            </w:rPr>
          </w:pPr>
          <w:hyperlink w:anchor="_Toc82689267" w:history="1">
            <w:r w:rsidR="00FE616B" w:rsidRPr="00CC78FF">
              <w:rPr>
                <w:rStyle w:val="Hiperhivatkozs"/>
                <w:noProof/>
              </w:rPr>
              <w:t>II.</w:t>
            </w:r>
            <w:r w:rsidR="00FE616B">
              <w:rPr>
                <w:rFonts w:eastAsiaTheme="minorEastAsia"/>
                <w:noProof/>
                <w:lang w:eastAsia="hu-HU"/>
              </w:rPr>
              <w:tab/>
            </w:r>
            <w:r w:rsidR="00FE616B" w:rsidRPr="00CC78FF">
              <w:rPr>
                <w:rStyle w:val="Hiperhivatkozs"/>
                <w:noProof/>
              </w:rPr>
              <w:t>Fontos dátumok</w:t>
            </w:r>
            <w:r w:rsidR="00FE616B">
              <w:rPr>
                <w:noProof/>
                <w:webHidden/>
              </w:rPr>
              <w:tab/>
            </w:r>
            <w:r w:rsidR="00FE616B">
              <w:rPr>
                <w:noProof/>
                <w:webHidden/>
              </w:rPr>
              <w:fldChar w:fldCharType="begin"/>
            </w:r>
            <w:r w:rsidR="00FE616B">
              <w:rPr>
                <w:noProof/>
                <w:webHidden/>
              </w:rPr>
              <w:instrText xml:space="preserve"> PAGEREF _Toc82689267 \h </w:instrText>
            </w:r>
            <w:r w:rsidR="00FE616B">
              <w:rPr>
                <w:noProof/>
                <w:webHidden/>
              </w:rPr>
            </w:r>
            <w:r w:rsidR="00FE616B">
              <w:rPr>
                <w:noProof/>
                <w:webHidden/>
              </w:rPr>
              <w:fldChar w:fldCharType="separate"/>
            </w:r>
            <w:r w:rsidR="00FE616B">
              <w:rPr>
                <w:noProof/>
                <w:webHidden/>
              </w:rPr>
              <w:t>3</w:t>
            </w:r>
            <w:r w:rsidR="00FE616B">
              <w:rPr>
                <w:noProof/>
                <w:webHidden/>
              </w:rPr>
              <w:fldChar w:fldCharType="end"/>
            </w:r>
          </w:hyperlink>
        </w:p>
        <w:p w:rsidR="00FE616B" w:rsidRDefault="00FB0AA1" w:rsidP="00FE616B">
          <w:pPr>
            <w:pStyle w:val="TJ2"/>
            <w:tabs>
              <w:tab w:val="left" w:pos="880"/>
              <w:tab w:val="right" w:pos="1418"/>
              <w:tab w:val="right" w:leader="dot" w:pos="9060"/>
            </w:tabs>
            <w:rPr>
              <w:rFonts w:eastAsiaTheme="minorEastAsia"/>
              <w:noProof/>
              <w:lang w:eastAsia="hu-HU"/>
            </w:rPr>
          </w:pPr>
          <w:hyperlink w:anchor="_Toc82689268" w:history="1">
            <w:r w:rsidR="00FE616B" w:rsidRPr="00CC78FF">
              <w:rPr>
                <w:rStyle w:val="Hiperhivatkozs"/>
                <w:noProof/>
              </w:rPr>
              <w:t>III.</w:t>
            </w:r>
            <w:r w:rsidR="00FE616B">
              <w:rPr>
                <w:rFonts w:eastAsiaTheme="minorEastAsia"/>
                <w:noProof/>
                <w:lang w:eastAsia="hu-HU"/>
              </w:rPr>
              <w:tab/>
            </w:r>
            <w:r w:rsidR="00FE616B" w:rsidRPr="00CC78FF">
              <w:rPr>
                <w:rStyle w:val="Hiperhivatkozs"/>
                <w:noProof/>
              </w:rPr>
              <w:t>Formai, formázási követelmények</w:t>
            </w:r>
            <w:r w:rsidR="00FE616B">
              <w:rPr>
                <w:noProof/>
                <w:webHidden/>
              </w:rPr>
              <w:tab/>
            </w:r>
            <w:r w:rsidR="00FE616B">
              <w:rPr>
                <w:noProof/>
                <w:webHidden/>
              </w:rPr>
              <w:fldChar w:fldCharType="begin"/>
            </w:r>
            <w:r w:rsidR="00FE616B">
              <w:rPr>
                <w:noProof/>
                <w:webHidden/>
              </w:rPr>
              <w:instrText xml:space="preserve"> PAGEREF _Toc82689268 \h </w:instrText>
            </w:r>
            <w:r w:rsidR="00FE616B">
              <w:rPr>
                <w:noProof/>
                <w:webHidden/>
              </w:rPr>
            </w:r>
            <w:r w:rsidR="00FE616B">
              <w:rPr>
                <w:noProof/>
                <w:webHidden/>
              </w:rPr>
              <w:fldChar w:fldCharType="separate"/>
            </w:r>
            <w:r w:rsidR="00FE616B">
              <w:rPr>
                <w:noProof/>
                <w:webHidden/>
              </w:rPr>
              <w:t>3</w:t>
            </w:r>
            <w:r w:rsidR="00FE616B">
              <w:rPr>
                <w:noProof/>
                <w:webHidden/>
              </w:rPr>
              <w:fldChar w:fldCharType="end"/>
            </w:r>
          </w:hyperlink>
        </w:p>
        <w:p w:rsidR="00FE616B" w:rsidRDefault="00FB0AA1" w:rsidP="00FE616B">
          <w:pPr>
            <w:pStyle w:val="TJ2"/>
            <w:tabs>
              <w:tab w:val="left" w:pos="880"/>
              <w:tab w:val="right" w:pos="1418"/>
              <w:tab w:val="right" w:leader="dot" w:pos="9060"/>
            </w:tabs>
            <w:rPr>
              <w:rFonts w:eastAsiaTheme="minorEastAsia"/>
              <w:noProof/>
              <w:lang w:eastAsia="hu-HU"/>
            </w:rPr>
          </w:pPr>
          <w:hyperlink w:anchor="_Toc82689269" w:history="1">
            <w:r w:rsidR="00FE616B" w:rsidRPr="00CC78FF">
              <w:rPr>
                <w:rStyle w:val="Hiperhivatkozs"/>
                <w:noProof/>
              </w:rPr>
              <w:t>IV.</w:t>
            </w:r>
            <w:r w:rsidR="00FE616B">
              <w:rPr>
                <w:rFonts w:eastAsiaTheme="minorEastAsia"/>
                <w:noProof/>
                <w:lang w:eastAsia="hu-HU"/>
              </w:rPr>
              <w:tab/>
            </w:r>
            <w:r w:rsidR="00FE616B" w:rsidRPr="00CC78FF">
              <w:rPr>
                <w:rStyle w:val="Hiperhivatkozs"/>
                <w:noProof/>
              </w:rPr>
              <w:t>Egyéb formai, tartalmi követelmények</w:t>
            </w:r>
            <w:r w:rsidR="00FE616B">
              <w:rPr>
                <w:noProof/>
                <w:webHidden/>
              </w:rPr>
              <w:tab/>
            </w:r>
            <w:r w:rsidR="00FE616B">
              <w:rPr>
                <w:noProof/>
                <w:webHidden/>
              </w:rPr>
              <w:fldChar w:fldCharType="begin"/>
            </w:r>
            <w:r w:rsidR="00FE616B">
              <w:rPr>
                <w:noProof/>
                <w:webHidden/>
              </w:rPr>
              <w:instrText xml:space="preserve"> PAGEREF _Toc82689269 \h </w:instrText>
            </w:r>
            <w:r w:rsidR="00FE616B">
              <w:rPr>
                <w:noProof/>
                <w:webHidden/>
              </w:rPr>
            </w:r>
            <w:r w:rsidR="00FE616B">
              <w:rPr>
                <w:noProof/>
                <w:webHidden/>
              </w:rPr>
              <w:fldChar w:fldCharType="separate"/>
            </w:r>
            <w:r w:rsidR="00FE616B">
              <w:rPr>
                <w:noProof/>
                <w:webHidden/>
              </w:rPr>
              <w:t>4</w:t>
            </w:r>
            <w:r w:rsidR="00FE616B">
              <w:rPr>
                <w:noProof/>
                <w:webHidden/>
              </w:rPr>
              <w:fldChar w:fldCharType="end"/>
            </w:r>
          </w:hyperlink>
        </w:p>
        <w:p w:rsidR="00FE616B" w:rsidRDefault="00FB0AA1" w:rsidP="00FE616B">
          <w:pPr>
            <w:pStyle w:val="TJ2"/>
            <w:tabs>
              <w:tab w:val="left" w:pos="660"/>
              <w:tab w:val="right" w:pos="1418"/>
              <w:tab w:val="right" w:leader="dot" w:pos="9060"/>
            </w:tabs>
            <w:rPr>
              <w:rFonts w:eastAsiaTheme="minorEastAsia"/>
              <w:noProof/>
              <w:lang w:eastAsia="hu-HU"/>
            </w:rPr>
          </w:pPr>
          <w:hyperlink w:anchor="_Toc82689270" w:history="1">
            <w:r w:rsidR="00FE616B" w:rsidRPr="00CC78FF">
              <w:rPr>
                <w:rStyle w:val="Hiperhivatkozs"/>
                <w:noProof/>
              </w:rPr>
              <w:t>V.</w:t>
            </w:r>
            <w:r w:rsidR="00FE616B">
              <w:rPr>
                <w:rFonts w:eastAsiaTheme="minorEastAsia"/>
                <w:noProof/>
                <w:lang w:eastAsia="hu-HU"/>
              </w:rPr>
              <w:tab/>
            </w:r>
            <w:r w:rsidR="00FE616B" w:rsidRPr="00CC78FF">
              <w:rPr>
                <w:rStyle w:val="Hiperhivatkozs"/>
                <w:noProof/>
              </w:rPr>
              <w:t>A melléklet tartalma</w:t>
            </w:r>
            <w:r w:rsidR="00FE616B">
              <w:rPr>
                <w:noProof/>
                <w:webHidden/>
              </w:rPr>
              <w:tab/>
            </w:r>
            <w:r w:rsidR="00FE616B">
              <w:rPr>
                <w:noProof/>
                <w:webHidden/>
              </w:rPr>
              <w:fldChar w:fldCharType="begin"/>
            </w:r>
            <w:r w:rsidR="00FE616B">
              <w:rPr>
                <w:noProof/>
                <w:webHidden/>
              </w:rPr>
              <w:instrText xml:space="preserve"> PAGEREF _Toc82689270 \h </w:instrText>
            </w:r>
            <w:r w:rsidR="00FE616B">
              <w:rPr>
                <w:noProof/>
                <w:webHidden/>
              </w:rPr>
            </w:r>
            <w:r w:rsidR="00FE616B">
              <w:rPr>
                <w:noProof/>
                <w:webHidden/>
              </w:rPr>
              <w:fldChar w:fldCharType="separate"/>
            </w:r>
            <w:r w:rsidR="00FE616B">
              <w:rPr>
                <w:noProof/>
                <w:webHidden/>
              </w:rPr>
              <w:t>4</w:t>
            </w:r>
            <w:r w:rsidR="00FE616B">
              <w:rPr>
                <w:noProof/>
                <w:webHidden/>
              </w:rPr>
              <w:fldChar w:fldCharType="end"/>
            </w:r>
          </w:hyperlink>
        </w:p>
        <w:p w:rsidR="00FE616B" w:rsidRDefault="00FB0AA1" w:rsidP="00FE616B">
          <w:pPr>
            <w:pStyle w:val="TJ1"/>
            <w:tabs>
              <w:tab w:val="right" w:pos="1418"/>
              <w:tab w:val="right" w:leader="dot" w:pos="9060"/>
            </w:tabs>
            <w:rPr>
              <w:rFonts w:eastAsiaTheme="minorEastAsia"/>
              <w:noProof/>
              <w:lang w:eastAsia="hu-HU"/>
            </w:rPr>
          </w:pPr>
          <w:hyperlink w:anchor="_Toc82689271" w:history="1">
            <w:r w:rsidR="00FE616B" w:rsidRPr="00CC78FF">
              <w:rPr>
                <w:rStyle w:val="Hiperhivatkozs"/>
                <w:noProof/>
              </w:rPr>
              <w:t>Az általános előírások kiegészítése, pontosítása szakképesítésenként</w:t>
            </w:r>
            <w:r w:rsidR="00FE616B">
              <w:rPr>
                <w:noProof/>
                <w:webHidden/>
              </w:rPr>
              <w:tab/>
            </w:r>
            <w:r w:rsidR="00FE616B">
              <w:rPr>
                <w:noProof/>
                <w:webHidden/>
              </w:rPr>
              <w:fldChar w:fldCharType="begin"/>
            </w:r>
            <w:r w:rsidR="00FE616B">
              <w:rPr>
                <w:noProof/>
                <w:webHidden/>
              </w:rPr>
              <w:instrText xml:space="preserve"> PAGEREF _Toc82689271 \h </w:instrText>
            </w:r>
            <w:r w:rsidR="00FE616B">
              <w:rPr>
                <w:noProof/>
                <w:webHidden/>
              </w:rPr>
            </w:r>
            <w:r w:rsidR="00FE616B">
              <w:rPr>
                <w:noProof/>
                <w:webHidden/>
              </w:rPr>
              <w:fldChar w:fldCharType="separate"/>
            </w:r>
            <w:r w:rsidR="00FE616B">
              <w:rPr>
                <w:noProof/>
                <w:webHidden/>
              </w:rPr>
              <w:t>5</w:t>
            </w:r>
            <w:r w:rsidR="00FE616B">
              <w:rPr>
                <w:noProof/>
                <w:webHidden/>
              </w:rPr>
              <w:fldChar w:fldCharType="end"/>
            </w:r>
          </w:hyperlink>
        </w:p>
        <w:p w:rsidR="00FE616B" w:rsidRDefault="00FB0AA1" w:rsidP="00FE616B">
          <w:pPr>
            <w:pStyle w:val="TJ2"/>
            <w:tabs>
              <w:tab w:val="left" w:pos="660"/>
              <w:tab w:val="right" w:pos="1418"/>
              <w:tab w:val="right" w:leader="dot" w:pos="9060"/>
            </w:tabs>
            <w:rPr>
              <w:rFonts w:eastAsiaTheme="minorEastAsia"/>
              <w:noProof/>
              <w:lang w:eastAsia="hu-HU"/>
            </w:rPr>
          </w:pPr>
          <w:hyperlink w:anchor="_Toc82689272" w:history="1">
            <w:r w:rsidR="00FE616B" w:rsidRPr="00CC78FF">
              <w:rPr>
                <w:rStyle w:val="Hiperhivatkozs"/>
                <w:noProof/>
              </w:rPr>
              <w:t>I.</w:t>
            </w:r>
            <w:r w:rsidR="00FE616B">
              <w:rPr>
                <w:rFonts w:eastAsiaTheme="minorEastAsia"/>
                <w:noProof/>
                <w:lang w:eastAsia="hu-HU"/>
              </w:rPr>
              <w:tab/>
            </w:r>
            <w:r w:rsidR="00FE616B" w:rsidRPr="00CC78FF">
              <w:rPr>
                <w:rStyle w:val="Hiperhivatkozs"/>
                <w:noProof/>
              </w:rPr>
              <w:t>OKJ 54 481 01 CAD-CAM informatikus</w:t>
            </w:r>
            <w:r w:rsidR="00FE616B">
              <w:rPr>
                <w:noProof/>
                <w:webHidden/>
              </w:rPr>
              <w:tab/>
            </w:r>
            <w:r w:rsidR="00FE616B">
              <w:rPr>
                <w:noProof/>
                <w:webHidden/>
              </w:rPr>
              <w:fldChar w:fldCharType="begin"/>
            </w:r>
            <w:r w:rsidR="00FE616B">
              <w:rPr>
                <w:noProof/>
                <w:webHidden/>
              </w:rPr>
              <w:instrText xml:space="preserve"> PAGEREF _Toc82689272 \h </w:instrText>
            </w:r>
            <w:r w:rsidR="00FE616B">
              <w:rPr>
                <w:noProof/>
                <w:webHidden/>
              </w:rPr>
            </w:r>
            <w:r w:rsidR="00FE616B">
              <w:rPr>
                <w:noProof/>
                <w:webHidden/>
              </w:rPr>
              <w:fldChar w:fldCharType="separate"/>
            </w:r>
            <w:r w:rsidR="00FE616B">
              <w:rPr>
                <w:noProof/>
                <w:webHidden/>
              </w:rPr>
              <w:t>5</w:t>
            </w:r>
            <w:r w:rsidR="00FE616B">
              <w:rPr>
                <w:noProof/>
                <w:webHidden/>
              </w:rPr>
              <w:fldChar w:fldCharType="end"/>
            </w:r>
          </w:hyperlink>
        </w:p>
        <w:p w:rsidR="00FE616B" w:rsidRDefault="00FB0AA1" w:rsidP="00FE616B">
          <w:pPr>
            <w:pStyle w:val="TJ2"/>
            <w:tabs>
              <w:tab w:val="left" w:pos="660"/>
              <w:tab w:val="right" w:pos="1418"/>
              <w:tab w:val="right" w:leader="dot" w:pos="9060"/>
            </w:tabs>
            <w:rPr>
              <w:rFonts w:eastAsiaTheme="minorEastAsia"/>
              <w:noProof/>
              <w:lang w:eastAsia="hu-HU"/>
            </w:rPr>
          </w:pPr>
          <w:hyperlink w:anchor="_Toc82689273" w:history="1">
            <w:r w:rsidR="00FE616B" w:rsidRPr="00CC78FF">
              <w:rPr>
                <w:rStyle w:val="Hiperhivatkozs"/>
                <w:noProof/>
              </w:rPr>
              <w:t>II.</w:t>
            </w:r>
            <w:r w:rsidR="00FE616B">
              <w:rPr>
                <w:rFonts w:eastAsiaTheme="minorEastAsia"/>
                <w:noProof/>
                <w:lang w:eastAsia="hu-HU"/>
              </w:rPr>
              <w:tab/>
            </w:r>
            <w:r w:rsidR="00FE616B" w:rsidRPr="00CC78FF">
              <w:rPr>
                <w:rStyle w:val="Hiperhivatkozs"/>
                <w:noProof/>
              </w:rPr>
              <w:t>5 0613 12 03 Szoftverfejlesztő és -tesztelő technikus</w:t>
            </w:r>
            <w:r w:rsidR="00FE616B">
              <w:rPr>
                <w:noProof/>
                <w:webHidden/>
              </w:rPr>
              <w:tab/>
            </w:r>
            <w:r w:rsidR="00FE616B">
              <w:rPr>
                <w:noProof/>
                <w:webHidden/>
              </w:rPr>
              <w:fldChar w:fldCharType="begin"/>
            </w:r>
            <w:r w:rsidR="00FE616B">
              <w:rPr>
                <w:noProof/>
                <w:webHidden/>
              </w:rPr>
              <w:instrText xml:space="preserve"> PAGEREF _Toc82689273 \h </w:instrText>
            </w:r>
            <w:r w:rsidR="00FE616B">
              <w:rPr>
                <w:noProof/>
                <w:webHidden/>
              </w:rPr>
            </w:r>
            <w:r w:rsidR="00FE616B">
              <w:rPr>
                <w:noProof/>
                <w:webHidden/>
              </w:rPr>
              <w:fldChar w:fldCharType="separate"/>
            </w:r>
            <w:r w:rsidR="00FE616B">
              <w:rPr>
                <w:noProof/>
                <w:webHidden/>
              </w:rPr>
              <w:t>7</w:t>
            </w:r>
            <w:r w:rsidR="00FE616B">
              <w:rPr>
                <w:noProof/>
                <w:webHidden/>
              </w:rPr>
              <w:fldChar w:fldCharType="end"/>
            </w:r>
          </w:hyperlink>
        </w:p>
        <w:p w:rsidR="00FE616B" w:rsidRDefault="00FB0AA1" w:rsidP="00FE616B">
          <w:pPr>
            <w:pStyle w:val="TJ2"/>
            <w:tabs>
              <w:tab w:val="left" w:pos="880"/>
              <w:tab w:val="right" w:pos="1418"/>
              <w:tab w:val="right" w:leader="dot" w:pos="9060"/>
            </w:tabs>
            <w:rPr>
              <w:rFonts w:eastAsiaTheme="minorEastAsia"/>
              <w:noProof/>
              <w:lang w:eastAsia="hu-HU"/>
            </w:rPr>
          </w:pPr>
          <w:hyperlink w:anchor="_Toc82689274" w:history="1">
            <w:r w:rsidR="00FE616B" w:rsidRPr="00CC78FF">
              <w:rPr>
                <w:rStyle w:val="Hiperhivatkozs"/>
                <w:noProof/>
              </w:rPr>
              <w:t>III.</w:t>
            </w:r>
            <w:r w:rsidR="00FE616B">
              <w:rPr>
                <w:rFonts w:eastAsiaTheme="minorEastAsia"/>
                <w:noProof/>
                <w:lang w:eastAsia="hu-HU"/>
              </w:rPr>
              <w:tab/>
            </w:r>
            <w:r w:rsidR="00FE616B" w:rsidRPr="00CC78FF">
              <w:rPr>
                <w:rStyle w:val="Hiperhivatkozs"/>
                <w:noProof/>
              </w:rPr>
              <w:t>5 0612 12 02 Informatikai rendszer- és alkalmazás-üzemeltető technikus</w:t>
            </w:r>
            <w:r w:rsidR="00FE616B">
              <w:rPr>
                <w:noProof/>
                <w:webHidden/>
              </w:rPr>
              <w:tab/>
            </w:r>
            <w:r w:rsidR="00FE616B">
              <w:rPr>
                <w:noProof/>
                <w:webHidden/>
              </w:rPr>
              <w:fldChar w:fldCharType="begin"/>
            </w:r>
            <w:r w:rsidR="00FE616B">
              <w:rPr>
                <w:noProof/>
                <w:webHidden/>
              </w:rPr>
              <w:instrText xml:space="preserve"> PAGEREF _Toc82689274 \h </w:instrText>
            </w:r>
            <w:r w:rsidR="00FE616B">
              <w:rPr>
                <w:noProof/>
                <w:webHidden/>
              </w:rPr>
            </w:r>
            <w:r w:rsidR="00FE616B">
              <w:rPr>
                <w:noProof/>
                <w:webHidden/>
              </w:rPr>
              <w:fldChar w:fldCharType="separate"/>
            </w:r>
            <w:r w:rsidR="00FE616B">
              <w:rPr>
                <w:noProof/>
                <w:webHidden/>
              </w:rPr>
              <w:t>8</w:t>
            </w:r>
            <w:r w:rsidR="00FE616B">
              <w:rPr>
                <w:noProof/>
                <w:webHidden/>
              </w:rPr>
              <w:fldChar w:fldCharType="end"/>
            </w:r>
          </w:hyperlink>
        </w:p>
        <w:p w:rsidR="00FE616B" w:rsidRDefault="00FB0AA1" w:rsidP="00FE616B">
          <w:pPr>
            <w:pStyle w:val="TJ1"/>
            <w:tabs>
              <w:tab w:val="right" w:pos="1418"/>
              <w:tab w:val="right" w:leader="dot" w:pos="9060"/>
            </w:tabs>
            <w:rPr>
              <w:rFonts w:eastAsiaTheme="minorEastAsia"/>
              <w:noProof/>
              <w:lang w:eastAsia="hu-HU"/>
            </w:rPr>
          </w:pPr>
          <w:hyperlink w:anchor="_Toc82689275" w:history="1">
            <w:r w:rsidR="00FE616B" w:rsidRPr="00CC78FF">
              <w:rPr>
                <w:rStyle w:val="Hiperhivatkozs"/>
                <w:noProof/>
              </w:rPr>
              <w:t>Szakmai- és vizsgakövetelmények szakképesítésenként</w:t>
            </w:r>
            <w:r w:rsidR="00FE616B">
              <w:rPr>
                <w:noProof/>
                <w:webHidden/>
              </w:rPr>
              <w:tab/>
            </w:r>
            <w:r w:rsidR="00FE616B">
              <w:rPr>
                <w:noProof/>
                <w:webHidden/>
              </w:rPr>
              <w:fldChar w:fldCharType="begin"/>
            </w:r>
            <w:r w:rsidR="00FE616B">
              <w:rPr>
                <w:noProof/>
                <w:webHidden/>
              </w:rPr>
              <w:instrText xml:space="preserve"> PAGEREF _Toc82689275 \h </w:instrText>
            </w:r>
            <w:r w:rsidR="00FE616B">
              <w:rPr>
                <w:noProof/>
                <w:webHidden/>
              </w:rPr>
            </w:r>
            <w:r w:rsidR="00FE616B">
              <w:rPr>
                <w:noProof/>
                <w:webHidden/>
              </w:rPr>
              <w:fldChar w:fldCharType="separate"/>
            </w:r>
            <w:r w:rsidR="00FE616B">
              <w:rPr>
                <w:noProof/>
                <w:webHidden/>
              </w:rPr>
              <w:t>10</w:t>
            </w:r>
            <w:r w:rsidR="00FE616B">
              <w:rPr>
                <w:noProof/>
                <w:webHidden/>
              </w:rPr>
              <w:fldChar w:fldCharType="end"/>
            </w:r>
          </w:hyperlink>
        </w:p>
        <w:p w:rsidR="00FE616B" w:rsidRDefault="00FB0AA1" w:rsidP="00FE616B">
          <w:pPr>
            <w:pStyle w:val="TJ2"/>
            <w:tabs>
              <w:tab w:val="left" w:pos="660"/>
              <w:tab w:val="right" w:pos="1418"/>
              <w:tab w:val="right" w:leader="dot" w:pos="9060"/>
            </w:tabs>
            <w:rPr>
              <w:rFonts w:eastAsiaTheme="minorEastAsia"/>
              <w:noProof/>
              <w:lang w:eastAsia="hu-HU"/>
            </w:rPr>
          </w:pPr>
          <w:hyperlink w:anchor="_Toc82689276" w:history="1">
            <w:r w:rsidR="00FE616B" w:rsidRPr="00CC78FF">
              <w:rPr>
                <w:rStyle w:val="Hiperhivatkozs"/>
                <w:noProof/>
              </w:rPr>
              <w:t>I.</w:t>
            </w:r>
            <w:r w:rsidR="00FE616B">
              <w:rPr>
                <w:rFonts w:eastAsiaTheme="minorEastAsia"/>
                <w:noProof/>
                <w:lang w:eastAsia="hu-HU"/>
              </w:rPr>
              <w:tab/>
            </w:r>
            <w:r w:rsidR="00FE616B" w:rsidRPr="00CC78FF">
              <w:rPr>
                <w:rStyle w:val="Hiperhivatkozs"/>
                <w:noProof/>
              </w:rPr>
              <w:t>OKJ 54 481 01 CAD-CAM informatikus (2016-os kerettanterv)</w:t>
            </w:r>
            <w:r w:rsidR="00FE616B">
              <w:rPr>
                <w:noProof/>
                <w:webHidden/>
              </w:rPr>
              <w:tab/>
            </w:r>
            <w:r w:rsidR="00FE616B">
              <w:rPr>
                <w:noProof/>
                <w:webHidden/>
              </w:rPr>
              <w:fldChar w:fldCharType="begin"/>
            </w:r>
            <w:r w:rsidR="00FE616B">
              <w:rPr>
                <w:noProof/>
                <w:webHidden/>
              </w:rPr>
              <w:instrText xml:space="preserve"> PAGEREF _Toc82689276 \h </w:instrText>
            </w:r>
            <w:r w:rsidR="00FE616B">
              <w:rPr>
                <w:noProof/>
                <w:webHidden/>
              </w:rPr>
            </w:r>
            <w:r w:rsidR="00FE616B">
              <w:rPr>
                <w:noProof/>
                <w:webHidden/>
              </w:rPr>
              <w:fldChar w:fldCharType="separate"/>
            </w:r>
            <w:r w:rsidR="00FE616B">
              <w:rPr>
                <w:noProof/>
                <w:webHidden/>
              </w:rPr>
              <w:t>10</w:t>
            </w:r>
            <w:r w:rsidR="00FE616B">
              <w:rPr>
                <w:noProof/>
                <w:webHidden/>
              </w:rPr>
              <w:fldChar w:fldCharType="end"/>
            </w:r>
          </w:hyperlink>
        </w:p>
        <w:p w:rsidR="00FE616B" w:rsidRDefault="00FB0AA1" w:rsidP="00FE616B">
          <w:pPr>
            <w:pStyle w:val="TJ2"/>
            <w:tabs>
              <w:tab w:val="left" w:pos="660"/>
              <w:tab w:val="right" w:pos="1418"/>
              <w:tab w:val="right" w:leader="dot" w:pos="9060"/>
            </w:tabs>
            <w:rPr>
              <w:rFonts w:eastAsiaTheme="minorEastAsia"/>
              <w:noProof/>
              <w:lang w:eastAsia="hu-HU"/>
            </w:rPr>
          </w:pPr>
          <w:hyperlink w:anchor="_Toc82689277" w:history="1">
            <w:r w:rsidR="00FE616B" w:rsidRPr="00CC78FF">
              <w:rPr>
                <w:rStyle w:val="Hiperhivatkozs"/>
                <w:noProof/>
              </w:rPr>
              <w:t>II.</w:t>
            </w:r>
            <w:r w:rsidR="00FE616B">
              <w:rPr>
                <w:rFonts w:eastAsiaTheme="minorEastAsia"/>
                <w:noProof/>
                <w:lang w:eastAsia="hu-HU"/>
              </w:rPr>
              <w:tab/>
            </w:r>
            <w:r w:rsidR="00FE616B" w:rsidRPr="00CC78FF">
              <w:rPr>
                <w:rStyle w:val="Hiperhivatkozs"/>
                <w:noProof/>
              </w:rPr>
              <w:t>OKJ 54 481 02 Gazdasági informatikus (2016-os kerettanterv)</w:t>
            </w:r>
            <w:r w:rsidR="00FE616B">
              <w:rPr>
                <w:noProof/>
                <w:webHidden/>
              </w:rPr>
              <w:tab/>
            </w:r>
            <w:r w:rsidR="00FE616B">
              <w:rPr>
                <w:noProof/>
                <w:webHidden/>
              </w:rPr>
              <w:fldChar w:fldCharType="begin"/>
            </w:r>
            <w:r w:rsidR="00FE616B">
              <w:rPr>
                <w:noProof/>
                <w:webHidden/>
              </w:rPr>
              <w:instrText xml:space="preserve"> PAGEREF _Toc82689277 \h </w:instrText>
            </w:r>
            <w:r w:rsidR="00FE616B">
              <w:rPr>
                <w:noProof/>
                <w:webHidden/>
              </w:rPr>
            </w:r>
            <w:r w:rsidR="00FE616B">
              <w:rPr>
                <w:noProof/>
                <w:webHidden/>
              </w:rPr>
              <w:fldChar w:fldCharType="separate"/>
            </w:r>
            <w:r w:rsidR="00FE616B">
              <w:rPr>
                <w:noProof/>
                <w:webHidden/>
              </w:rPr>
              <w:t>11</w:t>
            </w:r>
            <w:r w:rsidR="00FE616B">
              <w:rPr>
                <w:noProof/>
                <w:webHidden/>
              </w:rPr>
              <w:fldChar w:fldCharType="end"/>
            </w:r>
          </w:hyperlink>
        </w:p>
        <w:p w:rsidR="00FE616B" w:rsidRDefault="00FB0AA1" w:rsidP="00FE616B">
          <w:pPr>
            <w:pStyle w:val="TJ2"/>
            <w:tabs>
              <w:tab w:val="left" w:pos="880"/>
              <w:tab w:val="right" w:pos="1418"/>
              <w:tab w:val="right" w:leader="dot" w:pos="9060"/>
            </w:tabs>
            <w:rPr>
              <w:rFonts w:eastAsiaTheme="minorEastAsia"/>
              <w:noProof/>
              <w:lang w:eastAsia="hu-HU"/>
            </w:rPr>
          </w:pPr>
          <w:hyperlink w:anchor="_Toc82689278" w:history="1">
            <w:r w:rsidR="00FE616B" w:rsidRPr="00CC78FF">
              <w:rPr>
                <w:rStyle w:val="Hiperhivatkozs"/>
                <w:noProof/>
              </w:rPr>
              <w:t>III.</w:t>
            </w:r>
            <w:r w:rsidR="00FE616B">
              <w:rPr>
                <w:rFonts w:eastAsiaTheme="minorEastAsia"/>
                <w:noProof/>
                <w:lang w:eastAsia="hu-HU"/>
              </w:rPr>
              <w:tab/>
            </w:r>
            <w:r w:rsidR="00FE616B" w:rsidRPr="00CC78FF">
              <w:rPr>
                <w:rStyle w:val="Hiperhivatkozs"/>
                <w:noProof/>
              </w:rPr>
              <w:t>OKJ 54 481 06 Informatikai rendszerüzemeltető (2016-os kerettanterv)</w:t>
            </w:r>
            <w:r w:rsidR="00FE616B">
              <w:rPr>
                <w:noProof/>
                <w:webHidden/>
              </w:rPr>
              <w:tab/>
            </w:r>
            <w:r w:rsidR="00FE616B">
              <w:rPr>
                <w:noProof/>
                <w:webHidden/>
              </w:rPr>
              <w:fldChar w:fldCharType="begin"/>
            </w:r>
            <w:r w:rsidR="00FE616B">
              <w:rPr>
                <w:noProof/>
                <w:webHidden/>
              </w:rPr>
              <w:instrText xml:space="preserve"> PAGEREF _Toc82689278 \h </w:instrText>
            </w:r>
            <w:r w:rsidR="00FE616B">
              <w:rPr>
                <w:noProof/>
                <w:webHidden/>
              </w:rPr>
            </w:r>
            <w:r w:rsidR="00FE616B">
              <w:rPr>
                <w:noProof/>
                <w:webHidden/>
              </w:rPr>
              <w:fldChar w:fldCharType="separate"/>
            </w:r>
            <w:r w:rsidR="00FE616B">
              <w:rPr>
                <w:noProof/>
                <w:webHidden/>
              </w:rPr>
              <w:t>12</w:t>
            </w:r>
            <w:r w:rsidR="00FE616B">
              <w:rPr>
                <w:noProof/>
                <w:webHidden/>
              </w:rPr>
              <w:fldChar w:fldCharType="end"/>
            </w:r>
          </w:hyperlink>
        </w:p>
        <w:p w:rsidR="00FE616B" w:rsidRDefault="00FB0AA1" w:rsidP="00FE616B">
          <w:pPr>
            <w:pStyle w:val="TJ2"/>
            <w:tabs>
              <w:tab w:val="left" w:pos="660"/>
              <w:tab w:val="right" w:pos="1418"/>
              <w:tab w:val="right" w:leader="dot" w:pos="9060"/>
            </w:tabs>
            <w:rPr>
              <w:rFonts w:eastAsiaTheme="minorEastAsia"/>
              <w:noProof/>
              <w:lang w:eastAsia="hu-HU"/>
            </w:rPr>
          </w:pPr>
          <w:hyperlink w:anchor="_Toc82689279" w:history="1">
            <w:r w:rsidR="00FE616B" w:rsidRPr="00CC78FF">
              <w:rPr>
                <w:rStyle w:val="Hiperhivatkozs"/>
                <w:noProof/>
              </w:rPr>
              <w:t>V.</w:t>
            </w:r>
            <w:r w:rsidR="00FE616B">
              <w:rPr>
                <w:rFonts w:eastAsiaTheme="minorEastAsia"/>
                <w:noProof/>
                <w:lang w:eastAsia="hu-HU"/>
              </w:rPr>
              <w:tab/>
            </w:r>
            <w:r w:rsidR="00FE616B" w:rsidRPr="00CC78FF">
              <w:rPr>
                <w:rStyle w:val="Hiperhivatkozs"/>
                <w:noProof/>
              </w:rPr>
              <w:t>5 0613 12 03 Szoftverfejlesztő és -tesztelő technikus</w:t>
            </w:r>
            <w:r w:rsidR="00FE616B">
              <w:rPr>
                <w:noProof/>
                <w:webHidden/>
              </w:rPr>
              <w:tab/>
            </w:r>
            <w:r w:rsidR="00FE616B">
              <w:rPr>
                <w:noProof/>
                <w:webHidden/>
              </w:rPr>
              <w:fldChar w:fldCharType="begin"/>
            </w:r>
            <w:r w:rsidR="00FE616B">
              <w:rPr>
                <w:noProof/>
                <w:webHidden/>
              </w:rPr>
              <w:instrText xml:space="preserve"> PAGEREF _Toc82689279 \h </w:instrText>
            </w:r>
            <w:r w:rsidR="00FE616B">
              <w:rPr>
                <w:noProof/>
                <w:webHidden/>
              </w:rPr>
            </w:r>
            <w:r w:rsidR="00FE616B">
              <w:rPr>
                <w:noProof/>
                <w:webHidden/>
              </w:rPr>
              <w:fldChar w:fldCharType="separate"/>
            </w:r>
            <w:r w:rsidR="00FE616B">
              <w:rPr>
                <w:noProof/>
                <w:webHidden/>
              </w:rPr>
              <w:t>13</w:t>
            </w:r>
            <w:r w:rsidR="00FE616B">
              <w:rPr>
                <w:noProof/>
                <w:webHidden/>
              </w:rPr>
              <w:fldChar w:fldCharType="end"/>
            </w:r>
          </w:hyperlink>
        </w:p>
        <w:p w:rsidR="00FE616B" w:rsidRDefault="00FB0AA1" w:rsidP="00FE616B">
          <w:pPr>
            <w:pStyle w:val="TJ2"/>
            <w:tabs>
              <w:tab w:val="left" w:pos="880"/>
              <w:tab w:val="right" w:pos="1418"/>
              <w:tab w:val="right" w:leader="dot" w:pos="9060"/>
            </w:tabs>
            <w:rPr>
              <w:rFonts w:eastAsiaTheme="minorEastAsia"/>
              <w:noProof/>
              <w:lang w:eastAsia="hu-HU"/>
            </w:rPr>
          </w:pPr>
          <w:hyperlink w:anchor="_Toc82689280" w:history="1">
            <w:r w:rsidR="00FE616B" w:rsidRPr="00CC78FF">
              <w:rPr>
                <w:rStyle w:val="Hiperhivatkozs"/>
                <w:noProof/>
              </w:rPr>
              <w:t>VI.</w:t>
            </w:r>
            <w:r w:rsidR="00FE616B">
              <w:rPr>
                <w:rFonts w:eastAsiaTheme="minorEastAsia"/>
                <w:noProof/>
                <w:lang w:eastAsia="hu-HU"/>
              </w:rPr>
              <w:tab/>
            </w:r>
            <w:r w:rsidR="00FE616B" w:rsidRPr="00CC78FF">
              <w:rPr>
                <w:rStyle w:val="Hiperhivatkozs"/>
                <w:noProof/>
              </w:rPr>
              <w:t>5 0715 10 06 Gépgyártás-technológiai technikus</w:t>
            </w:r>
            <w:r w:rsidR="00FE616B">
              <w:rPr>
                <w:noProof/>
                <w:webHidden/>
              </w:rPr>
              <w:tab/>
            </w:r>
            <w:r w:rsidR="00FE616B">
              <w:rPr>
                <w:noProof/>
                <w:webHidden/>
              </w:rPr>
              <w:fldChar w:fldCharType="begin"/>
            </w:r>
            <w:r w:rsidR="00FE616B">
              <w:rPr>
                <w:noProof/>
                <w:webHidden/>
              </w:rPr>
              <w:instrText xml:space="preserve"> PAGEREF _Toc82689280 \h </w:instrText>
            </w:r>
            <w:r w:rsidR="00FE616B">
              <w:rPr>
                <w:noProof/>
                <w:webHidden/>
              </w:rPr>
            </w:r>
            <w:r w:rsidR="00FE616B">
              <w:rPr>
                <w:noProof/>
                <w:webHidden/>
              </w:rPr>
              <w:fldChar w:fldCharType="separate"/>
            </w:r>
            <w:r w:rsidR="00FE616B">
              <w:rPr>
                <w:noProof/>
                <w:webHidden/>
              </w:rPr>
              <w:t>15</w:t>
            </w:r>
            <w:r w:rsidR="00FE616B">
              <w:rPr>
                <w:noProof/>
                <w:webHidden/>
              </w:rPr>
              <w:fldChar w:fldCharType="end"/>
            </w:r>
          </w:hyperlink>
        </w:p>
        <w:p w:rsidR="00FE616B" w:rsidRDefault="00FB0AA1" w:rsidP="00FE616B">
          <w:pPr>
            <w:pStyle w:val="TJ2"/>
            <w:tabs>
              <w:tab w:val="left" w:pos="880"/>
              <w:tab w:val="right" w:pos="1418"/>
              <w:tab w:val="right" w:leader="dot" w:pos="9060"/>
            </w:tabs>
            <w:rPr>
              <w:rFonts w:eastAsiaTheme="minorEastAsia"/>
              <w:noProof/>
              <w:lang w:eastAsia="hu-HU"/>
            </w:rPr>
          </w:pPr>
          <w:hyperlink w:anchor="_Toc82689281" w:history="1">
            <w:r w:rsidR="00FE616B" w:rsidRPr="00CC78FF">
              <w:rPr>
                <w:rStyle w:val="Hiperhivatkozs"/>
                <w:noProof/>
              </w:rPr>
              <w:t>VII.</w:t>
            </w:r>
            <w:r w:rsidR="00FE616B">
              <w:rPr>
                <w:rFonts w:eastAsiaTheme="minorEastAsia"/>
                <w:noProof/>
                <w:lang w:eastAsia="hu-HU"/>
              </w:rPr>
              <w:tab/>
            </w:r>
            <w:r w:rsidR="00FE616B" w:rsidRPr="00CC78FF">
              <w:rPr>
                <w:rStyle w:val="Hiperhivatkozs"/>
                <w:noProof/>
              </w:rPr>
              <w:t>5 0715 10 05 Gépész technikus (CAD-CAM szakmairány)</w:t>
            </w:r>
            <w:r w:rsidR="00FE616B">
              <w:rPr>
                <w:noProof/>
                <w:webHidden/>
              </w:rPr>
              <w:tab/>
            </w:r>
            <w:r w:rsidR="00FE616B">
              <w:rPr>
                <w:noProof/>
                <w:webHidden/>
              </w:rPr>
              <w:fldChar w:fldCharType="begin"/>
            </w:r>
            <w:r w:rsidR="00FE616B">
              <w:rPr>
                <w:noProof/>
                <w:webHidden/>
              </w:rPr>
              <w:instrText xml:space="preserve"> PAGEREF _Toc82689281 \h </w:instrText>
            </w:r>
            <w:r w:rsidR="00FE616B">
              <w:rPr>
                <w:noProof/>
                <w:webHidden/>
              </w:rPr>
            </w:r>
            <w:r w:rsidR="00FE616B">
              <w:rPr>
                <w:noProof/>
                <w:webHidden/>
              </w:rPr>
              <w:fldChar w:fldCharType="separate"/>
            </w:r>
            <w:r w:rsidR="00FE616B">
              <w:rPr>
                <w:noProof/>
                <w:webHidden/>
              </w:rPr>
              <w:t>16</w:t>
            </w:r>
            <w:r w:rsidR="00FE616B">
              <w:rPr>
                <w:noProof/>
                <w:webHidden/>
              </w:rPr>
              <w:fldChar w:fldCharType="end"/>
            </w:r>
          </w:hyperlink>
        </w:p>
        <w:p w:rsidR="00FE616B" w:rsidRDefault="00FB0AA1" w:rsidP="00FE616B">
          <w:pPr>
            <w:pStyle w:val="TJ2"/>
            <w:tabs>
              <w:tab w:val="left" w:pos="880"/>
              <w:tab w:val="right" w:pos="1418"/>
              <w:tab w:val="right" w:leader="dot" w:pos="9060"/>
            </w:tabs>
            <w:rPr>
              <w:rFonts w:eastAsiaTheme="minorEastAsia"/>
              <w:noProof/>
              <w:lang w:eastAsia="hu-HU"/>
            </w:rPr>
          </w:pPr>
          <w:hyperlink w:anchor="_Toc82689282" w:history="1">
            <w:r w:rsidR="00FE616B" w:rsidRPr="00CC78FF">
              <w:rPr>
                <w:rStyle w:val="Hiperhivatkozs"/>
                <w:noProof/>
              </w:rPr>
              <w:t>VIII.</w:t>
            </w:r>
            <w:r w:rsidR="00FE616B">
              <w:rPr>
                <w:rFonts w:eastAsiaTheme="minorEastAsia"/>
                <w:noProof/>
                <w:lang w:eastAsia="hu-HU"/>
              </w:rPr>
              <w:tab/>
            </w:r>
            <w:r w:rsidR="00FE616B" w:rsidRPr="00CC78FF">
              <w:rPr>
                <w:rStyle w:val="Hiperhivatkozs"/>
                <w:noProof/>
              </w:rPr>
              <w:t>5 0612 12 02 Informatikai rendszer- és alkalmazás-üzemeltető technikus</w:t>
            </w:r>
            <w:r w:rsidR="00FE616B">
              <w:rPr>
                <w:noProof/>
                <w:webHidden/>
              </w:rPr>
              <w:tab/>
            </w:r>
            <w:r w:rsidR="00FE616B">
              <w:rPr>
                <w:noProof/>
                <w:webHidden/>
              </w:rPr>
              <w:fldChar w:fldCharType="begin"/>
            </w:r>
            <w:r w:rsidR="00FE616B">
              <w:rPr>
                <w:noProof/>
                <w:webHidden/>
              </w:rPr>
              <w:instrText xml:space="preserve"> PAGEREF _Toc82689282 \h </w:instrText>
            </w:r>
            <w:r w:rsidR="00FE616B">
              <w:rPr>
                <w:noProof/>
                <w:webHidden/>
              </w:rPr>
            </w:r>
            <w:r w:rsidR="00FE616B">
              <w:rPr>
                <w:noProof/>
                <w:webHidden/>
              </w:rPr>
              <w:fldChar w:fldCharType="separate"/>
            </w:r>
            <w:r w:rsidR="00FE616B">
              <w:rPr>
                <w:noProof/>
                <w:webHidden/>
              </w:rPr>
              <w:t>17</w:t>
            </w:r>
            <w:r w:rsidR="00FE616B">
              <w:rPr>
                <w:noProof/>
                <w:webHidden/>
              </w:rPr>
              <w:fldChar w:fldCharType="end"/>
            </w:r>
          </w:hyperlink>
        </w:p>
        <w:p w:rsidR="00FE616B" w:rsidRDefault="00FB0AA1" w:rsidP="00FE616B">
          <w:pPr>
            <w:pStyle w:val="TJ2"/>
            <w:tabs>
              <w:tab w:val="left" w:pos="880"/>
              <w:tab w:val="right" w:pos="1418"/>
              <w:tab w:val="right" w:leader="dot" w:pos="9060"/>
            </w:tabs>
            <w:rPr>
              <w:rFonts w:eastAsiaTheme="minorEastAsia"/>
              <w:noProof/>
              <w:lang w:eastAsia="hu-HU"/>
            </w:rPr>
          </w:pPr>
          <w:hyperlink w:anchor="_Toc82689283" w:history="1">
            <w:r w:rsidR="00FE616B" w:rsidRPr="00CC78FF">
              <w:rPr>
                <w:rStyle w:val="Hiperhivatkozs"/>
                <w:noProof/>
              </w:rPr>
              <w:t>IX.</w:t>
            </w:r>
            <w:r w:rsidR="00FE616B">
              <w:rPr>
                <w:rFonts w:eastAsiaTheme="minorEastAsia"/>
                <w:noProof/>
                <w:lang w:eastAsia="hu-HU"/>
              </w:rPr>
              <w:tab/>
            </w:r>
            <w:r w:rsidR="00FE616B" w:rsidRPr="00CC78FF">
              <w:rPr>
                <w:rStyle w:val="Hiperhivatkozs"/>
                <w:noProof/>
              </w:rPr>
              <w:t>4 0715 10 07 Gépi és CNC forgácsoló</w:t>
            </w:r>
            <w:r w:rsidR="00FE616B">
              <w:rPr>
                <w:noProof/>
                <w:webHidden/>
              </w:rPr>
              <w:tab/>
            </w:r>
            <w:r w:rsidR="00FE616B">
              <w:rPr>
                <w:noProof/>
                <w:webHidden/>
              </w:rPr>
              <w:fldChar w:fldCharType="begin"/>
            </w:r>
            <w:r w:rsidR="00FE616B">
              <w:rPr>
                <w:noProof/>
                <w:webHidden/>
              </w:rPr>
              <w:instrText xml:space="preserve"> PAGEREF _Toc82689283 \h </w:instrText>
            </w:r>
            <w:r w:rsidR="00FE616B">
              <w:rPr>
                <w:noProof/>
                <w:webHidden/>
              </w:rPr>
            </w:r>
            <w:r w:rsidR="00FE616B">
              <w:rPr>
                <w:noProof/>
                <w:webHidden/>
              </w:rPr>
              <w:fldChar w:fldCharType="separate"/>
            </w:r>
            <w:r w:rsidR="00FE616B">
              <w:rPr>
                <w:noProof/>
                <w:webHidden/>
              </w:rPr>
              <w:t>19</w:t>
            </w:r>
            <w:r w:rsidR="00FE616B">
              <w:rPr>
                <w:noProof/>
                <w:webHidden/>
              </w:rPr>
              <w:fldChar w:fldCharType="end"/>
            </w:r>
          </w:hyperlink>
        </w:p>
        <w:p w:rsidR="00FE616B" w:rsidRDefault="00FB0AA1" w:rsidP="00FE616B">
          <w:pPr>
            <w:pStyle w:val="TJ2"/>
            <w:tabs>
              <w:tab w:val="left" w:pos="660"/>
              <w:tab w:val="right" w:pos="1418"/>
              <w:tab w:val="right" w:leader="dot" w:pos="9060"/>
            </w:tabs>
            <w:rPr>
              <w:rFonts w:eastAsiaTheme="minorEastAsia"/>
              <w:noProof/>
              <w:lang w:eastAsia="hu-HU"/>
            </w:rPr>
          </w:pPr>
          <w:hyperlink w:anchor="_Toc82689284" w:history="1">
            <w:r w:rsidR="00FE616B" w:rsidRPr="00CC78FF">
              <w:rPr>
                <w:rStyle w:val="Hiperhivatkozs"/>
                <w:noProof/>
              </w:rPr>
              <w:t>X.</w:t>
            </w:r>
            <w:r w:rsidR="00FE616B">
              <w:rPr>
                <w:rFonts w:eastAsiaTheme="minorEastAsia"/>
                <w:noProof/>
                <w:lang w:eastAsia="hu-HU"/>
              </w:rPr>
              <w:tab/>
            </w:r>
            <w:r w:rsidR="00FE616B" w:rsidRPr="00CC78FF">
              <w:rPr>
                <w:rStyle w:val="Hiperhivatkozs"/>
                <w:noProof/>
              </w:rPr>
              <w:t>4 0715 10 01 CNC-programozó</w:t>
            </w:r>
            <w:r w:rsidR="00FE616B">
              <w:rPr>
                <w:noProof/>
                <w:webHidden/>
              </w:rPr>
              <w:tab/>
            </w:r>
            <w:r w:rsidR="00FE616B">
              <w:rPr>
                <w:noProof/>
                <w:webHidden/>
              </w:rPr>
              <w:fldChar w:fldCharType="begin"/>
            </w:r>
            <w:r w:rsidR="00FE616B">
              <w:rPr>
                <w:noProof/>
                <w:webHidden/>
              </w:rPr>
              <w:instrText xml:space="preserve"> PAGEREF _Toc82689284 \h </w:instrText>
            </w:r>
            <w:r w:rsidR="00FE616B">
              <w:rPr>
                <w:noProof/>
                <w:webHidden/>
              </w:rPr>
            </w:r>
            <w:r w:rsidR="00FE616B">
              <w:rPr>
                <w:noProof/>
                <w:webHidden/>
              </w:rPr>
              <w:fldChar w:fldCharType="separate"/>
            </w:r>
            <w:r w:rsidR="00FE616B">
              <w:rPr>
                <w:noProof/>
                <w:webHidden/>
              </w:rPr>
              <w:t>20</w:t>
            </w:r>
            <w:r w:rsidR="00FE616B">
              <w:rPr>
                <w:noProof/>
                <w:webHidden/>
              </w:rPr>
              <w:fldChar w:fldCharType="end"/>
            </w:r>
          </w:hyperlink>
        </w:p>
        <w:p w:rsidR="00FE616B" w:rsidRDefault="00FB0AA1">
          <w:pPr>
            <w:pStyle w:val="TJ1"/>
            <w:tabs>
              <w:tab w:val="right" w:leader="dot" w:pos="9060"/>
            </w:tabs>
            <w:rPr>
              <w:rFonts w:eastAsiaTheme="minorEastAsia"/>
              <w:noProof/>
              <w:lang w:eastAsia="hu-HU"/>
            </w:rPr>
          </w:pPr>
          <w:hyperlink w:anchor="_Toc82689285" w:history="1">
            <w:r w:rsidR="00FE616B" w:rsidRPr="00CC78FF">
              <w:rPr>
                <w:rStyle w:val="Hiperhivatkozs"/>
                <w:noProof/>
              </w:rPr>
              <w:t>Mellékletek</w:t>
            </w:r>
            <w:r w:rsidR="00FE616B">
              <w:rPr>
                <w:noProof/>
                <w:webHidden/>
              </w:rPr>
              <w:tab/>
            </w:r>
            <w:r w:rsidR="00FE616B">
              <w:rPr>
                <w:noProof/>
                <w:webHidden/>
              </w:rPr>
              <w:fldChar w:fldCharType="begin"/>
            </w:r>
            <w:r w:rsidR="00FE616B">
              <w:rPr>
                <w:noProof/>
                <w:webHidden/>
              </w:rPr>
              <w:instrText xml:space="preserve"> PAGEREF _Toc82689285 \h </w:instrText>
            </w:r>
            <w:r w:rsidR="00FE616B">
              <w:rPr>
                <w:noProof/>
                <w:webHidden/>
              </w:rPr>
            </w:r>
            <w:r w:rsidR="00FE616B">
              <w:rPr>
                <w:noProof/>
                <w:webHidden/>
              </w:rPr>
              <w:fldChar w:fldCharType="separate"/>
            </w:r>
            <w:r w:rsidR="00FE616B">
              <w:rPr>
                <w:noProof/>
                <w:webHidden/>
              </w:rPr>
              <w:t>21</w:t>
            </w:r>
            <w:r w:rsidR="00FE616B">
              <w:rPr>
                <w:noProof/>
                <w:webHidden/>
              </w:rPr>
              <w:fldChar w:fldCharType="end"/>
            </w:r>
          </w:hyperlink>
        </w:p>
        <w:p w:rsidR="00B03A59" w:rsidRDefault="00B03A59">
          <w:r>
            <w:rPr>
              <w:b/>
              <w:bCs/>
            </w:rPr>
            <w:fldChar w:fldCharType="end"/>
          </w:r>
        </w:p>
      </w:sdtContent>
    </w:sdt>
    <w:p w:rsidR="00B03A59" w:rsidRDefault="00B03A59">
      <w:pPr>
        <w:spacing w:after="200" w:line="276" w:lineRule="auto"/>
        <w:rPr>
          <w:rFonts w:asciiTheme="majorHAnsi" w:eastAsiaTheme="majorEastAsia" w:hAnsiTheme="majorHAnsi" w:cstheme="majorBidi"/>
          <w:b/>
          <w:sz w:val="40"/>
          <w:szCs w:val="32"/>
        </w:rPr>
      </w:pPr>
      <w:r>
        <w:br w:type="page"/>
      </w:r>
    </w:p>
    <w:p w:rsidR="002F6B76" w:rsidRPr="00FB0517" w:rsidRDefault="002F6B76" w:rsidP="002F6B76">
      <w:pPr>
        <w:pStyle w:val="Cmsor1"/>
      </w:pPr>
      <w:bookmarkStart w:id="0" w:name="_Toc82689265"/>
      <w:r>
        <w:lastRenderedPageBreak/>
        <w:t>Általános előírások</w:t>
      </w:r>
      <w:bookmarkEnd w:id="0"/>
    </w:p>
    <w:p w:rsidR="002F6B76" w:rsidRDefault="002F6B76" w:rsidP="002F6B76">
      <w:pPr>
        <w:jc w:val="both"/>
      </w:pPr>
      <w:r>
        <w:t>A szakdolgozat (más néven záródolgozat</w:t>
      </w:r>
      <w:r w:rsidR="00F04FC0">
        <w:t>, projektmunka, vizsgaremek)</w:t>
      </w:r>
      <w:r>
        <w:t xml:space="preserve"> célja az, hogy a szakképesítés megszerzését megcélzó jelölt egy nagyobb lélegzetvételű önálló munkát, tervezést, folyamatot végig vigyen a tanulmányaival párhuzamosan. A</w:t>
      </w:r>
      <w:r w:rsidR="00F04FC0">
        <w:t xml:space="preserve"> tanuló(k) a szorgalmi időszak végén az </w:t>
      </w:r>
      <w:r>
        <w:t>elkészült alkotást, dokumentációját a konzulens előzetes értékelése szerint elbírálásra benyújtja, majd a vizsga keretei között megvédi.</w:t>
      </w:r>
    </w:p>
    <w:p w:rsidR="002F6B76" w:rsidRDefault="002F6B76" w:rsidP="002F6B76">
      <w:pPr>
        <w:jc w:val="both"/>
      </w:pPr>
      <w:r>
        <w:t xml:space="preserve">A szakdolgozatra vonatkozó előírások alapja a szakképesítés </w:t>
      </w:r>
      <w:r w:rsidRPr="00550909">
        <w:rPr>
          <w:b/>
        </w:rPr>
        <w:t>szakmai- és vizsgakövetelményei</w:t>
      </w:r>
      <w:r w:rsidR="00F04FC0">
        <w:rPr>
          <w:b/>
        </w:rPr>
        <w:t xml:space="preserve"> </w:t>
      </w:r>
      <w:r w:rsidR="00F04FC0" w:rsidRPr="00F04FC0">
        <w:t xml:space="preserve">(technikumi képzés esetén </w:t>
      </w:r>
      <w:r w:rsidR="00F04FC0" w:rsidRPr="00F04FC0">
        <w:rPr>
          <w:b/>
        </w:rPr>
        <w:t>képzési- és kimeneti követelmények</w:t>
      </w:r>
      <w:r w:rsidR="00F04FC0" w:rsidRPr="00F04FC0">
        <w:t>)</w:t>
      </w:r>
      <w:r w:rsidRPr="00F04FC0">
        <w:t>,</w:t>
      </w:r>
      <w:r>
        <w:t xml:space="preserve"> különösen figyelembe véve a </w:t>
      </w:r>
      <w:r w:rsidRPr="00550909">
        <w:rPr>
          <w:b/>
        </w:rPr>
        <w:t>képzés indulásának évét</w:t>
      </w:r>
      <w:r>
        <w:t>. A szakdolgozat témáját a képzés során a képző intézmény megbízott szaktanára (vagy konzulens) segítségével kell meghatározni és írásban rögzíteni. A szakdolgozatra vonatkozó egyéb előírásokat a képző intézmény saját szabályzata határozza meg.</w:t>
      </w:r>
    </w:p>
    <w:p w:rsidR="002F6B76" w:rsidRDefault="002F6B76" w:rsidP="002F6B76">
      <w:pPr>
        <w:jc w:val="both"/>
      </w:pPr>
      <w:r>
        <w:t>Elkészítendő egy szakmaspecifikus produktum (szoftver, munkadarab, terv, stb.) valamint annak dokumentációja</w:t>
      </w:r>
      <w:r w:rsidR="00F04FC0">
        <w:t>.</w:t>
      </w:r>
    </w:p>
    <w:p w:rsidR="002F6B76" w:rsidRPr="002F6B76" w:rsidRDefault="002F6B76" w:rsidP="002F6B76">
      <w:pPr>
        <w:pStyle w:val="Cmsor2"/>
      </w:pPr>
      <w:bookmarkStart w:id="1" w:name="_Toc82689266"/>
      <w:r w:rsidRPr="002F6B76">
        <w:t>Beadandó</w:t>
      </w:r>
      <w:r w:rsidR="00EF1D83">
        <w:rPr>
          <w:rStyle w:val="Lbjegyzet-hivatkozs"/>
        </w:rPr>
        <w:footnoteReference w:id="1"/>
      </w:r>
      <w:bookmarkEnd w:id="1"/>
    </w:p>
    <w:p w:rsidR="002F6B76" w:rsidRDefault="00EF1D83" w:rsidP="00BB3F15">
      <w:pPr>
        <w:pStyle w:val="Listaszerbekezds"/>
        <w:numPr>
          <w:ilvl w:val="1"/>
          <w:numId w:val="2"/>
        </w:numPr>
        <w:ind w:left="993" w:hanging="426"/>
        <w:jc w:val="both"/>
      </w:pPr>
      <w:r>
        <w:t>A</w:t>
      </w:r>
      <w:r w:rsidR="002F6B76">
        <w:t xml:space="preserve"> dokumentáció </w:t>
      </w:r>
      <w:r w:rsidR="00AA28E2">
        <w:t>egy</w:t>
      </w:r>
      <w:r w:rsidR="002F6B76">
        <w:t xml:space="preserve"> példányban kinyomtatva és köttetve</w:t>
      </w:r>
      <w:r>
        <w:t>.</w:t>
      </w:r>
      <w:r w:rsidR="00AA28E2">
        <w:t xml:space="preserve"> (Amennyiben a </w:t>
      </w:r>
      <w:proofErr w:type="gramStart"/>
      <w:r w:rsidR="00AA28E2">
        <w:t>tanuló(</w:t>
      </w:r>
      <w:proofErr w:type="gramEnd"/>
      <w:r w:rsidR="00AA28E2">
        <w:t>k) számára készül saját példány, akkor azt is le kell adni, és a vizsga után visszaadjuk. Ezek lehetnek fűzöttek is.)</w:t>
      </w:r>
    </w:p>
    <w:p w:rsidR="002F6B76" w:rsidRDefault="00EF1D83" w:rsidP="00BB3F15">
      <w:pPr>
        <w:pStyle w:val="Listaszerbekezds"/>
        <w:numPr>
          <w:ilvl w:val="1"/>
          <w:numId w:val="2"/>
        </w:numPr>
        <w:ind w:left="993" w:hanging="426"/>
        <w:jc w:val="both"/>
      </w:pPr>
      <w:r>
        <w:t>A</w:t>
      </w:r>
      <w:r w:rsidR="002F6B76">
        <w:t xml:space="preserve">z elkészült munka, a dokumentáció és a mellékletek </w:t>
      </w:r>
      <w:r>
        <w:t>internetes felületen keresztül feltöltve.</w:t>
      </w:r>
    </w:p>
    <w:p w:rsidR="002F6B76" w:rsidRPr="00EF1D83" w:rsidRDefault="00EF1D83" w:rsidP="00BB3F15">
      <w:pPr>
        <w:pStyle w:val="Listaszerbekezds"/>
        <w:numPr>
          <w:ilvl w:val="1"/>
          <w:numId w:val="2"/>
        </w:numPr>
        <w:ind w:left="993" w:hanging="426"/>
        <w:jc w:val="both"/>
        <w:rPr>
          <w:i/>
        </w:rPr>
      </w:pPr>
      <w:r>
        <w:rPr>
          <w:i/>
        </w:rPr>
        <w:t>B</w:t>
      </w:r>
      <w:r w:rsidR="002F6B76" w:rsidRPr="00EF1D83">
        <w:rPr>
          <w:i/>
        </w:rPr>
        <w:t>emutatandó az elkészült eszköz, termék, alkatrész az előzetes értékeléshez és a védéshez</w:t>
      </w:r>
      <w:r>
        <w:rPr>
          <w:rStyle w:val="Lbjegyzet-hivatkozs"/>
          <w:i/>
        </w:rPr>
        <w:footnoteReference w:id="2"/>
      </w:r>
    </w:p>
    <w:p w:rsidR="002F6B76" w:rsidRPr="002F6B76" w:rsidRDefault="002F6B76" w:rsidP="002F4E33">
      <w:pPr>
        <w:pStyle w:val="Cmsor2"/>
      </w:pPr>
      <w:bookmarkStart w:id="2" w:name="_Toc82689267"/>
      <w:r w:rsidRPr="002F6B76">
        <w:t>Fontos dátumok</w:t>
      </w:r>
      <w:bookmarkEnd w:id="2"/>
    </w:p>
    <w:p w:rsidR="002F6B76" w:rsidRDefault="00F04FC0" w:rsidP="00BB3F15">
      <w:pPr>
        <w:pStyle w:val="Listaszerbekezds"/>
        <w:numPr>
          <w:ilvl w:val="0"/>
          <w:numId w:val="18"/>
        </w:numPr>
        <w:ind w:left="993" w:hanging="426"/>
        <w:jc w:val="both"/>
      </w:pPr>
      <w:r w:rsidRPr="00F04FC0">
        <w:rPr>
          <w:b/>
        </w:rPr>
        <w:t>F</w:t>
      </w:r>
      <w:r w:rsidR="002F6B76" w:rsidRPr="00F04FC0">
        <w:rPr>
          <w:b/>
        </w:rPr>
        <w:t>eladatkiadás:</w:t>
      </w:r>
      <w:r w:rsidR="002F6B76">
        <w:t xml:space="preserve"> a (második) szakképző év </w:t>
      </w:r>
      <w:r>
        <w:t>második (október) hónapjának végéig</w:t>
      </w:r>
    </w:p>
    <w:p w:rsidR="002F6B76" w:rsidRDefault="00F04FC0" w:rsidP="00BB3F15">
      <w:pPr>
        <w:pStyle w:val="Listaszerbekezds"/>
        <w:numPr>
          <w:ilvl w:val="0"/>
          <w:numId w:val="18"/>
        </w:numPr>
        <w:ind w:left="993" w:hanging="426"/>
        <w:jc w:val="both"/>
      </w:pPr>
      <w:r w:rsidRPr="00F04FC0">
        <w:rPr>
          <w:b/>
        </w:rPr>
        <w:t>K</w:t>
      </w:r>
      <w:r w:rsidR="002F6B76" w:rsidRPr="00F04FC0">
        <w:rPr>
          <w:b/>
        </w:rPr>
        <w:t>onzultációs időpontok:</w:t>
      </w:r>
      <w:r w:rsidR="002F6B76">
        <w:t xml:space="preserve"> a félév során meghatározott számú</w:t>
      </w:r>
    </w:p>
    <w:p w:rsidR="002F6B76" w:rsidRDefault="00F04FC0" w:rsidP="00BB3F15">
      <w:pPr>
        <w:pStyle w:val="Listaszerbekezds"/>
        <w:numPr>
          <w:ilvl w:val="0"/>
          <w:numId w:val="18"/>
        </w:numPr>
        <w:ind w:left="993" w:hanging="426"/>
        <w:jc w:val="both"/>
      </w:pPr>
      <w:r w:rsidRPr="00F04FC0">
        <w:rPr>
          <w:b/>
        </w:rPr>
        <w:t>B</w:t>
      </w:r>
      <w:r w:rsidR="002F6B76" w:rsidRPr="00F04FC0">
        <w:rPr>
          <w:b/>
        </w:rPr>
        <w:t>eadás időpontja:</w:t>
      </w:r>
      <w:r w:rsidR="002F6B76">
        <w:t xml:space="preserve"> az SZVK</w:t>
      </w:r>
      <w:r>
        <w:t xml:space="preserve"> (KKK)</w:t>
      </w:r>
      <w:r w:rsidR="002F6B76">
        <w:t xml:space="preserve"> szerint a </w:t>
      </w:r>
      <w:r>
        <w:t xml:space="preserve">második </w:t>
      </w:r>
      <w:r w:rsidR="002F6B76">
        <w:t>félév vége felé</w:t>
      </w:r>
    </w:p>
    <w:p w:rsidR="002F6B76" w:rsidRDefault="00F04FC0" w:rsidP="00BB3F15">
      <w:pPr>
        <w:pStyle w:val="Listaszerbekezds"/>
        <w:numPr>
          <w:ilvl w:val="0"/>
          <w:numId w:val="18"/>
        </w:numPr>
        <w:ind w:left="993" w:hanging="426"/>
        <w:jc w:val="both"/>
      </w:pPr>
      <w:r w:rsidRPr="00F04FC0">
        <w:rPr>
          <w:b/>
        </w:rPr>
        <w:t>V</w:t>
      </w:r>
      <w:r w:rsidR="002F6B76" w:rsidRPr="00F04FC0">
        <w:rPr>
          <w:b/>
        </w:rPr>
        <w:t>édés időpontja:</w:t>
      </w:r>
      <w:r w:rsidR="002F6B76">
        <w:t xml:space="preserve"> a szakmai vizsga része, a szóbeli vizsgatevékenységekkel együtt</w:t>
      </w:r>
    </w:p>
    <w:p w:rsidR="002F6B76" w:rsidRPr="002F6B76" w:rsidRDefault="002F6B76" w:rsidP="002F4E33">
      <w:pPr>
        <w:pStyle w:val="Cmsor2"/>
      </w:pPr>
      <w:bookmarkStart w:id="3" w:name="_Toc82689268"/>
      <w:r w:rsidRPr="002F6B76">
        <w:t>Formai, formázási követelmények</w:t>
      </w:r>
      <w:bookmarkEnd w:id="3"/>
    </w:p>
    <w:p w:rsidR="002F6B76" w:rsidRDefault="00BB3F15" w:rsidP="00BB3F15">
      <w:pPr>
        <w:pStyle w:val="Listaszerbekezds"/>
        <w:numPr>
          <w:ilvl w:val="0"/>
          <w:numId w:val="19"/>
        </w:numPr>
        <w:ind w:left="993" w:hanging="426"/>
        <w:jc w:val="both"/>
      </w:pPr>
      <w:r>
        <w:t>A</w:t>
      </w:r>
      <w:r w:rsidR="002F6B76">
        <w:t xml:space="preserve">lap betűtípus és méret: 12 pont magasságú, a szokásos </w:t>
      </w:r>
      <w:r w:rsidR="002F6B76" w:rsidRPr="005972A7">
        <w:rPr>
          <w:rFonts w:ascii="Times New Roman" w:hAnsi="Times New Roman" w:cs="Times New Roman"/>
        </w:rPr>
        <w:t xml:space="preserve">Times New </w:t>
      </w:r>
      <w:proofErr w:type="spellStart"/>
      <w:r w:rsidR="002F6B76" w:rsidRPr="005972A7">
        <w:rPr>
          <w:rFonts w:ascii="Times New Roman" w:hAnsi="Times New Roman" w:cs="Times New Roman"/>
        </w:rPr>
        <w:t>Roman</w:t>
      </w:r>
      <w:proofErr w:type="spellEnd"/>
      <w:r w:rsidR="002F6B76">
        <w:t xml:space="preserve">, </w:t>
      </w:r>
      <w:proofErr w:type="spellStart"/>
      <w:r w:rsidR="002F6B76" w:rsidRPr="005972A7">
        <w:rPr>
          <w:rFonts w:ascii="Arial" w:hAnsi="Arial" w:cs="Arial"/>
        </w:rPr>
        <w:t>Arial</w:t>
      </w:r>
      <w:proofErr w:type="spellEnd"/>
      <w:r w:rsidR="002F6B76">
        <w:t xml:space="preserve"> vagy </w:t>
      </w:r>
      <w:proofErr w:type="spellStart"/>
      <w:r w:rsidR="002F6B76" w:rsidRPr="005972A7">
        <w:rPr>
          <w:rFonts w:cstheme="minorHAnsi"/>
        </w:rPr>
        <w:t>Calibrihez</w:t>
      </w:r>
      <w:proofErr w:type="spellEnd"/>
      <w:r w:rsidR="002F6B76">
        <w:t xml:space="preserve"> hasonló betűtípus (lehet talpas vagy </w:t>
      </w:r>
      <w:proofErr w:type="spellStart"/>
      <w:r w:rsidR="002F6B76">
        <w:t>talpatlan</w:t>
      </w:r>
      <w:proofErr w:type="spellEnd"/>
      <w:r w:rsidR="002F6B76">
        <w:t>)</w:t>
      </w:r>
    </w:p>
    <w:p w:rsidR="002F6B76" w:rsidRDefault="002F6B76" w:rsidP="002F6B76">
      <w:pPr>
        <w:pStyle w:val="Listaszerbekezds"/>
        <w:numPr>
          <w:ilvl w:val="2"/>
          <w:numId w:val="2"/>
        </w:numPr>
        <w:jc w:val="both"/>
      </w:pPr>
      <w:r>
        <w:t xml:space="preserve">más betűtípus is használható például beillesztett forráskód formázásánál, címsoroknál, </w:t>
      </w:r>
      <w:proofErr w:type="spellStart"/>
      <w:r>
        <w:t>idézeteknél</w:t>
      </w:r>
      <w:proofErr w:type="spellEnd"/>
      <w:r w:rsidR="00BB3F15">
        <w:t>,</w:t>
      </w:r>
    </w:p>
    <w:p w:rsidR="002F6B76" w:rsidRDefault="002F6B76" w:rsidP="002F6B76">
      <w:pPr>
        <w:pStyle w:val="Listaszerbekezds"/>
        <w:numPr>
          <w:ilvl w:val="2"/>
          <w:numId w:val="2"/>
        </w:numPr>
        <w:jc w:val="both"/>
      </w:pPr>
      <w:r>
        <w:t xml:space="preserve">más betűméret az </w:t>
      </w:r>
      <w:proofErr w:type="spellStart"/>
      <w:r>
        <w:t>esztétikusság</w:t>
      </w:r>
      <w:proofErr w:type="spellEnd"/>
      <w:r>
        <w:t xml:space="preserve"> határán belül használható (pl. forráskód idézetnél kisebb, fejezet címeknél nagyobb)</w:t>
      </w:r>
      <w:r w:rsidR="00BB3F15">
        <w:t>.</w:t>
      </w:r>
    </w:p>
    <w:p w:rsidR="002F6B76" w:rsidRDefault="00BB3F15" w:rsidP="00BB3F15">
      <w:pPr>
        <w:pStyle w:val="Listaszerbekezds"/>
        <w:numPr>
          <w:ilvl w:val="0"/>
          <w:numId w:val="19"/>
        </w:numPr>
        <w:ind w:left="993" w:hanging="425"/>
        <w:jc w:val="both"/>
      </w:pPr>
      <w:r>
        <w:lastRenderedPageBreak/>
        <w:t>M</w:t>
      </w:r>
      <w:r w:rsidR="002F6B76">
        <w:t>ásfélszeres sorköz (szükség szerint lehet kisebb: felsorolások, forráskód, mellékletek, tartalomjegyzék, irodalomjegyzék esetén)</w:t>
      </w:r>
      <w:r>
        <w:t>.</w:t>
      </w:r>
    </w:p>
    <w:p w:rsidR="002F6B76" w:rsidRDefault="00BB3F15" w:rsidP="00BB3F15">
      <w:pPr>
        <w:pStyle w:val="Listaszerbekezds"/>
        <w:numPr>
          <w:ilvl w:val="0"/>
          <w:numId w:val="19"/>
        </w:numPr>
        <w:ind w:left="993" w:hanging="425"/>
        <w:jc w:val="both"/>
      </w:pPr>
      <w:r>
        <w:t>S</w:t>
      </w:r>
      <w:r w:rsidR="002F6B76">
        <w:t>orkizárt igazítás</w:t>
      </w:r>
      <w:r>
        <w:t>.</w:t>
      </w:r>
    </w:p>
    <w:p w:rsidR="002F6B76" w:rsidRDefault="002F6B76" w:rsidP="00BB3F15">
      <w:pPr>
        <w:pStyle w:val="Listaszerbekezds"/>
        <w:numPr>
          <w:ilvl w:val="0"/>
          <w:numId w:val="19"/>
        </w:numPr>
        <w:ind w:left="993" w:hanging="425"/>
        <w:jc w:val="both"/>
      </w:pPr>
      <w:r>
        <w:t>A4-es lapméret, csak egyik oldalára nyomtatva, álló tájolás (indokolt esetben, de lehetőleg csak a melléklet résznél legyenek fekvő oldalak)</w:t>
      </w:r>
      <w:r w:rsidR="00BB3F15">
        <w:t>.</w:t>
      </w:r>
    </w:p>
    <w:p w:rsidR="002F6B76" w:rsidRDefault="00BB3F15" w:rsidP="00BB3F15">
      <w:pPr>
        <w:pStyle w:val="Listaszerbekezds"/>
        <w:numPr>
          <w:ilvl w:val="0"/>
          <w:numId w:val="19"/>
        </w:numPr>
        <w:ind w:left="993" w:hanging="425"/>
        <w:jc w:val="both"/>
      </w:pPr>
      <w:r>
        <w:t>B</w:t>
      </w:r>
      <w:r w:rsidR="002F6B76">
        <w:t>al oldalon legfeljebb 4 centiméteres, a többi három oldalon legfeljebb 3 centiméteres margó</w:t>
      </w:r>
      <w:r>
        <w:t>.</w:t>
      </w:r>
    </w:p>
    <w:p w:rsidR="002F6B76" w:rsidRPr="00867778" w:rsidRDefault="00BB3F15" w:rsidP="00BB3F15">
      <w:pPr>
        <w:pStyle w:val="Listaszerbekezds"/>
        <w:numPr>
          <w:ilvl w:val="0"/>
          <w:numId w:val="19"/>
        </w:numPr>
        <w:ind w:left="993" w:hanging="425"/>
        <w:jc w:val="both"/>
      </w:pPr>
      <w:r>
        <w:t>T</w:t>
      </w:r>
      <w:r w:rsidR="002F6B76">
        <w:t xml:space="preserve">erjedelem: legalább 30 oldal </w:t>
      </w:r>
      <w:r w:rsidR="002F6B76" w:rsidRPr="002F6B76">
        <w:rPr>
          <w:i/>
        </w:rPr>
        <w:t>(legfeljebb 60 oldal)</w:t>
      </w:r>
      <w:r>
        <w:rPr>
          <w:i/>
        </w:rPr>
        <w:t>.</w:t>
      </w:r>
    </w:p>
    <w:p w:rsidR="002F6B76" w:rsidRDefault="00BB3F15" w:rsidP="00BB3F15">
      <w:pPr>
        <w:pStyle w:val="Listaszerbekezds"/>
        <w:numPr>
          <w:ilvl w:val="0"/>
          <w:numId w:val="19"/>
        </w:numPr>
        <w:ind w:left="993" w:hanging="425"/>
        <w:jc w:val="both"/>
      </w:pPr>
      <w:r>
        <w:t>T</w:t>
      </w:r>
      <w:r w:rsidR="002F6B76">
        <w:t>öbb szintű számozott fejezetszámozás (például 2.4.5), lehetőleg legfeljebb három szint mélységig</w:t>
      </w:r>
      <w:r>
        <w:t>.</w:t>
      </w:r>
    </w:p>
    <w:p w:rsidR="002F6B76" w:rsidRDefault="00BB3F15" w:rsidP="00BB3F15">
      <w:pPr>
        <w:pStyle w:val="Listaszerbekezds"/>
        <w:numPr>
          <w:ilvl w:val="0"/>
          <w:numId w:val="19"/>
        </w:numPr>
        <w:ind w:left="993" w:hanging="425"/>
        <w:jc w:val="both"/>
      </w:pPr>
      <w:r>
        <w:t>A</w:t>
      </w:r>
      <w:r w:rsidR="002F6B76">
        <w:t xml:space="preserve"> láblécben legyen oldalszámozás, a fejlécben szerepeljen a szakdolgozat címe, opcionálisan az aktuális fejezet címe</w:t>
      </w:r>
      <w:r>
        <w:t>.</w:t>
      </w:r>
    </w:p>
    <w:p w:rsidR="002F6B76" w:rsidRDefault="00BB3F15" w:rsidP="00BB3F15">
      <w:pPr>
        <w:pStyle w:val="Listaszerbekezds"/>
        <w:numPr>
          <w:ilvl w:val="0"/>
          <w:numId w:val="19"/>
        </w:numPr>
        <w:ind w:left="993" w:hanging="425"/>
        <w:jc w:val="both"/>
      </w:pPr>
      <w:r>
        <w:t>L</w:t>
      </w:r>
      <w:r w:rsidR="002F6B76">
        <w:t>egyen tartalomjegyzék az elején vagy a végén, az elektronikus verzióban lehetőleg kattintható</w:t>
      </w:r>
      <w:r>
        <w:t>.</w:t>
      </w:r>
    </w:p>
    <w:p w:rsidR="002F6B76" w:rsidRDefault="00BB3F15" w:rsidP="00BB3F15">
      <w:pPr>
        <w:pStyle w:val="Listaszerbekezds"/>
        <w:numPr>
          <w:ilvl w:val="0"/>
          <w:numId w:val="19"/>
        </w:numPr>
        <w:ind w:left="993" w:hanging="425"/>
        <w:jc w:val="both"/>
      </w:pPr>
      <w:r>
        <w:t>L</w:t>
      </w:r>
      <w:r w:rsidR="002F6B76">
        <w:t>egyen irodalomjegyzék a végén</w:t>
      </w:r>
    </w:p>
    <w:p w:rsidR="002F6B76" w:rsidRDefault="002F6B76" w:rsidP="002F6B76">
      <w:pPr>
        <w:pStyle w:val="Listaszerbekezds"/>
        <w:numPr>
          <w:ilvl w:val="2"/>
          <w:numId w:val="2"/>
        </w:numPr>
        <w:jc w:val="both"/>
      </w:pPr>
      <w:r>
        <w:t>legalább 5 elemet tartalmazzon</w:t>
      </w:r>
      <w:r w:rsidR="00BB3F15">
        <w:t>,</w:t>
      </w:r>
    </w:p>
    <w:p w:rsidR="002F6B76" w:rsidRDefault="002F6B76" w:rsidP="002F6B76">
      <w:pPr>
        <w:pStyle w:val="Listaszerbekezds"/>
        <w:numPr>
          <w:ilvl w:val="2"/>
          <w:numId w:val="2"/>
        </w:numPr>
        <w:jc w:val="both"/>
      </w:pPr>
      <w:r>
        <w:t>papír vagy elektronikus könyvek esetén: szerző, cím, kiadás éve</w:t>
      </w:r>
      <w:r w:rsidR="00BB3F15">
        <w:t>,</w:t>
      </w:r>
    </w:p>
    <w:p w:rsidR="002F6B76" w:rsidRDefault="002F6B76" w:rsidP="002F6B76">
      <w:pPr>
        <w:pStyle w:val="Listaszerbekezds"/>
        <w:numPr>
          <w:ilvl w:val="2"/>
          <w:numId w:val="2"/>
        </w:numPr>
        <w:jc w:val="both"/>
      </w:pPr>
      <w:r>
        <w:t>weboldalak esetén: szerző, cím (vagy szöveges leírás), webcím, legutolsó ellenőrzés dátuma</w:t>
      </w:r>
      <w:r w:rsidR="00BB3F15">
        <w:t>.</w:t>
      </w:r>
    </w:p>
    <w:p w:rsidR="002F6B76" w:rsidRDefault="002F6B76" w:rsidP="002F4E33">
      <w:pPr>
        <w:pStyle w:val="Cmsor2"/>
      </w:pPr>
      <w:bookmarkStart w:id="4" w:name="_Toc82689269"/>
      <w:r>
        <w:t>Egyéb formai, tartalmi követelmények</w:t>
      </w:r>
      <w:bookmarkEnd w:id="4"/>
    </w:p>
    <w:p w:rsidR="002F6B76" w:rsidRDefault="00F04FC0" w:rsidP="00BB3F15">
      <w:pPr>
        <w:pStyle w:val="Listaszerbekezds"/>
        <w:numPr>
          <w:ilvl w:val="0"/>
          <w:numId w:val="19"/>
        </w:numPr>
        <w:ind w:left="993" w:hanging="426"/>
        <w:jc w:val="both"/>
      </w:pPr>
      <w:r>
        <w:rPr>
          <w:b/>
        </w:rPr>
        <w:t>K</w:t>
      </w:r>
      <w:r w:rsidR="002F6B76" w:rsidRPr="00550909">
        <w:rPr>
          <w:b/>
        </w:rPr>
        <w:t>isebb</w:t>
      </w:r>
      <w:r w:rsidR="002F6B76">
        <w:t xml:space="preserve"> beillesztett </w:t>
      </w:r>
      <w:r w:rsidR="002F6B76" w:rsidRPr="00550909">
        <w:rPr>
          <w:b/>
        </w:rPr>
        <w:t>képek</w:t>
      </w:r>
      <w:r w:rsidR="002F6B76">
        <w:t>, illusztrációk, ábrák, táblázatok lehetnek a szövegben, legyenek lehetőleg a róluk szóló szöveges leírás közelében, ekkor képaláírás és ábraszám nem szükséges</w:t>
      </w:r>
      <w:r>
        <w:t>.</w:t>
      </w:r>
    </w:p>
    <w:p w:rsidR="002F6B76" w:rsidRDefault="00F04FC0" w:rsidP="00BB3F15">
      <w:pPr>
        <w:pStyle w:val="Listaszerbekezds"/>
        <w:numPr>
          <w:ilvl w:val="0"/>
          <w:numId w:val="19"/>
        </w:numPr>
        <w:ind w:left="993" w:hanging="426"/>
        <w:jc w:val="both"/>
      </w:pPr>
      <w:r>
        <w:t>A</w:t>
      </w:r>
      <w:r w:rsidR="002F6B76">
        <w:t xml:space="preserve"> </w:t>
      </w:r>
      <w:r w:rsidR="002F6B76" w:rsidRPr="00550909">
        <w:rPr>
          <w:b/>
        </w:rPr>
        <w:t>nagyobb képek</w:t>
      </w:r>
      <w:r w:rsidR="002F6B76">
        <w:t>, főként a teljes oldalas képek a végén mellékletben, képaláírással, számozva legyenek elhelyezve, a szövegben csak hivatkozunk rá (számával vagy nevével)</w:t>
      </w:r>
      <w:r>
        <w:t>.</w:t>
      </w:r>
    </w:p>
    <w:p w:rsidR="002F6B76" w:rsidRDefault="00F04FC0" w:rsidP="00BB3F15">
      <w:pPr>
        <w:pStyle w:val="Listaszerbekezds"/>
        <w:numPr>
          <w:ilvl w:val="0"/>
          <w:numId w:val="19"/>
        </w:numPr>
        <w:ind w:left="993" w:hanging="426"/>
        <w:jc w:val="both"/>
      </w:pPr>
      <w:r>
        <w:rPr>
          <w:b/>
        </w:rPr>
        <w:t>F</w:t>
      </w:r>
      <w:r w:rsidR="002F6B76" w:rsidRPr="00550909">
        <w:rPr>
          <w:b/>
        </w:rPr>
        <w:t>orráskód</w:t>
      </w:r>
      <w:r w:rsidR="002F6B76">
        <w:t>: a szövegben (vagy képként beillesztve) csak a legfontosabb részekre korlátozva, csak indokolt esetben, magyarázattal szerepeljen</w:t>
      </w:r>
      <w:r>
        <w:t>.</w:t>
      </w:r>
    </w:p>
    <w:p w:rsidR="002F6B76" w:rsidRDefault="00F04FC0" w:rsidP="00BB3F15">
      <w:pPr>
        <w:pStyle w:val="Listaszerbekezds"/>
        <w:numPr>
          <w:ilvl w:val="0"/>
          <w:numId w:val="19"/>
        </w:numPr>
        <w:ind w:left="993" w:hanging="426"/>
        <w:jc w:val="both"/>
      </w:pPr>
      <w:r>
        <w:rPr>
          <w:b/>
        </w:rPr>
        <w:t>H</w:t>
      </w:r>
      <w:r w:rsidR="002F6B76" w:rsidRPr="00550909">
        <w:rPr>
          <w:b/>
        </w:rPr>
        <w:t>osszabb forráskód</w:t>
      </w:r>
      <w:r w:rsidR="002F6B76">
        <w:t xml:space="preserve"> a végén legyen mellékletként, de ott is csak annyi, amennyi a szöveges rész megmagyarázásához szükséges, a teljes forráskódot sem az elektronikus dokumentumba nem kell beilleszteni, sem kinyomtatni nem kell</w:t>
      </w:r>
      <w:r>
        <w:t>.</w:t>
      </w:r>
    </w:p>
    <w:p w:rsidR="002F6B76" w:rsidRDefault="00BB3F15" w:rsidP="002F4E33">
      <w:pPr>
        <w:pStyle w:val="Cmsor2"/>
      </w:pPr>
      <w:bookmarkStart w:id="5" w:name="_Toc82689270"/>
      <w:r>
        <w:t xml:space="preserve">A </w:t>
      </w:r>
      <w:r w:rsidR="002F6B76">
        <w:t>melléklet tartalma</w:t>
      </w:r>
      <w:bookmarkEnd w:id="5"/>
    </w:p>
    <w:p w:rsidR="002F6B76" w:rsidRDefault="00BB3F15" w:rsidP="00BB3F15">
      <w:pPr>
        <w:pStyle w:val="Listaszerbekezds"/>
        <w:numPr>
          <w:ilvl w:val="0"/>
          <w:numId w:val="20"/>
        </w:numPr>
        <w:ind w:left="993" w:hanging="426"/>
        <w:jc w:val="both"/>
      </w:pPr>
      <w:r>
        <w:t>L</w:t>
      </w:r>
      <w:r w:rsidR="002F6B76">
        <w:t>egyen rajta a szakdolgozat dokumentum legalább egy univerzálisabb formátumban (</w:t>
      </w:r>
      <w:proofErr w:type="spellStart"/>
      <w:r w:rsidR="002F6B76">
        <w:t>pdf</w:t>
      </w:r>
      <w:proofErr w:type="spellEnd"/>
      <w:r w:rsidR="002F6B76">
        <w:t>), de rajta lehet bármilyen egyéb formátumban is</w:t>
      </w:r>
      <w:r>
        <w:t>.</w:t>
      </w:r>
    </w:p>
    <w:p w:rsidR="002F6B76" w:rsidRDefault="00BB3F15" w:rsidP="00BB3F15">
      <w:pPr>
        <w:pStyle w:val="Listaszerbekezds"/>
        <w:numPr>
          <w:ilvl w:val="0"/>
          <w:numId w:val="20"/>
        </w:numPr>
        <w:ind w:left="993" w:hanging="426"/>
        <w:jc w:val="both"/>
      </w:pPr>
      <w:r>
        <w:t>A</w:t>
      </w:r>
      <w:r w:rsidR="002F6B76">
        <w:t>z elkészített szoftver forráskódja, lefordított változata, a fordításhoz és a futtatáshoz szükséges szoftverek telepítője (amennyiben ingyenes és nem jellemző hogy minden számítógépen fel van telepítve)</w:t>
      </w:r>
      <w:r>
        <w:t>.</w:t>
      </w:r>
    </w:p>
    <w:p w:rsidR="002F6B76" w:rsidRDefault="00BB3F15" w:rsidP="00BB3F15">
      <w:pPr>
        <w:pStyle w:val="Listaszerbekezds"/>
        <w:numPr>
          <w:ilvl w:val="0"/>
          <w:numId w:val="20"/>
        </w:numPr>
        <w:ind w:left="993" w:hanging="426"/>
        <w:jc w:val="both"/>
      </w:pPr>
      <w:r>
        <w:t>A</w:t>
      </w:r>
      <w:r w:rsidR="002F6B76">
        <w:t>z elkészített egyéb dokumentumok: táblázatkezelő állományok, képek, műszaki rajzok, kapcsolási rajzok</w:t>
      </w:r>
      <w:r>
        <w:t>.</w:t>
      </w:r>
    </w:p>
    <w:p w:rsidR="002F6B76" w:rsidRDefault="00BB3F15" w:rsidP="00BB3F15">
      <w:pPr>
        <w:pStyle w:val="Listaszerbekezds"/>
        <w:numPr>
          <w:ilvl w:val="0"/>
          <w:numId w:val="20"/>
        </w:numPr>
        <w:ind w:left="993" w:hanging="426"/>
        <w:jc w:val="both"/>
      </w:pPr>
      <w:r>
        <w:t>H</w:t>
      </w:r>
      <w:r w:rsidR="002F6B76">
        <w:t>a a produktum nem beadható (alkatrész, elektronikus eszköz, nyomtatott áramkör), lehet mellékelni fényképeket, videókat róla</w:t>
      </w:r>
      <w:r>
        <w:t>.</w:t>
      </w:r>
    </w:p>
    <w:p w:rsidR="002F6B76" w:rsidRDefault="002F6B76" w:rsidP="002F6B76"/>
    <w:p w:rsidR="002F6B76" w:rsidRDefault="002F6B76" w:rsidP="002F6B76">
      <w:pPr>
        <w:pStyle w:val="Cmsor1"/>
      </w:pPr>
      <w:bookmarkStart w:id="6" w:name="_Toc82689271"/>
      <w:r w:rsidRPr="00B32CDD">
        <w:lastRenderedPageBreak/>
        <w:t>A</w:t>
      </w:r>
      <w:r>
        <w:t>z általános előírások</w:t>
      </w:r>
      <w:r w:rsidRPr="00B32CDD">
        <w:t xml:space="preserve"> </w:t>
      </w:r>
      <w:r>
        <w:t>kiegészítése, pontosítása szakképesítésenként</w:t>
      </w:r>
      <w:bookmarkEnd w:id="6"/>
    </w:p>
    <w:p w:rsidR="002F6B76" w:rsidRPr="00930587" w:rsidRDefault="00BB3F15" w:rsidP="000E54C9">
      <w:pPr>
        <w:pStyle w:val="Cmsor2"/>
        <w:numPr>
          <w:ilvl w:val="0"/>
          <w:numId w:val="26"/>
        </w:numPr>
      </w:pPr>
      <w:bookmarkStart w:id="7" w:name="_Toc82689272"/>
      <w:r w:rsidRPr="00BB3F15">
        <w:t>OKJ 54 481 01</w:t>
      </w:r>
      <w:r>
        <w:t xml:space="preserve"> </w:t>
      </w:r>
      <w:r w:rsidR="002F6B76">
        <w:t>CAD-CAM informatikus</w:t>
      </w:r>
      <w:bookmarkEnd w:id="7"/>
    </w:p>
    <w:p w:rsidR="002F6B76" w:rsidRPr="00FE616B" w:rsidRDefault="002F6B76" w:rsidP="00FE616B">
      <w:pPr>
        <w:rPr>
          <w:b/>
        </w:rPr>
      </w:pPr>
      <w:r w:rsidRPr="00FE616B">
        <w:rPr>
          <w:b/>
        </w:rPr>
        <w:t>Formai követelmények</w:t>
      </w:r>
    </w:p>
    <w:p w:rsidR="002F6B76" w:rsidRPr="00C41213" w:rsidRDefault="002F6B76" w:rsidP="00BB3F15">
      <w:pPr>
        <w:jc w:val="both"/>
      </w:pPr>
      <w:r w:rsidRPr="00C41213">
        <w:t>Készülhet színes kép és ábra, de csak ott, ahol ez az értelmezést segíti, egyébként az alkatrészek anyagának megfelelő anyagszínt mutassuk.</w:t>
      </w:r>
    </w:p>
    <w:p w:rsidR="002F6B76" w:rsidRPr="00C41213" w:rsidRDefault="002F6B76" w:rsidP="00BB3F15">
      <w:pPr>
        <w:jc w:val="both"/>
      </w:pPr>
      <w:r w:rsidRPr="00C41213">
        <w:t>Amennyiben a műhelyrajz, összeállítási rajz, szerelési ábra, gyártást bemutató ábra értelmezése megkívánja, úgy az előzőekben leírt képméret felülírható, a dolgozatban elhelyezhető akár egész oldalas kép is.</w:t>
      </w:r>
    </w:p>
    <w:p w:rsidR="002F6B76" w:rsidRPr="00C41213" w:rsidRDefault="002F6B76" w:rsidP="00BB3F15">
      <w:pPr>
        <w:jc w:val="both"/>
      </w:pPr>
      <w:r w:rsidRPr="00C41213">
        <w:t>A gyártásról készüljön minden főbb gyártási fázist bemutató ábra, ez kerüljön be a dolgozatba a hozzáfűzött magyarázatokkal együtt.</w:t>
      </w:r>
    </w:p>
    <w:p w:rsidR="002F6B76" w:rsidRPr="00FE616B" w:rsidRDefault="002F6B76" w:rsidP="00FE616B">
      <w:pPr>
        <w:rPr>
          <w:b/>
        </w:rPr>
      </w:pPr>
      <w:r w:rsidRPr="00FE616B">
        <w:rPr>
          <w:b/>
        </w:rPr>
        <w:t>Tartalmi követelmények</w:t>
      </w:r>
    </w:p>
    <w:p w:rsidR="002F6B76" w:rsidRPr="00C41213" w:rsidRDefault="002F6B76" w:rsidP="00BB3F15">
      <w:pPr>
        <w:jc w:val="both"/>
      </w:pPr>
      <w:r w:rsidRPr="00C41213">
        <w:t>Mivel minden alkatrészt be kell mutatni (kivéve a szabványos alkatrészeket), ezeket érdemes a dolgozat szövegével együtt kezelni, esetleg mellékletként nagyobb léptékben csatolni.</w:t>
      </w:r>
    </w:p>
    <w:p w:rsidR="002F6B76" w:rsidRPr="00C41213" w:rsidRDefault="002F6B76" w:rsidP="00BB3F15">
      <w:pPr>
        <w:jc w:val="both"/>
      </w:pPr>
      <w:r w:rsidRPr="00C41213">
        <w:t>A szabványos alkatrészeket elegendő csak az összeállításokon ábrázolni és a tételjegyzékben szabvánnyal megadni, ezeket külön bemutatni nem szükséges.</w:t>
      </w:r>
    </w:p>
    <w:p w:rsidR="002F6B76" w:rsidRPr="00C41213" w:rsidRDefault="002F6B76" w:rsidP="00BB3F15">
      <w:pPr>
        <w:jc w:val="both"/>
      </w:pPr>
      <w:r w:rsidRPr="00C41213">
        <w:t>A műhelyrajzok méretezése, feliratozása feleljen meg a mindenkori rajzi szabályoknak és szabványoknak (tűrések, illesztések, bázisok, felületjelek, érdességek, megmunkálási sorrendek, tételszámok ábrázolása, elegendő nézet és metszet, kiemelés és szelvény).</w:t>
      </w:r>
    </w:p>
    <w:p w:rsidR="002F6B76" w:rsidRPr="00C41213" w:rsidRDefault="002F6B76" w:rsidP="00BB3F15">
      <w:pPr>
        <w:jc w:val="both"/>
      </w:pPr>
      <w:r w:rsidRPr="00C41213">
        <w:t>A CAM programot a megfelelő szerszámgépre optimalizálni kell.</w:t>
      </w:r>
    </w:p>
    <w:p w:rsidR="002F6B76" w:rsidRPr="00C41213" w:rsidRDefault="002F6B76" w:rsidP="00BB3F15">
      <w:pPr>
        <w:jc w:val="both"/>
      </w:pPr>
      <w:r w:rsidRPr="00C41213">
        <w:t>A CAM programsort a szövegbe illeszteni nem szükséges, megengedett ezt mellékletként csatolni.</w:t>
      </w:r>
    </w:p>
    <w:p w:rsidR="002F6B76" w:rsidRPr="00C41213" w:rsidRDefault="002F6B76" w:rsidP="00BB3F15">
      <w:pPr>
        <w:jc w:val="both"/>
      </w:pPr>
      <w:r w:rsidRPr="00C41213">
        <w:t>A befogási, felfogási tervet ábrával be kell mutatni.</w:t>
      </w:r>
    </w:p>
    <w:p w:rsidR="002F6B76" w:rsidRPr="00C41213" w:rsidRDefault="002F6B76" w:rsidP="00BB3F15">
      <w:pPr>
        <w:jc w:val="both"/>
      </w:pPr>
      <w:r w:rsidRPr="00C41213">
        <w:t>Készülhet szerelési sorrendterv és szerelési családfa.</w:t>
      </w:r>
    </w:p>
    <w:p w:rsidR="002F6B76" w:rsidRPr="00C41213" w:rsidRDefault="002F6B76" w:rsidP="00BB3F15">
      <w:pPr>
        <w:jc w:val="both"/>
      </w:pPr>
      <w:r w:rsidRPr="00C41213">
        <w:t>Szabványos alkatrészek, a hajtóművek, csatlakozó – a saját 5-10 alkatrészen kívül eső – szerelvények beilleszthetők, ezeket szerkeszteni nem kell, ezek forrását érdemes a hivatkozásokban megjelölni.</w:t>
      </w:r>
    </w:p>
    <w:p w:rsidR="002F6B76" w:rsidRPr="00C41213" w:rsidRDefault="002F6B76" w:rsidP="00BB3F15">
      <w:pPr>
        <w:jc w:val="both"/>
      </w:pPr>
      <w:r w:rsidRPr="00C41213">
        <w:t xml:space="preserve">A szükséges számításokat ismertetni kell (forgácsolási sebesség, fordulatszám, gépi </w:t>
      </w:r>
      <w:proofErr w:type="spellStart"/>
      <w:r w:rsidRPr="00C41213">
        <w:t>főidő</w:t>
      </w:r>
      <w:proofErr w:type="spellEnd"/>
      <w:r w:rsidRPr="00C41213">
        <w:t>, anyagminőség ellenőrzése, stb.), amennyiben ezeket a tanulónak el kellett végeznie. A gépi sajátosságokat elég felsorolni.</w:t>
      </w:r>
    </w:p>
    <w:p w:rsidR="00FE616B" w:rsidRDefault="00FE616B">
      <w:pPr>
        <w:spacing w:after="200" w:line="276" w:lineRule="auto"/>
        <w:rPr>
          <w:b/>
        </w:rPr>
      </w:pPr>
      <w:r>
        <w:rPr>
          <w:b/>
        </w:rPr>
        <w:br w:type="page"/>
      </w:r>
    </w:p>
    <w:p w:rsidR="002F6B76" w:rsidRPr="00FE616B" w:rsidRDefault="002F6B76" w:rsidP="005972A7">
      <w:pPr>
        <w:rPr>
          <w:b/>
        </w:rPr>
      </w:pPr>
      <w:r w:rsidRPr="00FE616B">
        <w:rPr>
          <w:b/>
        </w:rPr>
        <w:lastRenderedPageBreak/>
        <w:t>A záródolgozatnak a köv</w:t>
      </w:r>
      <w:r w:rsidR="00FE616B">
        <w:rPr>
          <w:b/>
        </w:rPr>
        <w:t>etkező fő részekből kell állnia</w:t>
      </w:r>
    </w:p>
    <w:p w:rsidR="002F6B76" w:rsidRPr="00C41213" w:rsidRDefault="002F6B76" w:rsidP="005972A7">
      <w:pPr>
        <w:pStyle w:val="Listaszerbekezds"/>
        <w:numPr>
          <w:ilvl w:val="0"/>
          <w:numId w:val="15"/>
        </w:numPr>
      </w:pPr>
      <w:r w:rsidRPr="00C41213">
        <w:t>(Tartalomjegyzék)</w:t>
      </w:r>
    </w:p>
    <w:p w:rsidR="002F6B76" w:rsidRPr="00C41213" w:rsidRDefault="002F6B76" w:rsidP="005972A7">
      <w:pPr>
        <w:pStyle w:val="Listaszerbekezds"/>
        <w:numPr>
          <w:ilvl w:val="0"/>
          <w:numId w:val="15"/>
        </w:numPr>
      </w:pPr>
      <w:r w:rsidRPr="00C41213">
        <w:t>Bevezető, a szerkezet rövid ismertetése</w:t>
      </w:r>
    </w:p>
    <w:p w:rsidR="002F6B76" w:rsidRPr="00C41213" w:rsidRDefault="002F6B76" w:rsidP="005972A7">
      <w:pPr>
        <w:pStyle w:val="Listaszerbekezds"/>
        <w:numPr>
          <w:ilvl w:val="0"/>
          <w:numId w:val="15"/>
        </w:numPr>
      </w:pPr>
      <w:r w:rsidRPr="00C41213">
        <w:t>Választott téma indoklása</w:t>
      </w:r>
    </w:p>
    <w:p w:rsidR="002F6B76" w:rsidRPr="00C41213" w:rsidRDefault="002F6B76" w:rsidP="005972A7">
      <w:pPr>
        <w:pStyle w:val="Listaszerbekezds"/>
        <w:numPr>
          <w:ilvl w:val="0"/>
          <w:numId w:val="15"/>
        </w:numPr>
      </w:pPr>
      <w:r w:rsidRPr="00C41213">
        <w:t>Téma kifejtése (alkatrészek bemutatása, műhelyrajzok, összeállítás, gyártási terv és program)</w:t>
      </w:r>
    </w:p>
    <w:p w:rsidR="002F6B76" w:rsidRPr="00C41213" w:rsidRDefault="002F6B76" w:rsidP="005972A7">
      <w:pPr>
        <w:pStyle w:val="Listaszerbekezds"/>
        <w:numPr>
          <w:ilvl w:val="0"/>
          <w:numId w:val="15"/>
        </w:numPr>
      </w:pPr>
      <w:r w:rsidRPr="00C41213">
        <w:t>A tervezés és gyártás során felmerülő kérdések és megoldások tárgyalása</w:t>
      </w:r>
    </w:p>
    <w:p w:rsidR="002F6B76" w:rsidRPr="00C41213" w:rsidRDefault="002F6B76" w:rsidP="005972A7">
      <w:pPr>
        <w:pStyle w:val="Listaszerbekezds"/>
        <w:numPr>
          <w:ilvl w:val="0"/>
          <w:numId w:val="15"/>
        </w:numPr>
      </w:pPr>
      <w:r w:rsidRPr="00C41213">
        <w:t>Összegzés</w:t>
      </w:r>
    </w:p>
    <w:p w:rsidR="002F6B76" w:rsidRPr="00C41213" w:rsidRDefault="002F6B76" w:rsidP="005972A7">
      <w:pPr>
        <w:pStyle w:val="Listaszerbekezds"/>
        <w:numPr>
          <w:ilvl w:val="0"/>
          <w:numId w:val="15"/>
        </w:numPr>
      </w:pPr>
      <w:r w:rsidRPr="00C41213">
        <w:t>Irodalomjegyzék, hivatkozásjegyzék</w:t>
      </w:r>
    </w:p>
    <w:p w:rsidR="002F6B76" w:rsidRPr="00FE616B" w:rsidRDefault="002F6B76" w:rsidP="005972A7">
      <w:pPr>
        <w:rPr>
          <w:b/>
        </w:rPr>
      </w:pPr>
      <w:r w:rsidRPr="00FE616B">
        <w:rPr>
          <w:b/>
        </w:rPr>
        <w:t>A záró</w:t>
      </w:r>
      <w:r w:rsidR="00FE616B">
        <w:rPr>
          <w:b/>
        </w:rPr>
        <w:t>dolgozat értékelési szempontjai</w:t>
      </w:r>
    </w:p>
    <w:p w:rsidR="002F6B76" w:rsidRPr="00C41213" w:rsidRDefault="002F6B76" w:rsidP="005972A7">
      <w:pPr>
        <w:pStyle w:val="Listaszerbekezds"/>
        <w:numPr>
          <w:ilvl w:val="0"/>
          <w:numId w:val="16"/>
        </w:numPr>
      </w:pPr>
      <w:r w:rsidRPr="00C41213">
        <w:t>A megoldott feladat nehézsége, az önálló munka minősége és mennyisége.</w:t>
      </w:r>
    </w:p>
    <w:p w:rsidR="002F6B76" w:rsidRPr="00C41213" w:rsidRDefault="002F6B76" w:rsidP="005972A7">
      <w:pPr>
        <w:pStyle w:val="Listaszerbekezds"/>
        <w:numPr>
          <w:ilvl w:val="0"/>
          <w:numId w:val="16"/>
        </w:numPr>
      </w:pPr>
      <w:r w:rsidRPr="00C41213">
        <w:t>A témában való tájékozottság, a szakirodalommal kapcsolatos ismeretek (a szerelvény használhatósága, kidolgozása, anyagválasztás, szabványok, gyakorlatok a szakmában, a gyártás kidolgozása).</w:t>
      </w:r>
    </w:p>
    <w:p w:rsidR="002F6B76" w:rsidRPr="00C41213" w:rsidRDefault="002F6B76" w:rsidP="005972A7">
      <w:pPr>
        <w:pStyle w:val="Listaszerbekezds"/>
        <w:numPr>
          <w:ilvl w:val="0"/>
          <w:numId w:val="16"/>
        </w:numPr>
      </w:pPr>
      <w:r w:rsidRPr="00C41213">
        <w:t>A záródolgozat áttekinthetősége, formai, nyelvi és szakmai igényessége.</w:t>
      </w:r>
    </w:p>
    <w:p w:rsidR="002F6B76" w:rsidRPr="00C41213" w:rsidRDefault="002F6B76" w:rsidP="005972A7">
      <w:pPr>
        <w:pStyle w:val="Listaszerbekezds"/>
        <w:numPr>
          <w:ilvl w:val="0"/>
          <w:numId w:val="16"/>
        </w:numPr>
      </w:pPr>
      <w:r w:rsidRPr="00C41213">
        <w:t>A hallgató munkájáról kialakult vélemény.</w:t>
      </w:r>
    </w:p>
    <w:p w:rsidR="002F6B76" w:rsidRPr="00C41213" w:rsidRDefault="002F6B76" w:rsidP="005972A7">
      <w:pPr>
        <w:pStyle w:val="Listaszerbekezds"/>
        <w:numPr>
          <w:ilvl w:val="0"/>
          <w:numId w:val="16"/>
        </w:numPr>
      </w:pPr>
      <w:r w:rsidRPr="00C41213">
        <w:t xml:space="preserve">A </w:t>
      </w:r>
      <w:proofErr w:type="spellStart"/>
      <w:r w:rsidRPr="00C41213">
        <w:t>terjedelmi</w:t>
      </w:r>
      <w:proofErr w:type="spellEnd"/>
      <w:r w:rsidRPr="00C41213">
        <w:t xml:space="preserve"> követelmények.</w:t>
      </w:r>
    </w:p>
    <w:p w:rsidR="002F6B76" w:rsidRDefault="002F6B76" w:rsidP="005972A7"/>
    <w:p w:rsidR="002111E2" w:rsidRDefault="002111E2">
      <w:pPr>
        <w:spacing w:after="200" w:line="276" w:lineRule="auto"/>
        <w:rPr>
          <w:rFonts w:asciiTheme="majorHAnsi" w:eastAsiaTheme="majorEastAsia" w:hAnsiTheme="majorHAnsi" w:cstheme="majorBidi"/>
          <w:b/>
          <w:sz w:val="36"/>
          <w:szCs w:val="26"/>
        </w:rPr>
      </w:pPr>
      <w:r>
        <w:br w:type="page"/>
      </w:r>
    </w:p>
    <w:p w:rsidR="002F6B76" w:rsidRDefault="004123A2" w:rsidP="004123A2">
      <w:pPr>
        <w:pStyle w:val="Cmsor2"/>
      </w:pPr>
      <w:bookmarkStart w:id="8" w:name="_Ref82683828"/>
      <w:bookmarkStart w:id="9" w:name="_Toc82689273"/>
      <w:r w:rsidRPr="004123A2">
        <w:lastRenderedPageBreak/>
        <w:t>5 0613 12 03 Szoftverfejlesztő és -tesztelő technikus</w:t>
      </w:r>
      <w:bookmarkEnd w:id="8"/>
      <w:bookmarkEnd w:id="9"/>
    </w:p>
    <w:p w:rsidR="004123A2" w:rsidRDefault="004123A2" w:rsidP="004123A2">
      <w:r>
        <w:t>A vizsgázóknak minimum 2, maximum 3 fős fejlesztői csapatot alkotva kell a vizsgát megelőzően egy komplex szoftveralkalmazást lefejleszteniük.</w:t>
      </w:r>
    </w:p>
    <w:p w:rsidR="004123A2" w:rsidRDefault="004123A2" w:rsidP="004123A2">
      <w:r>
        <w:t>A szoftveralkalmazásnak az alábbi elvárásoknak kell megfelelni:</w:t>
      </w:r>
    </w:p>
    <w:p w:rsidR="004123A2" w:rsidRDefault="004123A2" w:rsidP="004123A2">
      <w:pPr>
        <w:pStyle w:val="Listaszerbekezds"/>
        <w:numPr>
          <w:ilvl w:val="0"/>
          <w:numId w:val="21"/>
        </w:numPr>
        <w:jc w:val="both"/>
      </w:pPr>
      <w:r>
        <w:t>Életszerű, valódi problémára nyújt megoldást.</w:t>
      </w:r>
    </w:p>
    <w:p w:rsidR="004123A2" w:rsidRDefault="004123A2" w:rsidP="004123A2">
      <w:pPr>
        <w:pStyle w:val="Listaszerbekezds"/>
        <w:numPr>
          <w:ilvl w:val="0"/>
          <w:numId w:val="21"/>
        </w:numPr>
        <w:jc w:val="both"/>
      </w:pPr>
      <w:r>
        <w:t>Adattárolási és -kezelési funkciókat is megvalósít.</w:t>
      </w:r>
    </w:p>
    <w:p w:rsidR="004123A2" w:rsidRDefault="004123A2" w:rsidP="004123A2">
      <w:pPr>
        <w:pStyle w:val="Listaszerbekezds"/>
        <w:numPr>
          <w:ilvl w:val="0"/>
          <w:numId w:val="21"/>
        </w:numPr>
        <w:jc w:val="both"/>
      </w:pPr>
      <w:proofErr w:type="spellStart"/>
      <w:r>
        <w:t>RESTful</w:t>
      </w:r>
      <w:proofErr w:type="spellEnd"/>
      <w:r>
        <w:t xml:space="preserve"> architektúrának megfelelő </w:t>
      </w:r>
      <w:r w:rsidRPr="00FE616B">
        <w:rPr>
          <w:b/>
        </w:rPr>
        <w:t>szerver és kliens oldali komponenseket</w:t>
      </w:r>
      <w:r>
        <w:t xml:space="preserve"> egyaránt tartalmaz.</w:t>
      </w:r>
    </w:p>
    <w:p w:rsidR="004123A2" w:rsidRDefault="004123A2" w:rsidP="004123A2">
      <w:pPr>
        <w:pStyle w:val="Listaszerbekezds"/>
        <w:numPr>
          <w:ilvl w:val="0"/>
          <w:numId w:val="21"/>
        </w:numPr>
        <w:jc w:val="both"/>
      </w:pPr>
      <w:r>
        <w:t xml:space="preserve">A kliens oldali komponens vagy komponensek egyaránt alkalmasak asztali és mobil eszközökön történő használatra. Mobil eszközre kifejlesztett kliens esetén natív mobil alkalmazás, vagy azzal hozzávetőlegesen megegyező felhasználói élményt nyújtó webes kliens egyaránt alkalmazható. Asztali eszközökre fejlesztett kliens oldali komponensnél mindenképpen szükséges webes megvalósítás is, de emellett opcionálisan natív, asztali alkalmazás is a csomag része lehet. </w:t>
      </w:r>
    </w:p>
    <w:p w:rsidR="004123A2" w:rsidRDefault="004123A2" w:rsidP="004123A2">
      <w:pPr>
        <w:pStyle w:val="Listaszerbekezds"/>
        <w:numPr>
          <w:ilvl w:val="0"/>
          <w:numId w:val="21"/>
        </w:numPr>
        <w:jc w:val="both"/>
      </w:pPr>
      <w:r>
        <w:t>A forráskódnak a tiszta kód elveinek megfelelően kell készülnie.</w:t>
      </w:r>
    </w:p>
    <w:p w:rsidR="004123A2" w:rsidRDefault="004123A2" w:rsidP="004123A2">
      <w:pPr>
        <w:pStyle w:val="Listaszerbekezds"/>
        <w:numPr>
          <w:ilvl w:val="0"/>
          <w:numId w:val="21"/>
        </w:numPr>
        <w:jc w:val="both"/>
      </w:pPr>
      <w:r>
        <w:t>A szoftver célját, komponenseinek technikai leírását, működésének műszaki feltételeit és használatának rövid bemutatását tartalmazó dokumentáció is része a csomagnak.</w:t>
      </w:r>
    </w:p>
    <w:p w:rsidR="004123A2" w:rsidRPr="00FE616B" w:rsidRDefault="004123A2" w:rsidP="004123A2">
      <w:r w:rsidRPr="00FE616B">
        <w:t>A vizsgaremek benyújtásának módja:</w:t>
      </w:r>
    </w:p>
    <w:p w:rsidR="004123A2" w:rsidRDefault="004123A2" w:rsidP="004123A2">
      <w:r>
        <w:t xml:space="preserve">A kész csomagot </w:t>
      </w:r>
      <w:r w:rsidRPr="00FE616B">
        <w:rPr>
          <w:b/>
        </w:rPr>
        <w:t>a vizsga előtt minimum 14 nappal kell</w:t>
      </w:r>
      <w:r>
        <w:t xml:space="preserve"> a vizsgabizottsághoz benyújtani </w:t>
      </w:r>
      <w:proofErr w:type="spellStart"/>
      <w:r w:rsidRPr="00FE616B">
        <w:rPr>
          <w:b/>
        </w:rPr>
        <w:t>GitHub</w:t>
      </w:r>
      <w:proofErr w:type="spellEnd"/>
      <w:r>
        <w:t xml:space="preserve"> segítségével megosztva. A megosztott anyagnak tartalmaznia kell az alábbiakat:</w:t>
      </w:r>
    </w:p>
    <w:p w:rsidR="004123A2" w:rsidRDefault="004123A2" w:rsidP="004123A2">
      <w:pPr>
        <w:pStyle w:val="Listaszerbekezds"/>
        <w:numPr>
          <w:ilvl w:val="0"/>
          <w:numId w:val="22"/>
        </w:numPr>
      </w:pPr>
      <w:r>
        <w:t>A szoftver forráskódja.</w:t>
      </w:r>
    </w:p>
    <w:p w:rsidR="004123A2" w:rsidRDefault="004123A2" w:rsidP="004123A2">
      <w:pPr>
        <w:pStyle w:val="Listaszerbekezds"/>
        <w:numPr>
          <w:ilvl w:val="0"/>
          <w:numId w:val="22"/>
        </w:numPr>
      </w:pPr>
      <w:r>
        <w:t>Natív asztali alkalmazások esetén a program telepítőkészlete.</w:t>
      </w:r>
    </w:p>
    <w:p w:rsidR="004123A2" w:rsidRDefault="004123A2" w:rsidP="00FB0AA1">
      <w:pPr>
        <w:pStyle w:val="Listaszerbekezds"/>
        <w:numPr>
          <w:ilvl w:val="0"/>
          <w:numId w:val="22"/>
        </w:numPr>
      </w:pPr>
      <w:r>
        <w:t>Az adat</w:t>
      </w:r>
      <w:r w:rsidR="00FE616B">
        <w:t xml:space="preserve">bázis adatbázismodell-diagramja és </w:t>
      </w:r>
      <w:r>
        <w:t>export fájlja (</w:t>
      </w:r>
      <w:proofErr w:type="spellStart"/>
      <w:r>
        <w:t>dump</w:t>
      </w:r>
      <w:proofErr w:type="spellEnd"/>
      <w:r>
        <w:t>).</w:t>
      </w:r>
    </w:p>
    <w:p w:rsidR="004123A2" w:rsidRDefault="004123A2" w:rsidP="004123A2">
      <w:pPr>
        <w:pStyle w:val="Listaszerbekezds"/>
        <w:numPr>
          <w:ilvl w:val="0"/>
          <w:numId w:val="22"/>
        </w:numPr>
      </w:pPr>
      <w:r>
        <w:t>A szoftveralkalmazás dokumentációja.</w:t>
      </w:r>
    </w:p>
    <w:p w:rsidR="004123A2" w:rsidRDefault="004123A2" w:rsidP="004123A2">
      <w:pPr>
        <w:pStyle w:val="Listaszerbekezds"/>
        <w:numPr>
          <w:ilvl w:val="0"/>
          <w:numId w:val="22"/>
        </w:numPr>
      </w:pPr>
      <w:r>
        <w:t>A tesztekhez végzett kód, valamint a teszteredmények dokumentációja.</w:t>
      </w:r>
    </w:p>
    <w:p w:rsidR="004123A2" w:rsidRDefault="004123A2" w:rsidP="004123A2">
      <w:r>
        <w:t>A vizsgafeladat során a vizsgázó gyakorlati bemutatóval összekapcsolt szóbeli előadás formájában mutatja be a</w:t>
      </w:r>
    </w:p>
    <w:p w:rsidR="004123A2" w:rsidRDefault="004123A2" w:rsidP="004123A2">
      <w:pPr>
        <w:pStyle w:val="Listaszerbekezds"/>
        <w:numPr>
          <w:ilvl w:val="0"/>
          <w:numId w:val="23"/>
        </w:numPr>
      </w:pPr>
      <w:r>
        <w:t>szoftver célját</w:t>
      </w:r>
    </w:p>
    <w:p w:rsidR="004123A2" w:rsidRDefault="004123A2" w:rsidP="004123A2">
      <w:pPr>
        <w:pStyle w:val="Listaszerbekezds"/>
        <w:numPr>
          <w:ilvl w:val="0"/>
          <w:numId w:val="23"/>
        </w:numPr>
      </w:pPr>
      <w:r>
        <w:t>műszaki megvalósítását</w:t>
      </w:r>
    </w:p>
    <w:p w:rsidR="004123A2" w:rsidRDefault="004123A2" w:rsidP="00FB0AA1">
      <w:pPr>
        <w:pStyle w:val="Listaszerbekezds"/>
        <w:numPr>
          <w:ilvl w:val="0"/>
          <w:numId w:val="23"/>
        </w:numPr>
      </w:pPr>
      <w:r>
        <w:t>működését</w:t>
      </w:r>
      <w:r w:rsidR="00FE616B">
        <w:t xml:space="preserve"> ( illetve ha szükséges forráskódját)</w:t>
      </w:r>
    </w:p>
    <w:p w:rsidR="004123A2" w:rsidRDefault="004123A2" w:rsidP="00FB5A68">
      <w:pPr>
        <w:pStyle w:val="Listaszerbekezds"/>
        <w:numPr>
          <w:ilvl w:val="0"/>
          <w:numId w:val="23"/>
        </w:numPr>
      </w:pPr>
      <w:r>
        <w:t>a csapaton belüli munkamegosztást, a fejlesztési csapatban betöltött szerepét, a fejlesztés során használt projektszervezési eszközöket.</w:t>
      </w:r>
    </w:p>
    <w:p w:rsidR="004123A2" w:rsidRDefault="004123A2" w:rsidP="004123A2">
      <w:r>
        <w:t xml:space="preserve">A fentieken túl maximum 3-5 perces angol nyelven tartott szóbeli előadás formájában összefoglalót ad a szoftver céljáról és működéséről, valamint angolul válaszol a vizsgáztató végfelhasználói szerepben feltett maximum 2-3 kérdésére. Amennyiben a munkacsapat más tagjai is azonos csoportban vizsgáznak, akkor a bemutatót közösen is megtarthatják, de ebben az esetben is </w:t>
      </w:r>
      <w:r>
        <w:lastRenderedPageBreak/>
        <w:t>biztosítani kell, hogy minden vizsgázó egyenlő arányban vegyen részt a bemutatóban, illetve minden vizsgázónak önállóan kell bemutatnia a saját feladatrészét magyarul és angolul egyaránt.</w:t>
      </w:r>
    </w:p>
    <w:p w:rsidR="000E69BF" w:rsidRDefault="000E69BF" w:rsidP="000E69BF">
      <w:pPr>
        <w:pStyle w:val="Cmsor2"/>
      </w:pPr>
      <w:bookmarkStart w:id="10" w:name="_Ref82683866"/>
      <w:bookmarkStart w:id="11" w:name="_Toc82689274"/>
      <w:r w:rsidRPr="004123A2">
        <w:t>5 061</w:t>
      </w:r>
      <w:r>
        <w:t>2</w:t>
      </w:r>
      <w:r w:rsidRPr="004123A2">
        <w:t xml:space="preserve"> 12 0</w:t>
      </w:r>
      <w:r>
        <w:t>2 Informatikai rendszer- és alkalmazás-üzemeltető technikus</w:t>
      </w:r>
      <w:bookmarkEnd w:id="10"/>
      <w:bookmarkEnd w:id="11"/>
    </w:p>
    <w:p w:rsidR="000E69BF" w:rsidRDefault="000E69BF" w:rsidP="00FE616B">
      <w:pPr>
        <w:jc w:val="both"/>
      </w:pPr>
      <w:r>
        <w:t>A vizsgázóknak minimum 2, maximum 3 fős informatikai rendszer- és alkalmazás-üzemeltető csapatot alkotva kell a vizsgát megelőzően egy komplex informatikai rendszerfejlesztési projektet megvalósítaniuk. A projekt egy valós vagy elképzelt vállalat hálózatának tervezését, a hálózat egy működő prototípusának gyakorlati kivitelezését, valamint a prototípus működésének tesztelését foglalja magában.</w:t>
      </w:r>
    </w:p>
    <w:p w:rsidR="000E69BF" w:rsidRDefault="000E69BF" w:rsidP="000E69BF">
      <w:r>
        <w:t>A vizsgaremeknek az alábbi elvárásoknak kell megfelelni:</w:t>
      </w:r>
    </w:p>
    <w:p w:rsidR="000E69BF" w:rsidRDefault="000E69BF" w:rsidP="000E69BF">
      <w:pPr>
        <w:pStyle w:val="Listaszerbekezds"/>
        <w:numPr>
          <w:ilvl w:val="0"/>
          <w:numId w:val="32"/>
        </w:numPr>
      </w:pPr>
      <w:r>
        <w:t>a hálózati infrastruktúrának legalább 3 telephelyet vagy irodát kell lefednie</w:t>
      </w:r>
    </w:p>
    <w:p w:rsidR="000E69BF" w:rsidRDefault="000E69BF" w:rsidP="000E69BF">
      <w:pPr>
        <w:pStyle w:val="Listaszerbekezds"/>
        <w:numPr>
          <w:ilvl w:val="0"/>
          <w:numId w:val="32"/>
        </w:numPr>
      </w:pPr>
      <w:r>
        <w:t>legalább egy telephelyen több VLAN kialakítását foglalja magában</w:t>
      </w:r>
    </w:p>
    <w:p w:rsidR="000E69BF" w:rsidRDefault="000E69BF" w:rsidP="000E69BF">
      <w:pPr>
        <w:pStyle w:val="Listaszerbekezds"/>
        <w:numPr>
          <w:ilvl w:val="0"/>
          <w:numId w:val="32"/>
        </w:numPr>
      </w:pPr>
      <w:r>
        <w:t xml:space="preserve">tartalmaz második és harmadik </w:t>
      </w:r>
      <w:proofErr w:type="spellStart"/>
      <w:r>
        <w:t>rétegbeli</w:t>
      </w:r>
      <w:proofErr w:type="spellEnd"/>
      <w:r>
        <w:t xml:space="preserve"> redundáns megoldásokat</w:t>
      </w:r>
    </w:p>
    <w:p w:rsidR="000E69BF" w:rsidRDefault="000E69BF" w:rsidP="000E69BF">
      <w:pPr>
        <w:pStyle w:val="Listaszerbekezds"/>
        <w:numPr>
          <w:ilvl w:val="0"/>
          <w:numId w:val="32"/>
        </w:numPr>
      </w:pPr>
      <w:r>
        <w:t>IPv4 és IPv6 címzési rendszert egyaránt használ</w:t>
      </w:r>
    </w:p>
    <w:p w:rsidR="000E69BF" w:rsidRDefault="00FE616B" w:rsidP="000E69BF">
      <w:pPr>
        <w:pStyle w:val="Listaszerbekezds"/>
        <w:numPr>
          <w:ilvl w:val="0"/>
          <w:numId w:val="32"/>
        </w:numPr>
      </w:pPr>
      <w:r>
        <w:t>v</w:t>
      </w:r>
      <w:r w:rsidR="000E69BF">
        <w:t>ezeték nélküli hálózatot is tartalmaz</w:t>
      </w:r>
    </w:p>
    <w:p w:rsidR="000E69BF" w:rsidRDefault="000E69BF" w:rsidP="000E69BF">
      <w:pPr>
        <w:pStyle w:val="Listaszerbekezds"/>
        <w:numPr>
          <w:ilvl w:val="0"/>
          <w:numId w:val="32"/>
        </w:numPr>
      </w:pPr>
      <w:r>
        <w:t>statikus és dinamikus forgalomirányítást egyaránt megvalósít</w:t>
      </w:r>
    </w:p>
    <w:p w:rsidR="000E69BF" w:rsidRDefault="000E69BF" w:rsidP="000E69BF">
      <w:pPr>
        <w:pStyle w:val="Listaszerbekezds"/>
        <w:numPr>
          <w:ilvl w:val="0"/>
          <w:numId w:val="32"/>
        </w:numPr>
      </w:pPr>
      <w:r>
        <w:t>statikus és dinamikus címfordítást alkalmaz</w:t>
      </w:r>
    </w:p>
    <w:p w:rsidR="000E69BF" w:rsidRDefault="000E69BF" w:rsidP="000E69BF">
      <w:pPr>
        <w:pStyle w:val="Listaszerbekezds"/>
        <w:numPr>
          <w:ilvl w:val="0"/>
          <w:numId w:val="32"/>
        </w:numPr>
      </w:pPr>
      <w:r>
        <w:t>WAN-összeköttetéseket is tartalmaz</w:t>
      </w:r>
    </w:p>
    <w:p w:rsidR="000E69BF" w:rsidRDefault="000E69BF" w:rsidP="000E69BF">
      <w:pPr>
        <w:pStyle w:val="Listaszerbekezds"/>
        <w:numPr>
          <w:ilvl w:val="0"/>
          <w:numId w:val="32"/>
        </w:numPr>
      </w:pPr>
      <w:r>
        <w:t>virtuális magánhálózati kapcsolatot (VPN) is megvalósít</w:t>
      </w:r>
    </w:p>
    <w:p w:rsidR="000E69BF" w:rsidRDefault="000E69BF" w:rsidP="000E69BF">
      <w:pPr>
        <w:pStyle w:val="Listaszerbekezds"/>
        <w:numPr>
          <w:ilvl w:val="0"/>
          <w:numId w:val="32"/>
        </w:numPr>
      </w:pPr>
      <w:r>
        <w:t>programozott hálózatkonfigurációt is használ</w:t>
      </w:r>
    </w:p>
    <w:p w:rsidR="000E69BF" w:rsidRDefault="000E69BF" w:rsidP="000E69BF">
      <w:pPr>
        <w:pStyle w:val="Listaszerbekezds"/>
        <w:numPr>
          <w:ilvl w:val="0"/>
          <w:numId w:val="32"/>
        </w:numPr>
      </w:pPr>
      <w:r>
        <w:t>forgalomirányítón megvalósított biztonsági funkciókat tartalmaz (pl. ACL-</w:t>
      </w:r>
      <w:proofErr w:type="spellStart"/>
      <w:r>
        <w:t>ek</w:t>
      </w:r>
      <w:proofErr w:type="spellEnd"/>
      <w:r>
        <w:t>)</w:t>
      </w:r>
    </w:p>
    <w:p w:rsidR="000E69BF" w:rsidRDefault="000E69BF" w:rsidP="000E69BF">
      <w:pPr>
        <w:pStyle w:val="Listaszerbekezds"/>
        <w:numPr>
          <w:ilvl w:val="0"/>
          <w:numId w:val="32"/>
        </w:numPr>
      </w:pPr>
      <w:r>
        <w:t>hardveres tűzfaleszközt is alkalmaz</w:t>
      </w:r>
    </w:p>
    <w:p w:rsidR="000E69BF" w:rsidRDefault="000E69BF" w:rsidP="000E69BF">
      <w:pPr>
        <w:pStyle w:val="Listaszerbekezds"/>
        <w:numPr>
          <w:ilvl w:val="0"/>
          <w:numId w:val="32"/>
        </w:numPr>
      </w:pPr>
      <w:r>
        <w:t>Minimum 1-1 Linux és Windows kiszolgálót tartalmaz, melyek legalább az alábbi szolgáltatásokat nyújtják:</w:t>
      </w:r>
    </w:p>
    <w:p w:rsidR="000E69BF" w:rsidRDefault="000E69BF" w:rsidP="000E69BF">
      <w:pPr>
        <w:pStyle w:val="Listaszerbekezds"/>
        <w:numPr>
          <w:ilvl w:val="1"/>
          <w:numId w:val="32"/>
        </w:numPr>
      </w:pPr>
      <w:r>
        <w:t xml:space="preserve">Címtár (pl. </w:t>
      </w:r>
      <w:proofErr w:type="spellStart"/>
      <w:r>
        <w:t>Active</w:t>
      </w:r>
      <w:proofErr w:type="spellEnd"/>
      <w:r>
        <w:t xml:space="preserve"> </w:t>
      </w:r>
      <w:proofErr w:type="spellStart"/>
      <w:r>
        <w:t>Directory</w:t>
      </w:r>
      <w:proofErr w:type="spellEnd"/>
      <w:r>
        <w:t>)</w:t>
      </w:r>
    </w:p>
    <w:p w:rsidR="000E69BF" w:rsidRDefault="000E69BF" w:rsidP="000E69BF">
      <w:pPr>
        <w:pStyle w:val="Listaszerbekezds"/>
        <w:numPr>
          <w:ilvl w:val="1"/>
          <w:numId w:val="32"/>
        </w:numPr>
      </w:pPr>
      <w:r>
        <w:t>DHCP</w:t>
      </w:r>
    </w:p>
    <w:p w:rsidR="000E69BF" w:rsidRDefault="000E69BF" w:rsidP="000E69BF">
      <w:pPr>
        <w:pStyle w:val="Listaszerbekezds"/>
        <w:numPr>
          <w:ilvl w:val="1"/>
          <w:numId w:val="32"/>
        </w:numPr>
      </w:pPr>
      <w:r>
        <w:t>DNS</w:t>
      </w:r>
    </w:p>
    <w:p w:rsidR="000E69BF" w:rsidRDefault="000E69BF" w:rsidP="000E69BF">
      <w:pPr>
        <w:pStyle w:val="Listaszerbekezds"/>
        <w:numPr>
          <w:ilvl w:val="1"/>
          <w:numId w:val="32"/>
        </w:numPr>
      </w:pPr>
      <w:r>
        <w:t>HTTP/HTTPS</w:t>
      </w:r>
    </w:p>
    <w:p w:rsidR="000E69BF" w:rsidRDefault="000E69BF" w:rsidP="000E69BF">
      <w:pPr>
        <w:pStyle w:val="Listaszerbekezds"/>
        <w:numPr>
          <w:ilvl w:val="1"/>
          <w:numId w:val="32"/>
        </w:numPr>
      </w:pPr>
      <w:r>
        <w:t>Fájl- és nyomtató megosztás</w:t>
      </w:r>
    </w:p>
    <w:p w:rsidR="000E69BF" w:rsidRDefault="000E69BF" w:rsidP="000E69BF">
      <w:pPr>
        <w:pStyle w:val="Listaszerbekezds"/>
        <w:numPr>
          <w:ilvl w:val="1"/>
          <w:numId w:val="32"/>
        </w:numPr>
      </w:pPr>
      <w:r>
        <w:t>Automatizált mentés</w:t>
      </w:r>
    </w:p>
    <w:p w:rsidR="000E69BF" w:rsidRDefault="000E69BF" w:rsidP="000E69BF">
      <w:pPr>
        <w:pStyle w:val="Listaszerbekezds"/>
        <w:numPr>
          <w:ilvl w:val="1"/>
          <w:numId w:val="32"/>
        </w:numPr>
      </w:pPr>
      <w:r>
        <w:t>Kliens számítógépekre automatizált szoftvertelepítés</w:t>
      </w:r>
    </w:p>
    <w:p w:rsidR="000E69BF" w:rsidRDefault="000E69BF" w:rsidP="000E69BF">
      <w:r>
        <w:t>A vizsgaremek benyújtásának módja:</w:t>
      </w:r>
    </w:p>
    <w:p w:rsidR="000E69BF" w:rsidRDefault="000E69BF" w:rsidP="00FE616B">
      <w:pPr>
        <w:jc w:val="both"/>
      </w:pPr>
      <w:r>
        <w:t xml:space="preserve">A projekt teljes anyagát elektronikus formában </w:t>
      </w:r>
      <w:r w:rsidRPr="00FE616B">
        <w:rPr>
          <w:b/>
        </w:rPr>
        <w:t>a vizsga előtt minimum 14 nappal kell</w:t>
      </w:r>
      <w:r>
        <w:t xml:space="preserve"> a vizsgabizottsághoz benyújtani. A benyújtott anyagnak tartalmaznia kell az alábbiakat:</w:t>
      </w:r>
    </w:p>
    <w:p w:rsidR="000E69BF" w:rsidRDefault="000E69BF" w:rsidP="000E69BF">
      <w:pPr>
        <w:pStyle w:val="Listaszerbekezds"/>
        <w:numPr>
          <w:ilvl w:val="0"/>
          <w:numId w:val="33"/>
        </w:numPr>
      </w:pPr>
      <w:r>
        <w:t>A hálózat tervét, működésének leírását tartalmazó dokumentáció.</w:t>
      </w:r>
    </w:p>
    <w:p w:rsidR="000E69BF" w:rsidRDefault="000E69BF" w:rsidP="00734B75">
      <w:pPr>
        <w:pStyle w:val="Listaszerbekezds"/>
        <w:numPr>
          <w:ilvl w:val="0"/>
          <w:numId w:val="33"/>
        </w:numPr>
      </w:pPr>
      <w:r>
        <w:t>A hálózat tesztelésének dokumentációja.</w:t>
      </w:r>
    </w:p>
    <w:p w:rsidR="000E69BF" w:rsidRDefault="000E69BF" w:rsidP="00734B75">
      <w:pPr>
        <w:pStyle w:val="Listaszerbekezds"/>
        <w:numPr>
          <w:ilvl w:val="0"/>
          <w:numId w:val="33"/>
        </w:numPr>
      </w:pPr>
      <w:r>
        <w:t>A prototípus működésének, tesztelésének dokumentálása egy 2-5 perc hosszúságú videóval.</w:t>
      </w:r>
    </w:p>
    <w:p w:rsidR="000E69BF" w:rsidRDefault="000E69BF" w:rsidP="002F6B76">
      <w:r>
        <w:t>A vizsgafeladat során a vizsgázó gyakorlati bemutatóval összekapcsolt szóbeli előadás formájában mutatja be a</w:t>
      </w:r>
    </w:p>
    <w:p w:rsidR="000E69BF" w:rsidRDefault="000E69BF" w:rsidP="000E69BF">
      <w:pPr>
        <w:pStyle w:val="Listaszerbekezds"/>
        <w:numPr>
          <w:ilvl w:val="0"/>
          <w:numId w:val="34"/>
        </w:numPr>
      </w:pPr>
      <w:r>
        <w:lastRenderedPageBreak/>
        <w:t>a hálózat tervezését,</w:t>
      </w:r>
    </w:p>
    <w:p w:rsidR="000E69BF" w:rsidRDefault="000E69BF" w:rsidP="000E69BF">
      <w:pPr>
        <w:pStyle w:val="Listaszerbekezds"/>
        <w:numPr>
          <w:ilvl w:val="0"/>
          <w:numId w:val="34"/>
        </w:numPr>
      </w:pPr>
      <w:r>
        <w:t>műszaki megvalósítását,</w:t>
      </w:r>
    </w:p>
    <w:p w:rsidR="000E69BF" w:rsidRDefault="000E69BF" w:rsidP="000E69BF">
      <w:pPr>
        <w:pStyle w:val="Listaszerbekezds"/>
        <w:numPr>
          <w:ilvl w:val="0"/>
          <w:numId w:val="34"/>
        </w:numPr>
      </w:pPr>
      <w:r>
        <w:t>működésének bemutatását,</w:t>
      </w:r>
    </w:p>
    <w:p w:rsidR="000E69BF" w:rsidRDefault="000E69BF" w:rsidP="000E69BF">
      <w:pPr>
        <w:pStyle w:val="Listaszerbekezds"/>
        <w:numPr>
          <w:ilvl w:val="0"/>
          <w:numId w:val="34"/>
        </w:numPr>
      </w:pPr>
      <w:r>
        <w:t>a csapaton belüli munkamegosztást, a csapatban betöltött szerepét, a fejlesztés során használt projektszervezési eszközöket.</w:t>
      </w:r>
    </w:p>
    <w:p w:rsidR="000E69BF" w:rsidRDefault="000E69BF" w:rsidP="00FE616B">
      <w:pPr>
        <w:jc w:val="both"/>
      </w:pPr>
      <w:r>
        <w:t>A fentieken túl 2-3 perces angol nyelven tartott szóbeli előadás formájában összefoglalót ad a projektről, valamint szükség esetén angolul válaszol a vizsgáztató maximum 2-3 tisztázó jellegű kérdésére. Amennyiben a munkacsapat más tagjai is azonos csoportban vizsgáznak, akkor a bemutatót közösen is megtarthatják, de ebben az esetben is biztosítani kell, hogy minden vizsgázó egyenlő arányban vegyen részt a bemutatóban, illetve minden vizsgázónak önállóan kell bemutatnia a saját feladatrészét magyarul és angolul egyaránt.</w:t>
      </w:r>
    </w:p>
    <w:p w:rsidR="002F6B76" w:rsidRDefault="002F6B76" w:rsidP="002F6B76">
      <w:pPr>
        <w:rPr>
          <w:sz w:val="44"/>
          <w:szCs w:val="44"/>
        </w:rPr>
      </w:pPr>
      <w:r>
        <w:rPr>
          <w:sz w:val="44"/>
          <w:szCs w:val="44"/>
        </w:rPr>
        <w:br w:type="page"/>
      </w:r>
    </w:p>
    <w:p w:rsidR="002F6B76" w:rsidRPr="00B32CDD" w:rsidRDefault="002F6B76" w:rsidP="002F6B76">
      <w:pPr>
        <w:pStyle w:val="Cmsor1"/>
      </w:pPr>
      <w:bookmarkStart w:id="12" w:name="_Toc82689275"/>
      <w:r w:rsidRPr="00B32CDD">
        <w:lastRenderedPageBreak/>
        <w:t>Szakmai- és vizsgakövetelmények szakképesítésenként</w:t>
      </w:r>
      <w:bookmarkEnd w:id="12"/>
    </w:p>
    <w:p w:rsidR="002F6B76" w:rsidRPr="00930587" w:rsidRDefault="004123A2" w:rsidP="000E54C9">
      <w:pPr>
        <w:pStyle w:val="Cmsor2"/>
        <w:numPr>
          <w:ilvl w:val="0"/>
          <w:numId w:val="27"/>
        </w:numPr>
      </w:pPr>
      <w:bookmarkStart w:id="13" w:name="_Toc82689276"/>
      <w:r w:rsidRPr="004123A2">
        <w:t xml:space="preserve">OKJ 54 481 01 </w:t>
      </w:r>
      <w:r w:rsidR="00734B75">
        <w:t>CAD-CAM informatikus</w:t>
      </w:r>
      <w:r w:rsidR="00734B75">
        <w:br/>
      </w:r>
      <w:r w:rsidR="005972A7">
        <w:t>(</w:t>
      </w:r>
      <w:r w:rsidR="002F6B76" w:rsidRPr="00930587">
        <w:t>2016</w:t>
      </w:r>
      <w:r w:rsidR="005972A7">
        <w:t>-</w:t>
      </w:r>
      <w:r>
        <w:t>os kerettanterv</w:t>
      </w:r>
      <w:r w:rsidR="005972A7">
        <w:t>)</w:t>
      </w:r>
      <w:bookmarkEnd w:id="13"/>
    </w:p>
    <w:p w:rsidR="002F6B76" w:rsidRPr="00D37301" w:rsidRDefault="002F6B76" w:rsidP="002F6B76">
      <w:pPr>
        <w:spacing w:line="240" w:lineRule="auto"/>
        <w:rPr>
          <w:i/>
          <w:sz w:val="20"/>
          <w:szCs w:val="20"/>
        </w:rPr>
      </w:pPr>
      <w:r w:rsidRPr="00D37301">
        <w:rPr>
          <w:i/>
          <w:sz w:val="20"/>
          <w:szCs w:val="20"/>
        </w:rPr>
        <w:t>5.1. A komplex szakmai vizsgára bocsátás feltételei:</w:t>
      </w:r>
    </w:p>
    <w:p w:rsidR="002F6B76" w:rsidRDefault="002F6B76" w:rsidP="002F6B76">
      <w:pPr>
        <w:spacing w:line="240" w:lineRule="auto"/>
        <w:rPr>
          <w:i/>
          <w:sz w:val="20"/>
          <w:szCs w:val="20"/>
        </w:rPr>
      </w:pPr>
      <w:r w:rsidRPr="00D37301">
        <w:rPr>
          <w:i/>
          <w:sz w:val="20"/>
          <w:szCs w:val="20"/>
        </w:rPr>
        <w:t xml:space="preserve">„Megfelelt” minősítésű záródolgozat </w:t>
      </w:r>
      <w:r w:rsidRPr="00C07002">
        <w:rPr>
          <w:b/>
          <w:i/>
          <w:sz w:val="20"/>
          <w:szCs w:val="20"/>
        </w:rPr>
        <w:t xml:space="preserve">leadásának </w:t>
      </w:r>
      <w:r w:rsidRPr="00D37301">
        <w:rPr>
          <w:i/>
          <w:sz w:val="20"/>
          <w:szCs w:val="20"/>
        </w:rPr>
        <w:t xml:space="preserve">határideje a iskolarendszerű képzés esetén </w:t>
      </w:r>
      <w:r w:rsidRPr="00C07002">
        <w:rPr>
          <w:b/>
          <w:i/>
          <w:sz w:val="20"/>
          <w:szCs w:val="20"/>
        </w:rPr>
        <w:t>az utolsó tanítási napot megelőző 15. nap</w:t>
      </w:r>
      <w:r w:rsidRPr="00D37301">
        <w:rPr>
          <w:i/>
          <w:sz w:val="20"/>
          <w:szCs w:val="20"/>
        </w:rPr>
        <w:t>, felnőttképzés esetén a vizsgára való jelentkezés napja.</w:t>
      </w:r>
    </w:p>
    <w:p w:rsidR="002F6B76" w:rsidRPr="00D37301" w:rsidRDefault="002F6B76" w:rsidP="002F6B76">
      <w:pPr>
        <w:spacing w:line="240" w:lineRule="auto"/>
        <w:rPr>
          <w:i/>
          <w:sz w:val="20"/>
          <w:szCs w:val="20"/>
        </w:rPr>
      </w:pPr>
      <w:r w:rsidRPr="00D37301">
        <w:rPr>
          <w:i/>
          <w:sz w:val="20"/>
          <w:szCs w:val="20"/>
        </w:rPr>
        <w:t xml:space="preserve">A </w:t>
      </w:r>
      <w:r w:rsidRPr="00C07002">
        <w:rPr>
          <w:b/>
          <w:i/>
          <w:sz w:val="20"/>
          <w:szCs w:val="20"/>
        </w:rPr>
        <w:t>feladat témáját</w:t>
      </w:r>
      <w:r w:rsidRPr="00D37301">
        <w:rPr>
          <w:i/>
          <w:sz w:val="20"/>
          <w:szCs w:val="20"/>
        </w:rPr>
        <w:t xml:space="preserve">, konkrét tartalmát </w:t>
      </w:r>
      <w:r w:rsidRPr="00C07002">
        <w:rPr>
          <w:b/>
          <w:i/>
          <w:sz w:val="20"/>
          <w:szCs w:val="20"/>
        </w:rPr>
        <w:t>a beadás előtt két hónappal</w:t>
      </w:r>
      <w:r w:rsidRPr="00D37301">
        <w:rPr>
          <w:i/>
          <w:sz w:val="20"/>
          <w:szCs w:val="20"/>
        </w:rPr>
        <w:t xml:space="preserve"> feladatkiírásban </w:t>
      </w:r>
      <w:r w:rsidRPr="00C07002">
        <w:rPr>
          <w:b/>
          <w:i/>
          <w:sz w:val="20"/>
          <w:szCs w:val="20"/>
        </w:rPr>
        <w:t>rögzíteni kell</w:t>
      </w:r>
      <w:r w:rsidRPr="00D37301">
        <w:rPr>
          <w:i/>
          <w:sz w:val="20"/>
          <w:szCs w:val="20"/>
        </w:rPr>
        <w:t>. Ettől eltérni később nem lehet.</w:t>
      </w:r>
    </w:p>
    <w:p w:rsidR="002F6B76" w:rsidRPr="00D37301" w:rsidRDefault="002F6B76" w:rsidP="002F6B76">
      <w:pPr>
        <w:spacing w:line="240" w:lineRule="auto"/>
        <w:rPr>
          <w:i/>
          <w:sz w:val="20"/>
          <w:szCs w:val="20"/>
        </w:rPr>
      </w:pPr>
      <w:r w:rsidRPr="00D37301">
        <w:rPr>
          <w:i/>
          <w:sz w:val="20"/>
          <w:szCs w:val="20"/>
        </w:rPr>
        <w:t xml:space="preserve">A vizsgára bocsátás feltételeként előírt </w:t>
      </w:r>
      <w:r w:rsidRPr="00C07002">
        <w:rPr>
          <w:b/>
          <w:i/>
          <w:sz w:val="20"/>
          <w:szCs w:val="20"/>
        </w:rPr>
        <w:t>előzetes értékelést</w:t>
      </w:r>
      <w:r w:rsidRPr="00D37301">
        <w:rPr>
          <w:i/>
          <w:sz w:val="20"/>
          <w:szCs w:val="20"/>
        </w:rPr>
        <w:t xml:space="preserve"> a </w:t>
      </w:r>
      <w:r w:rsidRPr="00C07002">
        <w:rPr>
          <w:b/>
          <w:i/>
          <w:sz w:val="20"/>
          <w:szCs w:val="20"/>
        </w:rPr>
        <w:t>feladatkiadással megbízott szaktanár</w:t>
      </w:r>
      <w:r w:rsidRPr="00D37301">
        <w:rPr>
          <w:i/>
          <w:sz w:val="20"/>
          <w:szCs w:val="20"/>
        </w:rPr>
        <w:t xml:space="preserve"> végzi.</w:t>
      </w:r>
    </w:p>
    <w:p w:rsidR="002F6B76" w:rsidRPr="00D37301" w:rsidRDefault="002F6B76" w:rsidP="002F6B76">
      <w:pPr>
        <w:spacing w:line="240" w:lineRule="auto"/>
        <w:rPr>
          <w:i/>
          <w:sz w:val="20"/>
          <w:szCs w:val="20"/>
        </w:rPr>
      </w:pPr>
      <w:r w:rsidRPr="00D37301">
        <w:rPr>
          <w:i/>
          <w:sz w:val="20"/>
          <w:szCs w:val="20"/>
        </w:rPr>
        <w:t>A „megfelelt” minősítés feltételei:</w:t>
      </w:r>
    </w:p>
    <w:p w:rsidR="002F6B76" w:rsidRPr="00D37301" w:rsidRDefault="002F6B76" w:rsidP="002F6B76">
      <w:pPr>
        <w:spacing w:line="240" w:lineRule="auto"/>
        <w:rPr>
          <w:i/>
          <w:sz w:val="20"/>
          <w:szCs w:val="20"/>
        </w:rPr>
      </w:pPr>
      <w:r w:rsidRPr="00D37301">
        <w:rPr>
          <w:i/>
          <w:sz w:val="20"/>
          <w:szCs w:val="20"/>
        </w:rPr>
        <w:t xml:space="preserve">- a </w:t>
      </w:r>
      <w:r w:rsidRPr="00C07002">
        <w:rPr>
          <w:b/>
          <w:i/>
          <w:sz w:val="20"/>
          <w:szCs w:val="20"/>
        </w:rPr>
        <w:t>legalább három alkalommal</w:t>
      </w:r>
      <w:r w:rsidRPr="00D37301">
        <w:rPr>
          <w:i/>
          <w:sz w:val="20"/>
          <w:szCs w:val="20"/>
        </w:rPr>
        <w:t xml:space="preserve">, adott készültségi foknál történő kötelező </w:t>
      </w:r>
      <w:r w:rsidRPr="00C07002">
        <w:rPr>
          <w:b/>
          <w:i/>
          <w:sz w:val="20"/>
          <w:szCs w:val="20"/>
        </w:rPr>
        <w:t>konzultáció</w:t>
      </w:r>
      <w:r w:rsidRPr="00D37301">
        <w:rPr>
          <w:i/>
          <w:sz w:val="20"/>
          <w:szCs w:val="20"/>
        </w:rPr>
        <w:t>, amely szintén a feladatkiírásban rögzített,</w:t>
      </w:r>
    </w:p>
    <w:p w:rsidR="002F6B76" w:rsidRPr="00D37301" w:rsidRDefault="002F6B76" w:rsidP="002F6B76">
      <w:pPr>
        <w:spacing w:line="240" w:lineRule="auto"/>
        <w:rPr>
          <w:i/>
          <w:sz w:val="20"/>
          <w:szCs w:val="20"/>
        </w:rPr>
      </w:pPr>
      <w:r w:rsidRPr="00D37301">
        <w:rPr>
          <w:i/>
          <w:sz w:val="20"/>
          <w:szCs w:val="20"/>
        </w:rPr>
        <w:t>- a feladat előzetes értékelésének eredménye eléri az 51%-</w:t>
      </w:r>
      <w:proofErr w:type="spellStart"/>
      <w:r w:rsidRPr="00D37301">
        <w:rPr>
          <w:i/>
          <w:sz w:val="20"/>
          <w:szCs w:val="20"/>
        </w:rPr>
        <w:t>os</w:t>
      </w:r>
      <w:proofErr w:type="spellEnd"/>
      <w:r w:rsidRPr="00D37301">
        <w:rPr>
          <w:i/>
          <w:sz w:val="20"/>
          <w:szCs w:val="20"/>
        </w:rPr>
        <w:t xml:space="preserve"> szintet.</w:t>
      </w:r>
    </w:p>
    <w:p w:rsidR="002F6B76" w:rsidRPr="00D37301" w:rsidRDefault="002F6B76" w:rsidP="002F6B76">
      <w:pPr>
        <w:spacing w:line="240" w:lineRule="auto"/>
        <w:rPr>
          <w:i/>
          <w:sz w:val="20"/>
          <w:szCs w:val="20"/>
        </w:rPr>
      </w:pPr>
    </w:p>
    <w:p w:rsidR="002F6B76" w:rsidRPr="00531171" w:rsidRDefault="002F6B76" w:rsidP="002F6B76">
      <w:pPr>
        <w:spacing w:line="240" w:lineRule="auto"/>
        <w:rPr>
          <w:b/>
          <w:szCs w:val="20"/>
        </w:rPr>
      </w:pPr>
      <w:r w:rsidRPr="00531171">
        <w:rPr>
          <w:b/>
          <w:szCs w:val="20"/>
        </w:rPr>
        <w:t xml:space="preserve">5.3.1. Gyakorlati </w:t>
      </w:r>
      <w:r w:rsidRPr="000E54C9">
        <w:rPr>
          <w:szCs w:val="20"/>
        </w:rPr>
        <w:t>vizsgatevékenység</w:t>
      </w:r>
    </w:p>
    <w:p w:rsidR="002F6B76" w:rsidRPr="00531171" w:rsidRDefault="002F6B76" w:rsidP="00531171">
      <w:pPr>
        <w:tabs>
          <w:tab w:val="right" w:pos="9072"/>
        </w:tabs>
        <w:spacing w:line="240" w:lineRule="auto"/>
        <w:rPr>
          <w:i/>
          <w:szCs w:val="20"/>
        </w:rPr>
      </w:pPr>
      <w:r w:rsidRPr="00531171">
        <w:rPr>
          <w:i/>
          <w:szCs w:val="20"/>
        </w:rPr>
        <w:t>A) A vizsgafeladat megnevezése:</w:t>
      </w:r>
      <w:r w:rsidR="00531171" w:rsidRPr="00531171">
        <w:rPr>
          <w:i/>
          <w:szCs w:val="20"/>
        </w:rPr>
        <w:t xml:space="preserve"> </w:t>
      </w:r>
      <w:r w:rsidRPr="00531171">
        <w:rPr>
          <w:i/>
          <w:szCs w:val="20"/>
        </w:rPr>
        <w:t>Záródolgozat elkészítése és bemutatása</w:t>
      </w:r>
      <w:r w:rsidR="00531171" w:rsidRPr="00531171">
        <w:rPr>
          <w:i/>
          <w:szCs w:val="20"/>
        </w:rPr>
        <w:tab/>
        <w:t>10 perc, 15%</w:t>
      </w:r>
    </w:p>
    <w:p w:rsidR="00531171" w:rsidRPr="00531171" w:rsidRDefault="002F6B76" w:rsidP="002F6B76">
      <w:pPr>
        <w:spacing w:line="240" w:lineRule="auto"/>
        <w:rPr>
          <w:b/>
          <w:i/>
          <w:sz w:val="20"/>
          <w:szCs w:val="20"/>
        </w:rPr>
      </w:pPr>
      <w:r w:rsidRPr="00D37301">
        <w:rPr>
          <w:i/>
          <w:sz w:val="20"/>
          <w:szCs w:val="20"/>
        </w:rPr>
        <w:t>A vizsgafeladat ismertetése:</w:t>
      </w:r>
      <w:r w:rsidR="00531171">
        <w:rPr>
          <w:i/>
          <w:sz w:val="20"/>
          <w:szCs w:val="20"/>
        </w:rPr>
        <w:t xml:space="preserve"> </w:t>
      </w:r>
      <w:r w:rsidRPr="00531171">
        <w:rPr>
          <w:b/>
          <w:i/>
          <w:sz w:val="20"/>
          <w:szCs w:val="20"/>
        </w:rPr>
        <w:t xml:space="preserve">Komplett CAD </w:t>
      </w:r>
      <w:r w:rsidR="00531171">
        <w:rPr>
          <w:b/>
          <w:i/>
          <w:sz w:val="20"/>
          <w:szCs w:val="20"/>
        </w:rPr>
        <w:t>és CAM dokumentáció elkészítése</w:t>
      </w:r>
    </w:p>
    <w:p w:rsidR="002F6B76" w:rsidRPr="00531171" w:rsidRDefault="002F6B76" w:rsidP="00531171">
      <w:pPr>
        <w:spacing w:line="240" w:lineRule="auto"/>
        <w:ind w:left="284"/>
        <w:jc w:val="both"/>
        <w:rPr>
          <w:sz w:val="20"/>
          <w:szCs w:val="20"/>
        </w:rPr>
      </w:pPr>
      <w:r w:rsidRPr="00531171">
        <w:rPr>
          <w:sz w:val="20"/>
          <w:szCs w:val="20"/>
        </w:rPr>
        <w:t>A kiválasztott minimum öt, maximum tíz alkatrészből álló (szabványos kötőelemeken kívül) szerkezet parametrikus modelljének, alkatrész és összeállítási rajzainak elkészítése. A dolgozatnak tartalmaznia kell: alkatrészmodellek, összeállítás-modell, alkatrészrajzok, összeállítási rajz, robbantott ábra, digitális és nyomtatott formában. Az alkatrészrajzoknak tartalmazniuk kell a mérethálózatot, az alkatrész anyagát, tömegét. Az összeállítási rajznak tartalmaznia kell az alkatrészek tételszámozását, a darabjegyzéket, anyagminőségeket, tömegeket.</w:t>
      </w:r>
    </w:p>
    <w:p w:rsidR="002F6B76" w:rsidRDefault="002F6B76" w:rsidP="00531171">
      <w:pPr>
        <w:spacing w:line="240" w:lineRule="auto"/>
        <w:ind w:left="284"/>
        <w:jc w:val="both"/>
        <w:rPr>
          <w:sz w:val="20"/>
          <w:szCs w:val="20"/>
        </w:rPr>
      </w:pPr>
      <w:r w:rsidRPr="00531171">
        <w:rPr>
          <w:sz w:val="20"/>
          <w:szCs w:val="20"/>
        </w:rPr>
        <w:t>Az első részben szereplő alkatrészek közül egy esztergálással és egy marással elkészíthető alkatrész megmunkálásának tervezése CAM szoftver segítségével. A dolgozatnak tartalmaznia kell: a kiválasztott munkadarabok műhelyrajzait, a megmunkálásokat tartalmazó CAM állományokat, a szimuláció végeredményét, a CNC programokat, felfogási tervet, szerszámtervet, műveleti lapokat.</w:t>
      </w:r>
    </w:p>
    <w:p w:rsidR="00531171" w:rsidRPr="00531171" w:rsidRDefault="00531171" w:rsidP="00531171">
      <w:pPr>
        <w:tabs>
          <w:tab w:val="right" w:pos="9072"/>
        </w:tabs>
        <w:spacing w:line="240" w:lineRule="auto"/>
        <w:jc w:val="both"/>
        <w:rPr>
          <w:i/>
        </w:rPr>
      </w:pPr>
      <w:r w:rsidRPr="00531171">
        <w:rPr>
          <w:i/>
        </w:rPr>
        <w:t>B) A vizsgafeladat megnevezése: CAD szoftver használata</w:t>
      </w:r>
      <w:r w:rsidRPr="00531171">
        <w:rPr>
          <w:i/>
        </w:rPr>
        <w:tab/>
        <w:t>90 perc, 15%</w:t>
      </w:r>
    </w:p>
    <w:p w:rsidR="00531171" w:rsidRPr="00531171" w:rsidRDefault="00531171" w:rsidP="00531171">
      <w:pPr>
        <w:tabs>
          <w:tab w:val="right" w:pos="9072"/>
        </w:tabs>
        <w:spacing w:line="240" w:lineRule="auto"/>
        <w:jc w:val="both"/>
        <w:rPr>
          <w:i/>
        </w:rPr>
      </w:pPr>
      <w:r w:rsidRPr="00531171">
        <w:rPr>
          <w:i/>
        </w:rPr>
        <w:t>C) A vizsgafeladat megnevezése: CNC program készítése</w:t>
      </w:r>
      <w:r w:rsidRPr="00531171">
        <w:rPr>
          <w:i/>
        </w:rPr>
        <w:tab/>
        <w:t>90 perc, 20%</w:t>
      </w:r>
    </w:p>
    <w:p w:rsidR="00531171" w:rsidRPr="00531171" w:rsidRDefault="00531171" w:rsidP="00531171">
      <w:pPr>
        <w:tabs>
          <w:tab w:val="right" w:pos="9072"/>
        </w:tabs>
        <w:spacing w:line="240" w:lineRule="auto"/>
        <w:jc w:val="both"/>
        <w:rPr>
          <w:i/>
        </w:rPr>
      </w:pPr>
      <w:r w:rsidRPr="00531171">
        <w:rPr>
          <w:i/>
        </w:rPr>
        <w:t>D) A vizsgafeladat megnevezése: CNC gépkezelés</w:t>
      </w:r>
      <w:r w:rsidRPr="00531171">
        <w:rPr>
          <w:i/>
        </w:rPr>
        <w:tab/>
        <w:t>90 perc, 20%</w:t>
      </w:r>
    </w:p>
    <w:p w:rsidR="00531171" w:rsidRDefault="00531171" w:rsidP="00531171">
      <w:pPr>
        <w:tabs>
          <w:tab w:val="right" w:pos="9072"/>
        </w:tabs>
        <w:spacing w:line="240" w:lineRule="auto"/>
        <w:jc w:val="both"/>
        <w:rPr>
          <w:b/>
        </w:rPr>
      </w:pPr>
      <w:r w:rsidRPr="00531171">
        <w:rPr>
          <w:b/>
        </w:rPr>
        <w:t xml:space="preserve">5.3.2. Központi írásbeli </w:t>
      </w:r>
      <w:r w:rsidRPr="000E54C9">
        <w:t>vizsgatevékenység</w:t>
      </w:r>
      <w:r>
        <w:rPr>
          <w:b/>
        </w:rPr>
        <w:tab/>
        <w:t>nincs</w:t>
      </w:r>
    </w:p>
    <w:p w:rsidR="002F6B76" w:rsidRPr="005972A7" w:rsidRDefault="00531171" w:rsidP="005972A7">
      <w:pPr>
        <w:tabs>
          <w:tab w:val="right" w:pos="9072"/>
        </w:tabs>
        <w:spacing w:line="240" w:lineRule="auto"/>
        <w:jc w:val="both"/>
        <w:rPr>
          <w:b/>
          <w:sz w:val="20"/>
          <w:szCs w:val="20"/>
        </w:rPr>
      </w:pPr>
      <w:r w:rsidRPr="00531171">
        <w:rPr>
          <w:b/>
        </w:rPr>
        <w:t xml:space="preserve">5.3.3. Szóbeli </w:t>
      </w:r>
      <w:r w:rsidRPr="000E54C9">
        <w:t>vizsgatevékenység</w:t>
      </w:r>
      <w:r>
        <w:tab/>
        <w:t>30+15 perc, 30%</w:t>
      </w:r>
      <w:r>
        <w:br/>
      </w:r>
    </w:p>
    <w:p w:rsidR="002F6B76" w:rsidRPr="00930587" w:rsidRDefault="004123A2" w:rsidP="00C65882">
      <w:pPr>
        <w:pStyle w:val="Cmsor2"/>
        <w:pageBreakBefore/>
        <w:spacing w:after="120"/>
      </w:pPr>
      <w:bookmarkStart w:id="14" w:name="_Toc82689277"/>
      <w:r w:rsidRPr="004123A2">
        <w:lastRenderedPageBreak/>
        <w:t xml:space="preserve">OKJ 54 481 02 </w:t>
      </w:r>
      <w:r w:rsidR="002F6B76" w:rsidRPr="00930587">
        <w:t>Gazdasági informatikus</w:t>
      </w:r>
      <w:r w:rsidR="00734B75">
        <w:br/>
      </w:r>
      <w:r>
        <w:t>(</w:t>
      </w:r>
      <w:r w:rsidRPr="00930587">
        <w:t>2016</w:t>
      </w:r>
      <w:r>
        <w:t>-os kerettanterv)</w:t>
      </w:r>
      <w:bookmarkEnd w:id="14"/>
    </w:p>
    <w:p w:rsidR="002F6B76" w:rsidRPr="00D37301" w:rsidRDefault="002F6B76" w:rsidP="002F6B76">
      <w:pPr>
        <w:spacing w:line="240" w:lineRule="auto"/>
        <w:rPr>
          <w:i/>
          <w:sz w:val="20"/>
          <w:szCs w:val="20"/>
        </w:rPr>
      </w:pPr>
      <w:r w:rsidRPr="00D37301">
        <w:rPr>
          <w:i/>
          <w:sz w:val="20"/>
          <w:szCs w:val="20"/>
        </w:rPr>
        <w:t>5.1. A komplex szakmai vizsgára bocsátás feltételei:</w:t>
      </w:r>
    </w:p>
    <w:p w:rsidR="002F6B76" w:rsidRPr="00D37301" w:rsidRDefault="002F6B76" w:rsidP="00364DFA">
      <w:pPr>
        <w:spacing w:after="120" w:line="240" w:lineRule="auto"/>
        <w:rPr>
          <w:i/>
          <w:sz w:val="20"/>
          <w:szCs w:val="20"/>
        </w:rPr>
      </w:pPr>
      <w:r w:rsidRPr="00D37301">
        <w:rPr>
          <w:i/>
          <w:sz w:val="20"/>
          <w:szCs w:val="20"/>
        </w:rPr>
        <w:t xml:space="preserve">Minimum elégségesre minősített záródolgozat, amelynek a </w:t>
      </w:r>
      <w:r w:rsidRPr="006E3F0B">
        <w:rPr>
          <w:b/>
          <w:i/>
          <w:sz w:val="20"/>
          <w:szCs w:val="20"/>
        </w:rPr>
        <w:t>bírálattal együtt rendelkezésre kell állnia</w:t>
      </w:r>
    </w:p>
    <w:p w:rsidR="002F6B76" w:rsidRPr="00D37301" w:rsidRDefault="002F6B76" w:rsidP="00364DFA">
      <w:pPr>
        <w:spacing w:after="0" w:line="240" w:lineRule="auto"/>
        <w:rPr>
          <w:i/>
          <w:sz w:val="20"/>
          <w:szCs w:val="20"/>
        </w:rPr>
      </w:pPr>
      <w:r w:rsidRPr="00D37301">
        <w:rPr>
          <w:i/>
          <w:sz w:val="20"/>
          <w:szCs w:val="20"/>
        </w:rPr>
        <w:t xml:space="preserve">- iskolarendszerű képzés esetén </w:t>
      </w:r>
      <w:r w:rsidRPr="006E3F0B">
        <w:rPr>
          <w:b/>
          <w:i/>
          <w:sz w:val="20"/>
          <w:szCs w:val="20"/>
        </w:rPr>
        <w:t>a gyakorlati vizsga megkezdése előtt 30 nappal</w:t>
      </w:r>
      <w:r w:rsidRPr="00D37301">
        <w:rPr>
          <w:i/>
          <w:sz w:val="20"/>
          <w:szCs w:val="20"/>
        </w:rPr>
        <w:t>,</w:t>
      </w:r>
    </w:p>
    <w:p w:rsidR="002F6B76" w:rsidRDefault="002F6B76" w:rsidP="00364DFA">
      <w:pPr>
        <w:spacing w:after="120" w:line="240" w:lineRule="auto"/>
        <w:rPr>
          <w:i/>
          <w:sz w:val="20"/>
          <w:szCs w:val="20"/>
        </w:rPr>
      </w:pPr>
      <w:r w:rsidRPr="00D37301">
        <w:rPr>
          <w:i/>
          <w:sz w:val="20"/>
          <w:szCs w:val="20"/>
        </w:rPr>
        <w:t>- iskolarendszeren kívüli képzés esetén a vizsgára való jelentkezés napjáig.</w:t>
      </w:r>
    </w:p>
    <w:p w:rsidR="002F6B76" w:rsidRPr="00D37301" w:rsidRDefault="002F6B76" w:rsidP="00364DFA">
      <w:pPr>
        <w:spacing w:after="120" w:line="240" w:lineRule="auto"/>
        <w:rPr>
          <w:i/>
          <w:sz w:val="20"/>
          <w:szCs w:val="20"/>
        </w:rPr>
      </w:pPr>
      <w:r w:rsidRPr="00D37301">
        <w:rPr>
          <w:i/>
          <w:sz w:val="20"/>
          <w:szCs w:val="20"/>
        </w:rPr>
        <w:t xml:space="preserve">A </w:t>
      </w:r>
      <w:r w:rsidRPr="00C07002">
        <w:rPr>
          <w:b/>
          <w:i/>
          <w:sz w:val="20"/>
          <w:szCs w:val="20"/>
        </w:rPr>
        <w:t>záródolgozatot a vizsgabizottság ellenőrzi</w:t>
      </w:r>
      <w:r w:rsidRPr="00D37301">
        <w:rPr>
          <w:i/>
          <w:sz w:val="20"/>
          <w:szCs w:val="20"/>
        </w:rPr>
        <w:t xml:space="preserve">. Az ellenőrzés tárgya, hogy a dolgozat megfelel-e a központilag kiadott tartalmi és formai követelményeknek. </w:t>
      </w:r>
      <w:r w:rsidRPr="00C07002">
        <w:rPr>
          <w:b/>
          <w:i/>
          <w:sz w:val="20"/>
          <w:szCs w:val="20"/>
        </w:rPr>
        <w:t>A vizsgabizottság a záródolgozatot – a bíráló javaslatát figyelembe véve – értékeli</w:t>
      </w:r>
      <w:r w:rsidRPr="00D37301">
        <w:rPr>
          <w:i/>
          <w:sz w:val="20"/>
          <w:szCs w:val="20"/>
        </w:rPr>
        <w:t>.</w:t>
      </w:r>
    </w:p>
    <w:p w:rsidR="002F6B76" w:rsidRPr="0042702E" w:rsidRDefault="002F6B76" w:rsidP="002F6B76">
      <w:pPr>
        <w:spacing w:line="240" w:lineRule="auto"/>
        <w:rPr>
          <w:b/>
          <w:szCs w:val="20"/>
        </w:rPr>
      </w:pPr>
      <w:r w:rsidRPr="0042702E">
        <w:rPr>
          <w:b/>
          <w:szCs w:val="20"/>
        </w:rPr>
        <w:t xml:space="preserve">5.3.1. Gyakorlati </w:t>
      </w:r>
      <w:r w:rsidRPr="000E54C9">
        <w:rPr>
          <w:szCs w:val="20"/>
        </w:rPr>
        <w:t>vizsgatevékenység</w:t>
      </w:r>
    </w:p>
    <w:p w:rsidR="002F6B76" w:rsidRPr="0042702E" w:rsidRDefault="002F6B76" w:rsidP="0042702E">
      <w:pPr>
        <w:tabs>
          <w:tab w:val="right" w:pos="9072"/>
        </w:tabs>
        <w:spacing w:line="240" w:lineRule="auto"/>
        <w:rPr>
          <w:i/>
          <w:szCs w:val="20"/>
        </w:rPr>
      </w:pPr>
      <w:r w:rsidRPr="0042702E">
        <w:rPr>
          <w:i/>
          <w:szCs w:val="20"/>
        </w:rPr>
        <w:t>A) A vizsgafeladat megnevezése: A záródolgozat elkészítése és bemutatása</w:t>
      </w:r>
      <w:r w:rsidR="0042702E">
        <w:rPr>
          <w:i/>
          <w:szCs w:val="20"/>
        </w:rPr>
        <w:tab/>
        <w:t>30 perc, 25%</w:t>
      </w:r>
    </w:p>
    <w:p w:rsidR="002F6B76" w:rsidRPr="00D37301" w:rsidRDefault="002F6B76" w:rsidP="00364DFA">
      <w:pPr>
        <w:spacing w:after="0" w:line="240" w:lineRule="auto"/>
        <w:rPr>
          <w:i/>
          <w:sz w:val="20"/>
          <w:szCs w:val="20"/>
        </w:rPr>
      </w:pPr>
      <w:r w:rsidRPr="00D37301">
        <w:rPr>
          <w:i/>
          <w:sz w:val="20"/>
          <w:szCs w:val="20"/>
        </w:rPr>
        <w:t>A vizsgafeladat ismertetése:</w:t>
      </w:r>
    </w:p>
    <w:p w:rsidR="002F6B76" w:rsidRPr="00D37301" w:rsidRDefault="002F6B76" w:rsidP="00364DFA">
      <w:pPr>
        <w:spacing w:after="0" w:line="240" w:lineRule="auto"/>
        <w:ind w:left="284"/>
        <w:rPr>
          <w:i/>
          <w:sz w:val="20"/>
          <w:szCs w:val="20"/>
        </w:rPr>
      </w:pPr>
      <w:r w:rsidRPr="00D37301">
        <w:rPr>
          <w:i/>
          <w:sz w:val="20"/>
          <w:szCs w:val="20"/>
        </w:rPr>
        <w:t>A jelölt záródolgozatként egy vállalat, vállalkozás rendszerének, alrendszerének elemző bemutatását végzi és javaslatot készít annak átszervezésére, vagy valamely konkrét probléma megoldására.</w:t>
      </w:r>
    </w:p>
    <w:p w:rsidR="002F6B76" w:rsidRPr="00D37301" w:rsidRDefault="002F6B76" w:rsidP="00364DFA">
      <w:pPr>
        <w:spacing w:after="0" w:line="240" w:lineRule="auto"/>
        <w:rPr>
          <w:i/>
          <w:sz w:val="20"/>
          <w:szCs w:val="20"/>
        </w:rPr>
      </w:pPr>
      <w:r w:rsidRPr="00D37301">
        <w:rPr>
          <w:i/>
          <w:sz w:val="20"/>
          <w:szCs w:val="20"/>
        </w:rPr>
        <w:t>Záródolgozatra vonatkozó előírások:</w:t>
      </w:r>
    </w:p>
    <w:p w:rsidR="002F6B76" w:rsidRPr="00D37301" w:rsidRDefault="002F6B76" w:rsidP="00364DFA">
      <w:pPr>
        <w:spacing w:after="0" w:line="240" w:lineRule="auto"/>
        <w:ind w:left="284"/>
        <w:rPr>
          <w:i/>
          <w:sz w:val="20"/>
          <w:szCs w:val="20"/>
        </w:rPr>
      </w:pPr>
      <w:r w:rsidRPr="00D37301">
        <w:rPr>
          <w:i/>
          <w:sz w:val="20"/>
          <w:szCs w:val="20"/>
        </w:rPr>
        <w:t>A záródolgozat tárgya komplex feladat, a szakmai irányultságnak megfelelően.</w:t>
      </w:r>
    </w:p>
    <w:p w:rsidR="002F6B76" w:rsidRPr="00D37301" w:rsidRDefault="002F6B76" w:rsidP="00364DFA">
      <w:pPr>
        <w:spacing w:after="0" w:line="240" w:lineRule="auto"/>
        <w:ind w:left="284"/>
        <w:rPr>
          <w:i/>
          <w:sz w:val="20"/>
          <w:szCs w:val="20"/>
        </w:rPr>
      </w:pPr>
      <w:r w:rsidRPr="00D37301">
        <w:rPr>
          <w:i/>
          <w:sz w:val="20"/>
          <w:szCs w:val="20"/>
        </w:rPr>
        <w:t>A záródolgozatnak tükröznie kell a választott probléma (kiinduló rendszer) összefüggéseit, kapcsolódásait.</w:t>
      </w:r>
    </w:p>
    <w:p w:rsidR="002F6B76" w:rsidRPr="00D37301" w:rsidRDefault="002F6B76" w:rsidP="00364DFA">
      <w:pPr>
        <w:spacing w:after="0" w:line="240" w:lineRule="auto"/>
        <w:ind w:left="284"/>
        <w:rPr>
          <w:i/>
          <w:sz w:val="20"/>
          <w:szCs w:val="20"/>
        </w:rPr>
      </w:pPr>
      <w:r w:rsidRPr="00D37301">
        <w:rPr>
          <w:i/>
          <w:sz w:val="20"/>
          <w:szCs w:val="20"/>
        </w:rPr>
        <w:t>Lehetőleg teljes képet kell adnia a kiindulási helyzetről, a megoldási lehetőségekről, és ismertetnie kell az alkalmazott megoldás kiválasztásának a szempontjait is.</w:t>
      </w:r>
    </w:p>
    <w:p w:rsidR="002F6B76" w:rsidRDefault="002F6B76" w:rsidP="00364DFA">
      <w:pPr>
        <w:spacing w:after="0" w:line="240" w:lineRule="auto"/>
        <w:ind w:left="284"/>
        <w:rPr>
          <w:i/>
          <w:sz w:val="20"/>
          <w:szCs w:val="20"/>
        </w:rPr>
      </w:pPr>
      <w:r w:rsidRPr="00D37301">
        <w:rPr>
          <w:i/>
          <w:sz w:val="20"/>
          <w:szCs w:val="20"/>
        </w:rPr>
        <w:t>Terjedelménél fogva nem kell minden részletet tartalmaznia. A kidolgozást olyan mélységig kell elkészíteni, hogy az bemutassa a kitűzött feladat egy reális megoldását.</w:t>
      </w:r>
    </w:p>
    <w:p w:rsidR="002F6B76" w:rsidRPr="00D37301" w:rsidRDefault="002F6B76" w:rsidP="00C65882">
      <w:pPr>
        <w:spacing w:before="120" w:after="120" w:line="240" w:lineRule="auto"/>
        <w:rPr>
          <w:i/>
          <w:sz w:val="20"/>
          <w:szCs w:val="20"/>
        </w:rPr>
      </w:pPr>
      <w:r w:rsidRPr="00D37301">
        <w:rPr>
          <w:i/>
          <w:sz w:val="20"/>
          <w:szCs w:val="20"/>
        </w:rPr>
        <w:t>A záródolgozatnak a következő fő részegységekből kell állnia:</w:t>
      </w:r>
    </w:p>
    <w:p w:rsidR="002F6B76" w:rsidRPr="00D37301" w:rsidRDefault="002F6B76" w:rsidP="002F6B76">
      <w:pPr>
        <w:pStyle w:val="Listaszerbekezds"/>
        <w:numPr>
          <w:ilvl w:val="0"/>
          <w:numId w:val="9"/>
        </w:numPr>
        <w:spacing w:line="240" w:lineRule="auto"/>
        <w:rPr>
          <w:i/>
          <w:sz w:val="20"/>
          <w:szCs w:val="20"/>
        </w:rPr>
      </w:pPr>
      <w:r w:rsidRPr="00D37301">
        <w:rPr>
          <w:i/>
          <w:sz w:val="20"/>
          <w:szCs w:val="20"/>
        </w:rPr>
        <w:t>Bevezetés, a választott téma rövid ismertetése (A választott témakör lehet gazdasági, illetve informatikai).</w:t>
      </w:r>
    </w:p>
    <w:p w:rsidR="002F6B76" w:rsidRPr="00D37301" w:rsidRDefault="002F6B76" w:rsidP="002F6B76">
      <w:pPr>
        <w:pStyle w:val="Listaszerbekezds"/>
        <w:numPr>
          <w:ilvl w:val="0"/>
          <w:numId w:val="9"/>
        </w:numPr>
        <w:spacing w:line="240" w:lineRule="auto"/>
        <w:rPr>
          <w:i/>
          <w:sz w:val="20"/>
          <w:szCs w:val="20"/>
        </w:rPr>
      </w:pPr>
      <w:r w:rsidRPr="00D37301">
        <w:rPr>
          <w:i/>
          <w:sz w:val="20"/>
          <w:szCs w:val="20"/>
        </w:rPr>
        <w:t>Szakirodalmi háttér (amennyiben szükséges).</w:t>
      </w:r>
    </w:p>
    <w:p w:rsidR="002F6B76" w:rsidRPr="00D37301" w:rsidRDefault="002F6B76" w:rsidP="002F6B76">
      <w:pPr>
        <w:pStyle w:val="Listaszerbekezds"/>
        <w:numPr>
          <w:ilvl w:val="0"/>
          <w:numId w:val="9"/>
        </w:numPr>
        <w:spacing w:line="240" w:lineRule="auto"/>
        <w:rPr>
          <w:i/>
          <w:sz w:val="20"/>
          <w:szCs w:val="20"/>
        </w:rPr>
      </w:pPr>
      <w:r w:rsidRPr="00D37301">
        <w:rPr>
          <w:i/>
          <w:sz w:val="20"/>
          <w:szCs w:val="20"/>
        </w:rPr>
        <w:t>A téma kifejtése. A választott témának megfelelően az adott probléma elemző bemutatása.</w:t>
      </w:r>
    </w:p>
    <w:p w:rsidR="002F6B76" w:rsidRPr="00D37301" w:rsidRDefault="002F6B76" w:rsidP="002F6B76">
      <w:pPr>
        <w:pStyle w:val="Listaszerbekezds"/>
        <w:numPr>
          <w:ilvl w:val="0"/>
          <w:numId w:val="9"/>
        </w:numPr>
        <w:spacing w:line="240" w:lineRule="auto"/>
        <w:rPr>
          <w:i/>
          <w:sz w:val="20"/>
          <w:szCs w:val="20"/>
        </w:rPr>
      </w:pPr>
      <w:r w:rsidRPr="00D37301">
        <w:rPr>
          <w:i/>
          <w:sz w:val="20"/>
          <w:szCs w:val="20"/>
        </w:rPr>
        <w:t>Javaslatok megfogalmazása és módszerek ajánlása a rendszer, alrendszer fejlesztésére, a probléma megoldására.</w:t>
      </w:r>
    </w:p>
    <w:p w:rsidR="002F6B76" w:rsidRPr="00D37301" w:rsidRDefault="002F6B76" w:rsidP="00C65882">
      <w:pPr>
        <w:pStyle w:val="Listaszerbekezds"/>
        <w:numPr>
          <w:ilvl w:val="0"/>
          <w:numId w:val="9"/>
        </w:numPr>
        <w:spacing w:after="120" w:line="240" w:lineRule="auto"/>
        <w:rPr>
          <w:i/>
          <w:sz w:val="20"/>
          <w:szCs w:val="20"/>
        </w:rPr>
      </w:pPr>
      <w:r w:rsidRPr="00D37301">
        <w:rPr>
          <w:i/>
          <w:sz w:val="20"/>
          <w:szCs w:val="20"/>
        </w:rPr>
        <w:t>Összefoglalás.</w:t>
      </w:r>
    </w:p>
    <w:p w:rsidR="002F6B76" w:rsidRPr="00D37301" w:rsidRDefault="002F6B76" w:rsidP="00C65882">
      <w:pPr>
        <w:spacing w:after="120" w:line="240" w:lineRule="auto"/>
        <w:rPr>
          <w:i/>
          <w:sz w:val="20"/>
          <w:szCs w:val="20"/>
        </w:rPr>
      </w:pPr>
      <w:r w:rsidRPr="00D37301">
        <w:rPr>
          <w:i/>
          <w:sz w:val="20"/>
          <w:szCs w:val="20"/>
        </w:rPr>
        <w:t>A záródolgozat értékelési szempontjai:</w:t>
      </w:r>
    </w:p>
    <w:p w:rsidR="002F6B76" w:rsidRPr="00C07002" w:rsidRDefault="002F6B76" w:rsidP="002F6B76">
      <w:pPr>
        <w:pStyle w:val="Listaszerbekezds"/>
        <w:numPr>
          <w:ilvl w:val="0"/>
          <w:numId w:val="14"/>
        </w:numPr>
        <w:spacing w:line="240" w:lineRule="auto"/>
        <w:rPr>
          <w:i/>
          <w:sz w:val="20"/>
          <w:szCs w:val="20"/>
        </w:rPr>
      </w:pPr>
      <w:r w:rsidRPr="00C07002">
        <w:rPr>
          <w:i/>
          <w:sz w:val="20"/>
          <w:szCs w:val="20"/>
        </w:rPr>
        <w:t>a megoldott feladat nehézsége és időszerűsége,</w:t>
      </w:r>
    </w:p>
    <w:p w:rsidR="002F6B76" w:rsidRPr="00C07002" w:rsidRDefault="002F6B76" w:rsidP="002F6B76">
      <w:pPr>
        <w:pStyle w:val="Listaszerbekezds"/>
        <w:numPr>
          <w:ilvl w:val="0"/>
          <w:numId w:val="14"/>
        </w:numPr>
        <w:spacing w:line="240" w:lineRule="auto"/>
        <w:rPr>
          <w:i/>
          <w:sz w:val="20"/>
          <w:szCs w:val="20"/>
        </w:rPr>
      </w:pPr>
      <w:r w:rsidRPr="00C07002">
        <w:rPr>
          <w:i/>
          <w:sz w:val="20"/>
          <w:szCs w:val="20"/>
        </w:rPr>
        <w:t>a témában való tájékozottság, szakirodalmi ismeretek,</w:t>
      </w:r>
    </w:p>
    <w:p w:rsidR="002F6B76" w:rsidRPr="00C07002" w:rsidRDefault="002F6B76" w:rsidP="002F6B76">
      <w:pPr>
        <w:pStyle w:val="Listaszerbekezds"/>
        <w:numPr>
          <w:ilvl w:val="0"/>
          <w:numId w:val="14"/>
        </w:numPr>
        <w:spacing w:line="240" w:lineRule="auto"/>
        <w:rPr>
          <w:i/>
          <w:sz w:val="20"/>
          <w:szCs w:val="20"/>
        </w:rPr>
      </w:pPr>
      <w:r w:rsidRPr="00C07002">
        <w:rPr>
          <w:i/>
          <w:sz w:val="20"/>
          <w:szCs w:val="20"/>
        </w:rPr>
        <w:t>a dolgozat szakmai minősége,</w:t>
      </w:r>
    </w:p>
    <w:p w:rsidR="002F6B76" w:rsidRPr="00C07002" w:rsidRDefault="002F6B76" w:rsidP="002F6B76">
      <w:pPr>
        <w:pStyle w:val="Listaszerbekezds"/>
        <w:numPr>
          <w:ilvl w:val="0"/>
          <w:numId w:val="14"/>
        </w:numPr>
        <w:spacing w:line="240" w:lineRule="auto"/>
        <w:rPr>
          <w:i/>
          <w:sz w:val="20"/>
          <w:szCs w:val="20"/>
        </w:rPr>
      </w:pPr>
      <w:r w:rsidRPr="00C07002">
        <w:rPr>
          <w:i/>
          <w:sz w:val="20"/>
          <w:szCs w:val="20"/>
        </w:rPr>
        <w:t>a záródolgozat áttekinthetősége, szaknyelvi, anyanyelvi igényessége,</w:t>
      </w:r>
    </w:p>
    <w:p w:rsidR="002F6B76" w:rsidRDefault="002F6B76" w:rsidP="002F6B76">
      <w:pPr>
        <w:pStyle w:val="Listaszerbekezds"/>
        <w:numPr>
          <w:ilvl w:val="0"/>
          <w:numId w:val="14"/>
        </w:numPr>
        <w:spacing w:line="240" w:lineRule="auto"/>
        <w:rPr>
          <w:i/>
          <w:sz w:val="20"/>
          <w:szCs w:val="20"/>
        </w:rPr>
      </w:pPr>
      <w:r w:rsidRPr="00C07002">
        <w:rPr>
          <w:i/>
          <w:sz w:val="20"/>
          <w:szCs w:val="20"/>
        </w:rPr>
        <w:t>a záródolgozat formai követelményeknek való megfelelése, a képek, táblázatok és mellékletek minősége.</w:t>
      </w:r>
    </w:p>
    <w:p w:rsidR="002F6B76" w:rsidRDefault="002F6B76" w:rsidP="000E54C9">
      <w:pPr>
        <w:spacing w:after="0" w:line="240" w:lineRule="auto"/>
        <w:rPr>
          <w:i/>
          <w:sz w:val="20"/>
          <w:szCs w:val="20"/>
        </w:rPr>
      </w:pPr>
      <w:r w:rsidRPr="00300B0D">
        <w:rPr>
          <w:i/>
          <w:sz w:val="20"/>
          <w:szCs w:val="20"/>
        </w:rPr>
        <w:t>A záródolgozatnak a jelölt saját, önálló szellemi termékének kell lenni.</w:t>
      </w:r>
    </w:p>
    <w:p w:rsidR="0042702E" w:rsidRDefault="0042702E" w:rsidP="000E54C9">
      <w:pPr>
        <w:tabs>
          <w:tab w:val="right" w:pos="9072"/>
        </w:tabs>
        <w:spacing w:after="0" w:line="240" w:lineRule="auto"/>
        <w:rPr>
          <w:i/>
          <w:szCs w:val="20"/>
        </w:rPr>
      </w:pPr>
      <w:r w:rsidRPr="0042702E">
        <w:rPr>
          <w:i/>
          <w:szCs w:val="20"/>
        </w:rPr>
        <w:t>B) A vizsgafeladat megnevezése: Informatikai szakmai angol nyelvismeret</w:t>
      </w:r>
      <w:r w:rsidRPr="0042702E">
        <w:rPr>
          <w:i/>
          <w:szCs w:val="20"/>
        </w:rPr>
        <w:tab/>
      </w:r>
      <w:r>
        <w:rPr>
          <w:i/>
          <w:szCs w:val="20"/>
        </w:rPr>
        <w:t>30 perc, 15%</w:t>
      </w:r>
    </w:p>
    <w:p w:rsidR="0042702E" w:rsidRDefault="0042702E" w:rsidP="000E54C9">
      <w:pPr>
        <w:tabs>
          <w:tab w:val="right" w:pos="9072"/>
        </w:tabs>
        <w:spacing w:after="0" w:line="240" w:lineRule="auto"/>
        <w:rPr>
          <w:i/>
        </w:rPr>
      </w:pPr>
      <w:r w:rsidRPr="0042702E">
        <w:rPr>
          <w:i/>
        </w:rPr>
        <w:t>C) A vizsgafeladat megnevezése: Projekt-feladat megoldása és dokumentálása projektmenedzsment szoftverrel</w:t>
      </w:r>
      <w:r>
        <w:rPr>
          <w:i/>
        </w:rPr>
        <w:tab/>
        <w:t>120 perc, 25%</w:t>
      </w:r>
    </w:p>
    <w:p w:rsidR="0042702E" w:rsidRDefault="0042702E" w:rsidP="0042702E">
      <w:pPr>
        <w:tabs>
          <w:tab w:val="right" w:pos="9072"/>
        </w:tabs>
        <w:spacing w:line="240" w:lineRule="auto"/>
        <w:rPr>
          <w:b/>
        </w:rPr>
      </w:pPr>
      <w:r w:rsidRPr="0042702E">
        <w:rPr>
          <w:b/>
        </w:rPr>
        <w:t xml:space="preserve">5.3.2. Központi írásbeli </w:t>
      </w:r>
      <w:r w:rsidRPr="000E54C9">
        <w:t>vizsgatevékenység</w:t>
      </w:r>
      <w:r>
        <w:rPr>
          <w:b/>
        </w:rPr>
        <w:tab/>
        <w:t>nincs</w:t>
      </w:r>
    </w:p>
    <w:p w:rsidR="0042702E" w:rsidRPr="0042702E" w:rsidRDefault="0042702E" w:rsidP="0042702E">
      <w:pPr>
        <w:tabs>
          <w:tab w:val="right" w:pos="9072"/>
        </w:tabs>
        <w:spacing w:line="240" w:lineRule="auto"/>
        <w:rPr>
          <w:b/>
          <w:i/>
          <w:szCs w:val="20"/>
        </w:rPr>
      </w:pPr>
      <w:r w:rsidRPr="0042702E">
        <w:rPr>
          <w:b/>
        </w:rPr>
        <w:t xml:space="preserve">5.3.3. Szóbeli </w:t>
      </w:r>
      <w:r w:rsidRPr="000E54C9">
        <w:t>vizsgatevékenység</w:t>
      </w:r>
      <w:r>
        <w:rPr>
          <w:b/>
        </w:rPr>
        <w:tab/>
      </w:r>
      <w:r w:rsidRPr="0042702E">
        <w:rPr>
          <w:i/>
        </w:rPr>
        <w:t>30+20 perc, 35%</w:t>
      </w:r>
    </w:p>
    <w:p w:rsidR="00734B75" w:rsidRPr="00930587" w:rsidRDefault="004123A2" w:rsidP="00734B75">
      <w:pPr>
        <w:pStyle w:val="Cmsor2"/>
        <w:numPr>
          <w:ilvl w:val="0"/>
          <w:numId w:val="27"/>
        </w:numPr>
      </w:pPr>
      <w:bookmarkStart w:id="15" w:name="_Toc82689278"/>
      <w:r w:rsidRPr="004123A2">
        <w:lastRenderedPageBreak/>
        <w:t xml:space="preserve">OKJ 54 481 06 </w:t>
      </w:r>
      <w:r w:rsidR="00C65882">
        <w:t>Informatikai rendszerüzemeltető</w:t>
      </w:r>
      <w:r w:rsidR="005972A7">
        <w:t xml:space="preserve"> </w:t>
      </w:r>
      <w:r w:rsidR="00734B75">
        <w:t>(</w:t>
      </w:r>
      <w:r w:rsidR="00734B75" w:rsidRPr="00930587">
        <w:t>2016</w:t>
      </w:r>
      <w:r w:rsidR="00734B75">
        <w:t>-os kerettanterv)</w:t>
      </w:r>
      <w:bookmarkEnd w:id="15"/>
    </w:p>
    <w:p w:rsidR="00C65882" w:rsidRPr="00D37301" w:rsidRDefault="00C65882" w:rsidP="00C65882">
      <w:pPr>
        <w:spacing w:line="240" w:lineRule="auto"/>
        <w:rPr>
          <w:i/>
          <w:sz w:val="20"/>
          <w:szCs w:val="20"/>
        </w:rPr>
      </w:pPr>
      <w:r w:rsidRPr="00D37301">
        <w:rPr>
          <w:i/>
          <w:sz w:val="20"/>
          <w:szCs w:val="20"/>
        </w:rPr>
        <w:t>5.1. A komplex szakmai vizsgára bocsátás feltételei:</w:t>
      </w:r>
    </w:p>
    <w:p w:rsidR="00C65882" w:rsidRDefault="00C65882" w:rsidP="00C65882">
      <w:pPr>
        <w:spacing w:after="200" w:line="276" w:lineRule="auto"/>
        <w:jc w:val="both"/>
        <w:rPr>
          <w:sz w:val="20"/>
        </w:rPr>
      </w:pPr>
      <w:r w:rsidRPr="00C65882">
        <w:rPr>
          <w:sz w:val="20"/>
        </w:rPr>
        <w:t>Az iskolai rendszerű szakképzésben az évfolyam teljesítését igazoló bizonyítványban foglaltak szerint teljesített tantárgyak – a szakképzési kerettantervben meghatározottak szerint – egyenértékűek az adott követelménymodulhoz tartozó m</w:t>
      </w:r>
      <w:r>
        <w:rPr>
          <w:sz w:val="20"/>
        </w:rPr>
        <w:t>odulzáró vizsga teljesítésével.</w:t>
      </w:r>
    </w:p>
    <w:p w:rsidR="00C65882" w:rsidRDefault="00C65882" w:rsidP="00C65882">
      <w:pPr>
        <w:spacing w:after="200" w:line="276" w:lineRule="auto"/>
        <w:jc w:val="both"/>
        <w:rPr>
          <w:i/>
        </w:rPr>
      </w:pPr>
      <w:r w:rsidRPr="00C65882">
        <w:rPr>
          <w:sz w:val="20"/>
        </w:rPr>
        <w:t>Egy szakmai követelménymodulhoz kapcsolódó modulzáró vizsga akkor eredményes, ha a modulhoz előírt feladat végrehajtása legalább 51%-</w:t>
      </w:r>
      <w:proofErr w:type="spellStart"/>
      <w:r w:rsidRPr="00C65882">
        <w:rPr>
          <w:sz w:val="20"/>
        </w:rPr>
        <w:t>osra</w:t>
      </w:r>
      <w:proofErr w:type="spellEnd"/>
      <w:r w:rsidRPr="00C65882">
        <w:rPr>
          <w:sz w:val="20"/>
        </w:rPr>
        <w:t xml:space="preserve"> értékelhető.</w:t>
      </w:r>
      <w:r w:rsidRPr="00C65882">
        <w:rPr>
          <w:i/>
          <w:sz w:val="20"/>
        </w:rPr>
        <w:t xml:space="preserve"> </w:t>
      </w:r>
    </w:p>
    <w:p w:rsidR="00C65882" w:rsidRDefault="00C65882" w:rsidP="00C65882">
      <w:pPr>
        <w:spacing w:after="200" w:line="276" w:lineRule="auto"/>
        <w:jc w:val="both"/>
        <w:rPr>
          <w:b/>
        </w:rPr>
      </w:pPr>
      <w:r w:rsidRPr="00C65882">
        <w:rPr>
          <w:b/>
        </w:rPr>
        <w:t xml:space="preserve">5.3.1. Gyakorlati </w:t>
      </w:r>
      <w:r w:rsidRPr="000E54C9">
        <w:t>vizsgatevékenység</w:t>
      </w:r>
    </w:p>
    <w:p w:rsidR="00C65882" w:rsidRPr="00C65882" w:rsidRDefault="00C65882" w:rsidP="00C65882">
      <w:pPr>
        <w:tabs>
          <w:tab w:val="right" w:pos="9070"/>
        </w:tabs>
        <w:spacing w:after="200" w:line="276" w:lineRule="auto"/>
        <w:jc w:val="both"/>
        <w:rPr>
          <w:i/>
        </w:rPr>
      </w:pPr>
      <w:r w:rsidRPr="00C65882">
        <w:rPr>
          <w:i/>
        </w:rPr>
        <w:t>A) A vizsgafeladat megnevezése: Hálózatok konfigurálása I.</w:t>
      </w:r>
      <w:r w:rsidRPr="00C65882">
        <w:rPr>
          <w:i/>
        </w:rPr>
        <w:tab/>
        <w:t>90 perc, 15%</w:t>
      </w:r>
    </w:p>
    <w:p w:rsidR="00C65882" w:rsidRPr="00C65882" w:rsidRDefault="00C65882" w:rsidP="00C65882">
      <w:pPr>
        <w:tabs>
          <w:tab w:val="right" w:pos="9070"/>
        </w:tabs>
        <w:spacing w:after="200" w:line="276" w:lineRule="auto"/>
        <w:jc w:val="both"/>
        <w:rPr>
          <w:i/>
        </w:rPr>
      </w:pPr>
      <w:r w:rsidRPr="00C65882">
        <w:rPr>
          <w:i/>
        </w:rPr>
        <w:t>B) A vizsgafeladat megnevezése: Hálózatok konfigurálása II.</w:t>
      </w:r>
      <w:r w:rsidRPr="00C65882">
        <w:rPr>
          <w:i/>
        </w:rPr>
        <w:tab/>
        <w:t>90 perc, 15%</w:t>
      </w:r>
    </w:p>
    <w:p w:rsidR="00C65882" w:rsidRPr="00C65882" w:rsidRDefault="00C65882" w:rsidP="00C65882">
      <w:pPr>
        <w:tabs>
          <w:tab w:val="right" w:pos="9070"/>
        </w:tabs>
        <w:spacing w:after="200" w:line="276" w:lineRule="auto"/>
        <w:jc w:val="both"/>
        <w:rPr>
          <w:i/>
        </w:rPr>
      </w:pPr>
      <w:r w:rsidRPr="00C65882">
        <w:rPr>
          <w:i/>
        </w:rPr>
        <w:t>C) A vizsgafeladat megnevezése: Hálózati operációs rendszerek és felhőszolgáltatások</w:t>
      </w:r>
      <w:r w:rsidRPr="00C65882">
        <w:rPr>
          <w:i/>
        </w:rPr>
        <w:tab/>
        <w:t>180 perc, 30%</w:t>
      </w:r>
    </w:p>
    <w:p w:rsidR="00C65882" w:rsidRDefault="00C65882" w:rsidP="00C65882">
      <w:pPr>
        <w:tabs>
          <w:tab w:val="right" w:pos="9070"/>
        </w:tabs>
        <w:spacing w:after="200" w:line="276" w:lineRule="auto"/>
        <w:jc w:val="both"/>
        <w:rPr>
          <w:i/>
        </w:rPr>
      </w:pPr>
      <w:r w:rsidRPr="00C65882">
        <w:rPr>
          <w:i/>
        </w:rPr>
        <w:t>D) A vizsgafeladat megnevezése: Komplex hálózati szolgáltatási környezet kiépítése</w:t>
      </w:r>
      <w:r w:rsidRPr="00C65882">
        <w:rPr>
          <w:i/>
        </w:rPr>
        <w:tab/>
        <w:t>60 perc, 5%</w:t>
      </w:r>
    </w:p>
    <w:p w:rsidR="00C65882" w:rsidRPr="00C65882" w:rsidRDefault="00C65882" w:rsidP="00C65882">
      <w:pPr>
        <w:tabs>
          <w:tab w:val="right" w:pos="9070"/>
        </w:tabs>
        <w:spacing w:after="200" w:line="276" w:lineRule="auto"/>
        <w:jc w:val="both"/>
        <w:rPr>
          <w:sz w:val="20"/>
        </w:rPr>
      </w:pPr>
      <w:r w:rsidRPr="00C65882">
        <w:rPr>
          <w:sz w:val="20"/>
        </w:rPr>
        <w:t>Az 5.3.1. Gyakorlati vizsgatevékenység A, B, C és D pontja során a jelölt a feladat kidolgozása közben saját jegyzeteit és a vonatkozó kézikönyveket használhatja.</w:t>
      </w:r>
    </w:p>
    <w:p w:rsidR="00C65882" w:rsidRDefault="00C65882" w:rsidP="00C65882">
      <w:pPr>
        <w:tabs>
          <w:tab w:val="right" w:pos="9070"/>
        </w:tabs>
        <w:spacing w:after="200" w:line="276" w:lineRule="auto"/>
        <w:jc w:val="both"/>
        <w:rPr>
          <w:b/>
        </w:rPr>
      </w:pPr>
      <w:r w:rsidRPr="00C65882">
        <w:rPr>
          <w:b/>
        </w:rPr>
        <w:t xml:space="preserve">5.3.2. Központi írásbeli </w:t>
      </w:r>
      <w:r w:rsidRPr="000E54C9">
        <w:t>vizsgatevékenység</w:t>
      </w:r>
    </w:p>
    <w:p w:rsidR="00C65882" w:rsidRPr="00C65882" w:rsidRDefault="00C65882" w:rsidP="00C65882">
      <w:pPr>
        <w:tabs>
          <w:tab w:val="right" w:pos="9070"/>
        </w:tabs>
        <w:spacing w:after="200" w:line="276" w:lineRule="auto"/>
        <w:jc w:val="both"/>
        <w:rPr>
          <w:i/>
        </w:rPr>
      </w:pPr>
      <w:r w:rsidRPr="00C65882">
        <w:rPr>
          <w:i/>
        </w:rPr>
        <w:t>A) A vizsgafeladat megnevezése: Hálózati ismeretek</w:t>
      </w:r>
      <w:r w:rsidRPr="00C65882">
        <w:rPr>
          <w:i/>
        </w:rPr>
        <w:tab/>
        <w:t>45 perc, 5%</w:t>
      </w:r>
    </w:p>
    <w:p w:rsidR="00C65882" w:rsidRPr="00C65882" w:rsidRDefault="00C65882" w:rsidP="00C65882">
      <w:pPr>
        <w:tabs>
          <w:tab w:val="right" w:pos="9070"/>
        </w:tabs>
        <w:spacing w:after="200" w:line="276" w:lineRule="auto"/>
        <w:jc w:val="both"/>
        <w:rPr>
          <w:i/>
        </w:rPr>
      </w:pPr>
      <w:r w:rsidRPr="00C65882">
        <w:rPr>
          <w:i/>
        </w:rPr>
        <w:t>B) A vizsgafeladat megnevezése: Programozás és adatbázis-kezelés</w:t>
      </w:r>
      <w:r w:rsidRPr="00C65882">
        <w:rPr>
          <w:i/>
        </w:rPr>
        <w:tab/>
        <w:t>120 perc, 10%</w:t>
      </w:r>
    </w:p>
    <w:p w:rsidR="00C65882" w:rsidRDefault="00C65882" w:rsidP="00C65882">
      <w:pPr>
        <w:tabs>
          <w:tab w:val="right" w:pos="9070"/>
        </w:tabs>
        <w:spacing w:after="200" w:line="276" w:lineRule="auto"/>
        <w:jc w:val="both"/>
        <w:rPr>
          <w:b/>
        </w:rPr>
      </w:pPr>
      <w:r w:rsidRPr="00C65882">
        <w:rPr>
          <w:b/>
        </w:rPr>
        <w:t xml:space="preserve">5.3.3. Szóbeli </w:t>
      </w:r>
      <w:r w:rsidRPr="000E54C9">
        <w:t>vizsgatevékenység</w:t>
      </w:r>
    </w:p>
    <w:p w:rsidR="00C65882" w:rsidRPr="00C65882" w:rsidRDefault="00C65882" w:rsidP="00C65882">
      <w:pPr>
        <w:tabs>
          <w:tab w:val="right" w:pos="9070"/>
        </w:tabs>
        <w:spacing w:after="200" w:line="276" w:lineRule="auto"/>
        <w:jc w:val="both"/>
        <w:rPr>
          <w:i/>
        </w:rPr>
      </w:pPr>
      <w:r w:rsidRPr="00C65882">
        <w:rPr>
          <w:i/>
        </w:rPr>
        <w:t>A) A vizsgafeladat megnevezése: Információtechnológiai alapok</w:t>
      </w:r>
      <w:r w:rsidRPr="00C65882">
        <w:rPr>
          <w:i/>
        </w:rPr>
        <w:tab/>
        <w:t>10+10 perc, 10%</w:t>
      </w:r>
    </w:p>
    <w:p w:rsidR="00C65882" w:rsidRPr="00C65882" w:rsidRDefault="00C65882" w:rsidP="00C65882">
      <w:pPr>
        <w:tabs>
          <w:tab w:val="right" w:pos="9070"/>
        </w:tabs>
        <w:spacing w:after="200" w:line="276" w:lineRule="auto"/>
        <w:jc w:val="both"/>
        <w:rPr>
          <w:b/>
          <w:i/>
        </w:rPr>
      </w:pPr>
      <w:r w:rsidRPr="00C65882">
        <w:rPr>
          <w:i/>
        </w:rPr>
        <w:t>B) A vizsgafeladat megnevezése: Informatikai szakmai angol nyelvismeret</w:t>
      </w:r>
      <w:r w:rsidRPr="00C65882">
        <w:rPr>
          <w:i/>
        </w:rPr>
        <w:tab/>
        <w:t>10+10 perc, 10%</w:t>
      </w:r>
    </w:p>
    <w:p w:rsidR="00B03A59" w:rsidRDefault="00C65882" w:rsidP="004123A2">
      <w:pPr>
        <w:pStyle w:val="Cmsor2"/>
        <w:rPr>
          <w:i/>
        </w:rPr>
      </w:pPr>
      <w:r>
        <w:rPr>
          <w:i/>
        </w:rPr>
        <w:br w:type="page"/>
      </w:r>
    </w:p>
    <w:p w:rsidR="004123A2" w:rsidRDefault="004123A2" w:rsidP="004123A2">
      <w:pPr>
        <w:pStyle w:val="Cmsor2"/>
      </w:pPr>
      <w:bookmarkStart w:id="16" w:name="_Toc82689279"/>
      <w:r w:rsidRPr="005643E4">
        <w:lastRenderedPageBreak/>
        <w:t>5 0613 12 03 Szoftverfejlesztő és -tesztelő technikus</w:t>
      </w:r>
      <w:bookmarkEnd w:id="16"/>
    </w:p>
    <w:p w:rsidR="000E54C9" w:rsidRPr="000E54C9" w:rsidRDefault="000E54C9" w:rsidP="00D77FB6">
      <w:pPr>
        <w:tabs>
          <w:tab w:val="right" w:pos="9070"/>
        </w:tabs>
        <w:rPr>
          <w:b/>
        </w:rPr>
      </w:pPr>
      <w:r w:rsidRPr="000E54C9">
        <w:rPr>
          <w:b/>
        </w:rPr>
        <w:t>8.3 Központi interaktív vizsga</w:t>
      </w:r>
      <w:r>
        <w:rPr>
          <w:b/>
        </w:rPr>
        <w:tab/>
      </w:r>
      <w:r w:rsidR="00D77FB6" w:rsidRPr="00D77FB6">
        <w:rPr>
          <w:i/>
        </w:rPr>
        <w:t xml:space="preserve">45 perc, </w:t>
      </w:r>
      <w:r w:rsidR="00FB5A68">
        <w:rPr>
          <w:i/>
        </w:rPr>
        <w:t xml:space="preserve">40 pont, </w:t>
      </w:r>
      <w:r w:rsidR="00D77FB6" w:rsidRPr="00D77FB6">
        <w:rPr>
          <w:i/>
        </w:rPr>
        <w:t>10%</w:t>
      </w:r>
    </w:p>
    <w:p w:rsidR="000E54C9" w:rsidRDefault="000E54C9" w:rsidP="00FE616B">
      <w:pPr>
        <w:jc w:val="both"/>
      </w:pPr>
      <w:r>
        <w:t>A vizsgatevékenység 20 db, számítógépen megoldandó tesztfeladatból áll. A teszt feladatai lehetnek feleletválasztós feladatok (egyszeres választás, többszörös választás, válaszok illesztése), valamint kiegészítést igénylő feleletalkotó feladatok.</w:t>
      </w:r>
    </w:p>
    <w:p w:rsidR="00D77FB6" w:rsidRDefault="000E54C9" w:rsidP="00FE616B">
      <w:pPr>
        <w:jc w:val="both"/>
      </w:pPr>
      <w:r>
        <w:t>A teszt témaköreit és az egyes témakörökhöz tartozó kérdésszámot az alábbi táblázat tartalmazz</w:t>
      </w:r>
      <w:r w:rsidR="00D77FB6">
        <w:t xml:space="preserve">a: </w:t>
      </w:r>
    </w:p>
    <w:tbl>
      <w:tblPr>
        <w:tblStyle w:val="Rcsostblzat"/>
        <w:tblW w:w="0" w:type="auto"/>
        <w:jc w:val="center"/>
        <w:tblLook w:val="04A0" w:firstRow="1" w:lastRow="0" w:firstColumn="1" w:lastColumn="0" w:noHBand="0" w:noVBand="1"/>
      </w:tblPr>
      <w:tblGrid>
        <w:gridCol w:w="4530"/>
        <w:gridCol w:w="1702"/>
      </w:tblGrid>
      <w:tr w:rsidR="00D77FB6" w:rsidRPr="00D77FB6" w:rsidTr="00D77FB6">
        <w:trPr>
          <w:trHeight w:val="283"/>
          <w:jc w:val="center"/>
        </w:trPr>
        <w:tc>
          <w:tcPr>
            <w:tcW w:w="4530" w:type="dxa"/>
          </w:tcPr>
          <w:p w:rsidR="00D77FB6" w:rsidRPr="00D77FB6" w:rsidRDefault="00D77FB6" w:rsidP="00D77FB6">
            <w:pPr>
              <w:spacing w:after="0" w:line="240" w:lineRule="auto"/>
              <w:rPr>
                <w:b/>
              </w:rPr>
            </w:pPr>
            <w:r w:rsidRPr="00D77FB6">
              <w:rPr>
                <w:b/>
              </w:rPr>
              <w:t>Témakör</w:t>
            </w:r>
          </w:p>
        </w:tc>
        <w:tc>
          <w:tcPr>
            <w:tcW w:w="1702" w:type="dxa"/>
          </w:tcPr>
          <w:p w:rsidR="00D77FB6" w:rsidRPr="00D77FB6" w:rsidRDefault="00D77FB6" w:rsidP="00D77FB6">
            <w:pPr>
              <w:spacing w:after="0" w:line="240" w:lineRule="auto"/>
              <w:jc w:val="center"/>
              <w:rPr>
                <w:b/>
              </w:rPr>
            </w:pPr>
            <w:r w:rsidRPr="00D77FB6">
              <w:rPr>
                <w:b/>
              </w:rPr>
              <w:t>Kérdések száma</w:t>
            </w:r>
          </w:p>
        </w:tc>
      </w:tr>
      <w:tr w:rsidR="00D77FB6" w:rsidRPr="00D77FB6" w:rsidTr="00D77FB6">
        <w:trPr>
          <w:trHeight w:val="283"/>
          <w:jc w:val="center"/>
        </w:trPr>
        <w:tc>
          <w:tcPr>
            <w:tcW w:w="4530" w:type="dxa"/>
          </w:tcPr>
          <w:p w:rsidR="00D77FB6" w:rsidRPr="00D77FB6" w:rsidRDefault="00D77FB6" w:rsidP="00D77FB6">
            <w:pPr>
              <w:spacing w:after="0" w:line="240" w:lineRule="auto"/>
            </w:pPr>
            <w:r w:rsidRPr="00D77FB6">
              <w:t xml:space="preserve">Csoportmunkaeszközök, </w:t>
            </w:r>
            <w:proofErr w:type="spellStart"/>
            <w:r w:rsidRPr="00D77FB6">
              <w:t>Git</w:t>
            </w:r>
            <w:proofErr w:type="spellEnd"/>
          </w:p>
        </w:tc>
        <w:tc>
          <w:tcPr>
            <w:tcW w:w="1702" w:type="dxa"/>
          </w:tcPr>
          <w:p w:rsidR="00D77FB6" w:rsidRPr="00D77FB6" w:rsidRDefault="00D77FB6" w:rsidP="00D77FB6">
            <w:pPr>
              <w:spacing w:after="0" w:line="240" w:lineRule="auto"/>
              <w:jc w:val="center"/>
            </w:pPr>
            <w:r w:rsidRPr="00D77FB6">
              <w:t>2</w:t>
            </w:r>
          </w:p>
        </w:tc>
      </w:tr>
      <w:tr w:rsidR="00D77FB6" w:rsidRPr="00D77FB6" w:rsidTr="00D77FB6">
        <w:trPr>
          <w:trHeight w:val="283"/>
          <w:jc w:val="center"/>
        </w:trPr>
        <w:tc>
          <w:tcPr>
            <w:tcW w:w="4530" w:type="dxa"/>
          </w:tcPr>
          <w:p w:rsidR="00D77FB6" w:rsidRPr="00D77FB6" w:rsidRDefault="00D77FB6" w:rsidP="00D77FB6">
            <w:pPr>
              <w:spacing w:after="0" w:line="240" w:lineRule="auto"/>
            </w:pPr>
            <w:r w:rsidRPr="00D77FB6">
              <w:t>HTML5, CSS3</w:t>
            </w:r>
          </w:p>
        </w:tc>
        <w:tc>
          <w:tcPr>
            <w:tcW w:w="1702" w:type="dxa"/>
          </w:tcPr>
          <w:p w:rsidR="00D77FB6" w:rsidRPr="00D77FB6" w:rsidRDefault="00D77FB6" w:rsidP="00D77FB6">
            <w:pPr>
              <w:spacing w:after="0" w:line="240" w:lineRule="auto"/>
              <w:jc w:val="center"/>
            </w:pPr>
            <w:r w:rsidRPr="00D77FB6">
              <w:t>2</w:t>
            </w:r>
          </w:p>
        </w:tc>
      </w:tr>
      <w:tr w:rsidR="00D77FB6" w:rsidRPr="00D77FB6" w:rsidTr="00D77FB6">
        <w:trPr>
          <w:trHeight w:val="283"/>
          <w:jc w:val="center"/>
        </w:trPr>
        <w:tc>
          <w:tcPr>
            <w:tcW w:w="4530" w:type="dxa"/>
          </w:tcPr>
          <w:p w:rsidR="00D77FB6" w:rsidRPr="00D77FB6" w:rsidRDefault="00D77FB6" w:rsidP="00D77FB6">
            <w:pPr>
              <w:spacing w:after="0" w:line="240" w:lineRule="auto"/>
            </w:pPr>
            <w:r w:rsidRPr="00D77FB6">
              <w:t xml:space="preserve">JavaScript, </w:t>
            </w:r>
            <w:proofErr w:type="spellStart"/>
            <w:r w:rsidRPr="00D77FB6">
              <w:t>ECMAScript</w:t>
            </w:r>
            <w:proofErr w:type="spellEnd"/>
          </w:p>
        </w:tc>
        <w:tc>
          <w:tcPr>
            <w:tcW w:w="1702" w:type="dxa"/>
          </w:tcPr>
          <w:p w:rsidR="00D77FB6" w:rsidRPr="00D77FB6" w:rsidRDefault="00D77FB6" w:rsidP="00D77FB6">
            <w:pPr>
              <w:spacing w:after="0" w:line="240" w:lineRule="auto"/>
              <w:jc w:val="center"/>
            </w:pPr>
            <w:r w:rsidRPr="00D77FB6">
              <w:t>2</w:t>
            </w:r>
          </w:p>
        </w:tc>
      </w:tr>
      <w:tr w:rsidR="00D77FB6" w:rsidRPr="00D77FB6" w:rsidTr="00D77FB6">
        <w:trPr>
          <w:trHeight w:val="283"/>
          <w:jc w:val="center"/>
        </w:trPr>
        <w:tc>
          <w:tcPr>
            <w:tcW w:w="4530" w:type="dxa"/>
          </w:tcPr>
          <w:p w:rsidR="00D77FB6" w:rsidRPr="00D77FB6" w:rsidRDefault="00D77FB6" w:rsidP="00D77FB6">
            <w:pPr>
              <w:spacing w:after="0" w:line="240" w:lineRule="auto"/>
            </w:pPr>
            <w:r w:rsidRPr="00D77FB6">
              <w:t>Tiszta kód alapelvek</w:t>
            </w:r>
          </w:p>
        </w:tc>
        <w:tc>
          <w:tcPr>
            <w:tcW w:w="1702" w:type="dxa"/>
          </w:tcPr>
          <w:p w:rsidR="00D77FB6" w:rsidRPr="00D77FB6" w:rsidRDefault="00D77FB6" w:rsidP="00D77FB6">
            <w:pPr>
              <w:spacing w:after="0" w:line="240" w:lineRule="auto"/>
              <w:jc w:val="center"/>
            </w:pPr>
            <w:r w:rsidRPr="00D77FB6">
              <w:t>2</w:t>
            </w:r>
          </w:p>
        </w:tc>
      </w:tr>
      <w:tr w:rsidR="00D77FB6" w:rsidRPr="00D77FB6" w:rsidTr="00D77FB6">
        <w:trPr>
          <w:trHeight w:val="283"/>
          <w:jc w:val="center"/>
        </w:trPr>
        <w:tc>
          <w:tcPr>
            <w:tcW w:w="4530" w:type="dxa"/>
          </w:tcPr>
          <w:p w:rsidR="00D77FB6" w:rsidRPr="00D77FB6" w:rsidRDefault="00D77FB6" w:rsidP="00D77FB6">
            <w:pPr>
              <w:spacing w:after="0" w:line="240" w:lineRule="auto"/>
            </w:pPr>
            <w:r w:rsidRPr="00D77FB6">
              <w:t>Adatbázis-tervezés, adatbázis-kezelés, SQL</w:t>
            </w:r>
          </w:p>
        </w:tc>
        <w:tc>
          <w:tcPr>
            <w:tcW w:w="1702" w:type="dxa"/>
          </w:tcPr>
          <w:p w:rsidR="00D77FB6" w:rsidRPr="00D77FB6" w:rsidRDefault="00D77FB6" w:rsidP="00D77FB6">
            <w:pPr>
              <w:spacing w:after="0" w:line="240" w:lineRule="auto"/>
              <w:jc w:val="center"/>
            </w:pPr>
            <w:r w:rsidRPr="00D77FB6">
              <w:t>2</w:t>
            </w:r>
          </w:p>
        </w:tc>
      </w:tr>
      <w:tr w:rsidR="00D77FB6" w:rsidRPr="00D77FB6" w:rsidTr="00D77FB6">
        <w:trPr>
          <w:trHeight w:val="283"/>
          <w:jc w:val="center"/>
        </w:trPr>
        <w:tc>
          <w:tcPr>
            <w:tcW w:w="4530" w:type="dxa"/>
          </w:tcPr>
          <w:p w:rsidR="00D77FB6" w:rsidRPr="00D77FB6" w:rsidRDefault="00D77FB6" w:rsidP="00D77FB6">
            <w:pPr>
              <w:spacing w:after="0" w:line="240" w:lineRule="auto"/>
            </w:pPr>
            <w:r w:rsidRPr="00D77FB6">
              <w:t>Mobil alkalmazásfejlesztés</w:t>
            </w:r>
          </w:p>
        </w:tc>
        <w:tc>
          <w:tcPr>
            <w:tcW w:w="1702" w:type="dxa"/>
          </w:tcPr>
          <w:p w:rsidR="00D77FB6" w:rsidRPr="00D77FB6" w:rsidRDefault="00D77FB6" w:rsidP="00D77FB6">
            <w:pPr>
              <w:spacing w:after="0" w:line="240" w:lineRule="auto"/>
              <w:jc w:val="center"/>
            </w:pPr>
            <w:r w:rsidRPr="00D77FB6">
              <w:t>1</w:t>
            </w:r>
          </w:p>
        </w:tc>
      </w:tr>
      <w:tr w:rsidR="00D77FB6" w:rsidRPr="00D77FB6" w:rsidTr="00D77FB6">
        <w:trPr>
          <w:trHeight w:val="283"/>
          <w:jc w:val="center"/>
        </w:trPr>
        <w:tc>
          <w:tcPr>
            <w:tcW w:w="4530" w:type="dxa"/>
          </w:tcPr>
          <w:p w:rsidR="00D77FB6" w:rsidRPr="00D77FB6" w:rsidRDefault="00D77FB6" w:rsidP="00D77FB6">
            <w:pPr>
              <w:spacing w:after="0" w:line="240" w:lineRule="auto"/>
            </w:pPr>
            <w:r w:rsidRPr="00D77FB6">
              <w:t>Frontend készítésre szolgáló JavaScript keretrendszerek</w:t>
            </w:r>
          </w:p>
        </w:tc>
        <w:tc>
          <w:tcPr>
            <w:tcW w:w="1702" w:type="dxa"/>
          </w:tcPr>
          <w:p w:rsidR="00D77FB6" w:rsidRPr="00D77FB6" w:rsidRDefault="00D77FB6" w:rsidP="00D77FB6">
            <w:pPr>
              <w:spacing w:after="0" w:line="240" w:lineRule="auto"/>
              <w:jc w:val="center"/>
            </w:pPr>
            <w:r w:rsidRPr="00D77FB6">
              <w:t>2</w:t>
            </w:r>
          </w:p>
        </w:tc>
      </w:tr>
      <w:tr w:rsidR="00D77FB6" w:rsidRPr="00D77FB6" w:rsidTr="00D77FB6">
        <w:trPr>
          <w:trHeight w:val="283"/>
          <w:jc w:val="center"/>
        </w:trPr>
        <w:tc>
          <w:tcPr>
            <w:tcW w:w="4530" w:type="dxa"/>
          </w:tcPr>
          <w:p w:rsidR="00D77FB6" w:rsidRPr="00D77FB6" w:rsidRDefault="00D77FB6" w:rsidP="00D77FB6">
            <w:pPr>
              <w:spacing w:after="0" w:line="240" w:lineRule="auto"/>
            </w:pPr>
            <w:r w:rsidRPr="00D77FB6">
              <w:t>Backend készítésre szolgáló nyelvek és keretrendszerek, ORM</w:t>
            </w:r>
          </w:p>
        </w:tc>
        <w:tc>
          <w:tcPr>
            <w:tcW w:w="1702" w:type="dxa"/>
          </w:tcPr>
          <w:p w:rsidR="00D77FB6" w:rsidRPr="00D77FB6" w:rsidRDefault="00D77FB6" w:rsidP="00D77FB6">
            <w:pPr>
              <w:spacing w:after="0" w:line="240" w:lineRule="auto"/>
              <w:jc w:val="center"/>
            </w:pPr>
            <w:r w:rsidRPr="00D77FB6">
              <w:t>2</w:t>
            </w:r>
          </w:p>
        </w:tc>
      </w:tr>
      <w:tr w:rsidR="00D77FB6" w:rsidRPr="00D77FB6" w:rsidTr="00D77FB6">
        <w:trPr>
          <w:trHeight w:val="283"/>
          <w:jc w:val="center"/>
        </w:trPr>
        <w:tc>
          <w:tcPr>
            <w:tcW w:w="4530" w:type="dxa"/>
          </w:tcPr>
          <w:p w:rsidR="00D77FB6" w:rsidRPr="00D77FB6" w:rsidRDefault="00D77FB6" w:rsidP="00D77FB6">
            <w:pPr>
              <w:spacing w:after="0" w:line="240" w:lineRule="auto"/>
            </w:pPr>
            <w:r w:rsidRPr="00D77FB6">
              <w:t>Objektum Orientált Programozás (OOP)</w:t>
            </w:r>
          </w:p>
        </w:tc>
        <w:tc>
          <w:tcPr>
            <w:tcW w:w="1702" w:type="dxa"/>
          </w:tcPr>
          <w:p w:rsidR="00D77FB6" w:rsidRPr="00D77FB6" w:rsidRDefault="00D77FB6" w:rsidP="00D77FB6">
            <w:pPr>
              <w:spacing w:after="0" w:line="240" w:lineRule="auto"/>
              <w:jc w:val="center"/>
            </w:pPr>
            <w:r w:rsidRPr="00D77FB6">
              <w:t>2</w:t>
            </w:r>
          </w:p>
        </w:tc>
      </w:tr>
      <w:tr w:rsidR="00D77FB6" w:rsidRPr="00D77FB6" w:rsidTr="00D77FB6">
        <w:trPr>
          <w:trHeight w:val="283"/>
          <w:jc w:val="center"/>
        </w:trPr>
        <w:tc>
          <w:tcPr>
            <w:tcW w:w="4530" w:type="dxa"/>
          </w:tcPr>
          <w:p w:rsidR="00D77FB6" w:rsidRPr="00D77FB6" w:rsidRDefault="00D77FB6" w:rsidP="00D77FB6">
            <w:pPr>
              <w:spacing w:after="0" w:line="240" w:lineRule="auto"/>
            </w:pPr>
            <w:r w:rsidRPr="00D77FB6">
              <w:t>Tartalomkezelő rendszerek (CMS)</w:t>
            </w:r>
          </w:p>
        </w:tc>
        <w:tc>
          <w:tcPr>
            <w:tcW w:w="1702" w:type="dxa"/>
          </w:tcPr>
          <w:p w:rsidR="00D77FB6" w:rsidRPr="00D77FB6" w:rsidRDefault="00D77FB6" w:rsidP="00D77FB6">
            <w:pPr>
              <w:spacing w:after="0" w:line="240" w:lineRule="auto"/>
              <w:jc w:val="center"/>
            </w:pPr>
            <w:r w:rsidRPr="00D77FB6">
              <w:t>1</w:t>
            </w:r>
          </w:p>
        </w:tc>
      </w:tr>
      <w:tr w:rsidR="00D77FB6" w:rsidRPr="00D77FB6" w:rsidTr="00D77FB6">
        <w:trPr>
          <w:trHeight w:val="283"/>
          <w:jc w:val="center"/>
        </w:trPr>
        <w:tc>
          <w:tcPr>
            <w:tcW w:w="4530" w:type="dxa"/>
          </w:tcPr>
          <w:p w:rsidR="00D77FB6" w:rsidRPr="00D77FB6" w:rsidRDefault="00D77FB6" w:rsidP="00D77FB6">
            <w:pPr>
              <w:spacing w:after="0" w:line="240" w:lineRule="auto"/>
            </w:pPr>
            <w:r w:rsidRPr="00D77FB6">
              <w:t>Tesztelés</w:t>
            </w:r>
          </w:p>
        </w:tc>
        <w:tc>
          <w:tcPr>
            <w:tcW w:w="1702" w:type="dxa"/>
          </w:tcPr>
          <w:p w:rsidR="00D77FB6" w:rsidRPr="00D77FB6" w:rsidRDefault="00D77FB6" w:rsidP="00D77FB6">
            <w:pPr>
              <w:spacing w:after="0" w:line="240" w:lineRule="auto"/>
              <w:jc w:val="center"/>
            </w:pPr>
            <w:r w:rsidRPr="00D77FB6">
              <w:t>2</w:t>
            </w:r>
          </w:p>
        </w:tc>
      </w:tr>
      <w:tr w:rsidR="00D77FB6" w:rsidRPr="00D77FB6" w:rsidTr="00D77FB6">
        <w:trPr>
          <w:trHeight w:val="283"/>
          <w:jc w:val="center"/>
        </w:trPr>
        <w:tc>
          <w:tcPr>
            <w:tcW w:w="4530" w:type="dxa"/>
          </w:tcPr>
          <w:p w:rsidR="00D77FB6" w:rsidRPr="00D77FB6" w:rsidRDefault="00D77FB6" w:rsidP="00D77FB6">
            <w:pPr>
              <w:spacing w:after="0" w:line="240" w:lineRule="auto"/>
            </w:pPr>
            <w:r w:rsidRPr="00D77FB6">
              <w:t>Összesen</w:t>
            </w:r>
          </w:p>
        </w:tc>
        <w:tc>
          <w:tcPr>
            <w:tcW w:w="1702" w:type="dxa"/>
          </w:tcPr>
          <w:p w:rsidR="00D77FB6" w:rsidRPr="00D77FB6" w:rsidRDefault="00D77FB6" w:rsidP="00D77FB6">
            <w:pPr>
              <w:spacing w:after="0" w:line="240" w:lineRule="auto"/>
              <w:jc w:val="center"/>
            </w:pPr>
            <w:r w:rsidRPr="00D77FB6">
              <w:t>20</w:t>
            </w:r>
            <w:r w:rsidR="00FB5A68">
              <w:t xml:space="preserve"> db = 40 pont</w:t>
            </w:r>
          </w:p>
        </w:tc>
      </w:tr>
    </w:tbl>
    <w:p w:rsidR="00FE616B" w:rsidRDefault="00FE616B" w:rsidP="00FE616B">
      <w:pPr>
        <w:spacing w:after="0" w:line="240" w:lineRule="auto"/>
        <w:ind w:right="-2"/>
      </w:pPr>
    </w:p>
    <w:p w:rsidR="00FE616B" w:rsidRDefault="00FE616B" w:rsidP="00FE616B">
      <w:pPr>
        <w:spacing w:after="0" w:line="240" w:lineRule="auto"/>
        <w:ind w:right="-2"/>
      </w:pPr>
      <w:r>
        <w:t>A vizsgatevékenység akkor eredményes, ha a tanuló a megszerezhető összes pontszám legalább 40%-át elérte.</w:t>
      </w:r>
    </w:p>
    <w:p w:rsidR="000E54C9" w:rsidRDefault="000E54C9" w:rsidP="000E54C9">
      <w:r>
        <w:t>A vizsgához segédanyag nem használható.</w:t>
      </w:r>
    </w:p>
    <w:p w:rsidR="00D77FB6" w:rsidRDefault="00D77FB6" w:rsidP="00FB5A68">
      <w:pPr>
        <w:tabs>
          <w:tab w:val="right" w:pos="9070"/>
        </w:tabs>
        <w:rPr>
          <w:b/>
        </w:rPr>
      </w:pPr>
      <w:r w:rsidRPr="00D77FB6">
        <w:rPr>
          <w:b/>
        </w:rPr>
        <w:t>8.4 Projektfeladat</w:t>
      </w:r>
      <w:r w:rsidR="000E69BF">
        <w:rPr>
          <w:b/>
        </w:rPr>
        <w:t xml:space="preserve"> (lásd </w:t>
      </w:r>
      <w:r w:rsidR="000E69BF">
        <w:rPr>
          <w:b/>
        </w:rPr>
        <w:fldChar w:fldCharType="begin"/>
      </w:r>
      <w:r w:rsidR="000E69BF">
        <w:rPr>
          <w:b/>
        </w:rPr>
        <w:instrText xml:space="preserve"> REF _Ref82683828 \h </w:instrText>
      </w:r>
      <w:r w:rsidR="000E69BF">
        <w:rPr>
          <w:b/>
        </w:rPr>
      </w:r>
      <w:r w:rsidR="000E69BF">
        <w:rPr>
          <w:b/>
        </w:rPr>
        <w:fldChar w:fldCharType="separate"/>
      </w:r>
      <w:r w:rsidR="000E69BF" w:rsidRPr="004123A2">
        <w:t>5 0613 12 03 Szoftverfejlesztő és -tesztelő technikus</w:t>
      </w:r>
      <w:r w:rsidR="000E69BF">
        <w:rPr>
          <w:b/>
        </w:rPr>
        <w:fldChar w:fldCharType="end"/>
      </w:r>
      <w:r w:rsidR="000E69BF">
        <w:rPr>
          <w:b/>
        </w:rPr>
        <w:t>)</w:t>
      </w:r>
      <w:r w:rsidR="00FB5A68">
        <w:rPr>
          <w:b/>
        </w:rPr>
        <w:tab/>
      </w:r>
      <w:r w:rsidR="00FB5A68" w:rsidRPr="00FB5A68">
        <w:rPr>
          <w:i/>
        </w:rPr>
        <w:t>270 perc, 90%</w:t>
      </w:r>
    </w:p>
    <w:p w:rsidR="00FB5A68" w:rsidRDefault="00D77FB6" w:rsidP="00D77FB6">
      <w:pPr>
        <w:tabs>
          <w:tab w:val="right" w:pos="9070"/>
        </w:tabs>
        <w:rPr>
          <w:i/>
        </w:rPr>
      </w:pPr>
      <w:r>
        <w:t>A) Szoftverfejlesztés és -tesztelés vizsgaremek vizsgarész</w:t>
      </w:r>
      <w:r w:rsidR="00FB5A68">
        <w:tab/>
      </w:r>
      <w:r w:rsidR="00FB5A68" w:rsidRPr="00FB5A68">
        <w:rPr>
          <w:i/>
        </w:rPr>
        <w:t>30 perc</w:t>
      </w:r>
      <w:r w:rsidR="00FB5A68">
        <w:rPr>
          <w:i/>
        </w:rPr>
        <w:t xml:space="preserve">, </w:t>
      </w:r>
      <w:proofErr w:type="spellStart"/>
      <w:r w:rsidR="00FB5A68">
        <w:rPr>
          <w:i/>
        </w:rPr>
        <w:t>max</w:t>
      </w:r>
      <w:proofErr w:type="spellEnd"/>
      <w:r w:rsidR="00FB5A68">
        <w:rPr>
          <w:i/>
        </w:rPr>
        <w:t>. 55 pont</w:t>
      </w:r>
    </w:p>
    <w:p w:rsidR="00FB5A68" w:rsidRDefault="00FB5A68" w:rsidP="00FE616B">
      <w:pPr>
        <w:pStyle w:val="Listaszerbekezds"/>
        <w:numPr>
          <w:ilvl w:val="0"/>
          <w:numId w:val="28"/>
        </w:numPr>
        <w:tabs>
          <w:tab w:val="right" w:pos="9070"/>
        </w:tabs>
        <w:spacing w:after="0" w:line="240" w:lineRule="auto"/>
        <w:ind w:left="714" w:hanging="357"/>
        <w:contextualSpacing w:val="0"/>
      </w:pPr>
      <w:r>
        <w:t>a szoftver átfogó értékelése (a választott téma életszerűsége, az elkészült szoftver hasznossága, a komplexitás és kidolgozottság mértéke, milyen mértékben és minőségben valósította meg a szoftver a kitűzött célt, felhasználói élmény minősége)</w:t>
      </w:r>
      <w:r>
        <w:tab/>
        <w:t>5 pont</w:t>
      </w:r>
    </w:p>
    <w:p w:rsidR="00FB5A68" w:rsidRDefault="00FB5A68" w:rsidP="00FE616B">
      <w:pPr>
        <w:pStyle w:val="Listaszerbekezds"/>
        <w:numPr>
          <w:ilvl w:val="0"/>
          <w:numId w:val="28"/>
        </w:numPr>
        <w:tabs>
          <w:tab w:val="right" w:pos="9070"/>
        </w:tabs>
        <w:spacing w:after="0" w:line="240" w:lineRule="auto"/>
        <w:ind w:left="714" w:hanging="357"/>
        <w:contextualSpacing w:val="0"/>
      </w:pPr>
      <w:r>
        <w:t>adatbázis-tervezés és megvalósítás</w:t>
      </w:r>
      <w:r>
        <w:tab/>
        <w:t>5 pont</w:t>
      </w:r>
    </w:p>
    <w:p w:rsidR="00FB5A68" w:rsidRDefault="00FB5A68" w:rsidP="00FE616B">
      <w:pPr>
        <w:pStyle w:val="Listaszerbekezds"/>
        <w:numPr>
          <w:ilvl w:val="0"/>
          <w:numId w:val="28"/>
        </w:numPr>
        <w:tabs>
          <w:tab w:val="right" w:pos="9070"/>
        </w:tabs>
        <w:spacing w:after="0" w:line="240" w:lineRule="auto"/>
        <w:ind w:left="714" w:hanging="357"/>
        <w:contextualSpacing w:val="0"/>
      </w:pPr>
      <w:r>
        <w:t>szerver oldali komponens (backend)</w:t>
      </w:r>
      <w:r>
        <w:tab/>
        <w:t>10 pont</w:t>
      </w:r>
    </w:p>
    <w:p w:rsidR="00FB5A68" w:rsidRDefault="00FB5A68" w:rsidP="00FE616B">
      <w:pPr>
        <w:pStyle w:val="Listaszerbekezds"/>
        <w:numPr>
          <w:ilvl w:val="0"/>
          <w:numId w:val="28"/>
        </w:numPr>
        <w:tabs>
          <w:tab w:val="right" w:pos="9070"/>
        </w:tabs>
        <w:spacing w:after="0" w:line="240" w:lineRule="auto"/>
        <w:ind w:left="714" w:hanging="357"/>
        <w:contextualSpacing w:val="0"/>
      </w:pPr>
      <w:r>
        <w:t>asztali használatra készült kliens oldali komponens (frontend)</w:t>
      </w:r>
      <w:r>
        <w:tab/>
        <w:t>10 pont</w:t>
      </w:r>
    </w:p>
    <w:p w:rsidR="00FB5A68" w:rsidRDefault="00FB5A68" w:rsidP="00FE616B">
      <w:pPr>
        <w:pStyle w:val="Listaszerbekezds"/>
        <w:numPr>
          <w:ilvl w:val="0"/>
          <w:numId w:val="28"/>
        </w:numPr>
        <w:tabs>
          <w:tab w:val="right" w:pos="9070"/>
        </w:tabs>
        <w:spacing w:after="0" w:line="240" w:lineRule="auto"/>
        <w:ind w:left="714" w:hanging="357"/>
        <w:contextualSpacing w:val="0"/>
      </w:pPr>
      <w:r>
        <w:t>mobil használatra készült kliens oldali komponens</w:t>
      </w:r>
      <w:r>
        <w:tab/>
        <w:t>10 pont</w:t>
      </w:r>
    </w:p>
    <w:p w:rsidR="00FB5A68" w:rsidRDefault="00FB5A68" w:rsidP="00FE616B">
      <w:pPr>
        <w:pStyle w:val="Listaszerbekezds"/>
        <w:numPr>
          <w:ilvl w:val="0"/>
          <w:numId w:val="28"/>
        </w:numPr>
        <w:tabs>
          <w:tab w:val="right" w:pos="9070"/>
        </w:tabs>
        <w:spacing w:after="0" w:line="240" w:lineRule="auto"/>
        <w:ind w:left="714" w:hanging="357"/>
        <w:contextualSpacing w:val="0"/>
      </w:pPr>
      <w:r>
        <w:t>a kód minősége</w:t>
      </w:r>
      <w:r>
        <w:tab/>
        <w:t>3 pont</w:t>
      </w:r>
    </w:p>
    <w:p w:rsidR="00FB5A68" w:rsidRDefault="00FB5A68" w:rsidP="00FE616B">
      <w:pPr>
        <w:pStyle w:val="Listaszerbekezds"/>
        <w:numPr>
          <w:ilvl w:val="0"/>
          <w:numId w:val="28"/>
        </w:numPr>
        <w:tabs>
          <w:tab w:val="right" w:pos="9070"/>
        </w:tabs>
        <w:spacing w:after="0" w:line="240" w:lineRule="auto"/>
        <w:ind w:left="714" w:hanging="357"/>
        <w:contextualSpacing w:val="0"/>
      </w:pPr>
      <w:r>
        <w:t>a dokumentáció minősége és részletezettsége</w:t>
      </w:r>
      <w:r>
        <w:tab/>
        <w:t>2 pont</w:t>
      </w:r>
    </w:p>
    <w:p w:rsidR="00FB5A68" w:rsidRDefault="00FB5A68" w:rsidP="00FE616B">
      <w:pPr>
        <w:pStyle w:val="Listaszerbekezds"/>
        <w:numPr>
          <w:ilvl w:val="0"/>
          <w:numId w:val="28"/>
        </w:numPr>
        <w:tabs>
          <w:tab w:val="right" w:pos="9070"/>
        </w:tabs>
        <w:spacing w:after="0" w:line="240" w:lineRule="auto"/>
        <w:ind w:left="714" w:hanging="357"/>
        <w:contextualSpacing w:val="0"/>
      </w:pPr>
      <w:r>
        <w:t>a szoftver tesztelésének bemutatása</w:t>
      </w:r>
      <w:r>
        <w:tab/>
        <w:t>3 pont</w:t>
      </w:r>
    </w:p>
    <w:p w:rsidR="00FB5A68" w:rsidRDefault="00FB5A68" w:rsidP="00FE616B">
      <w:pPr>
        <w:pStyle w:val="Listaszerbekezds"/>
        <w:numPr>
          <w:ilvl w:val="0"/>
          <w:numId w:val="28"/>
        </w:numPr>
        <w:tabs>
          <w:tab w:val="right" w:pos="9070"/>
        </w:tabs>
        <w:spacing w:after="0" w:line="240" w:lineRule="auto"/>
        <w:ind w:left="714" w:hanging="357"/>
        <w:contextualSpacing w:val="0"/>
      </w:pPr>
      <w:r>
        <w:t>a szoftver bemutatása során a vizsgázó előadásának szakszerűsége, illetve az angol nyelvű kommunikáció minősége</w:t>
      </w:r>
      <w:r>
        <w:tab/>
        <w:t>3 pont</w:t>
      </w:r>
    </w:p>
    <w:p w:rsidR="00D77FB6" w:rsidRDefault="00FB5A68" w:rsidP="00FE616B">
      <w:pPr>
        <w:pStyle w:val="Listaszerbekezds"/>
        <w:numPr>
          <w:ilvl w:val="0"/>
          <w:numId w:val="28"/>
        </w:numPr>
        <w:tabs>
          <w:tab w:val="right" w:pos="9070"/>
        </w:tabs>
        <w:spacing w:after="0" w:line="240" w:lineRule="auto"/>
        <w:ind w:left="714" w:hanging="357"/>
        <w:contextualSpacing w:val="0"/>
      </w:pPr>
      <w:r>
        <w:t>a csapatmunka megvalósítása</w:t>
      </w:r>
      <w:r>
        <w:tab/>
        <w:t>4 pont</w:t>
      </w:r>
    </w:p>
    <w:p w:rsidR="00FE616B" w:rsidRDefault="00FE616B" w:rsidP="00D77FB6">
      <w:pPr>
        <w:tabs>
          <w:tab w:val="right" w:pos="9070"/>
        </w:tabs>
      </w:pPr>
    </w:p>
    <w:p w:rsidR="00FB5A68" w:rsidRDefault="00FB5A68" w:rsidP="00D77FB6">
      <w:pPr>
        <w:tabs>
          <w:tab w:val="right" w:pos="9070"/>
        </w:tabs>
        <w:rPr>
          <w:i/>
        </w:rPr>
      </w:pPr>
      <w:r>
        <w:t>B) Asztali- és webes szoftverfejlesztés, adatbázis-kezelés feladatsor</w:t>
      </w:r>
      <w:r>
        <w:tab/>
      </w:r>
      <w:r w:rsidRPr="00FB5A68">
        <w:rPr>
          <w:i/>
        </w:rPr>
        <w:t>240 perc</w:t>
      </w:r>
      <w:r>
        <w:rPr>
          <w:i/>
        </w:rPr>
        <w:t xml:space="preserve">, </w:t>
      </w:r>
      <w:proofErr w:type="spellStart"/>
      <w:r>
        <w:rPr>
          <w:i/>
        </w:rPr>
        <w:t>max</w:t>
      </w:r>
      <w:proofErr w:type="spellEnd"/>
      <w:r>
        <w:rPr>
          <w:i/>
        </w:rPr>
        <w:t>. 65 pont</w:t>
      </w:r>
    </w:p>
    <w:p w:rsidR="00FB5A68" w:rsidRPr="00FB5A68" w:rsidRDefault="00FB5A68" w:rsidP="00FB5A68">
      <w:pPr>
        <w:pStyle w:val="Listaszerbekezds"/>
        <w:numPr>
          <w:ilvl w:val="0"/>
          <w:numId w:val="29"/>
        </w:numPr>
        <w:tabs>
          <w:tab w:val="right" w:pos="9070"/>
        </w:tabs>
        <w:rPr>
          <w:b/>
        </w:rPr>
      </w:pPr>
      <w:r>
        <w:t>konzolos asztali alkalmazásfejlesztés C# nyelven</w:t>
      </w:r>
      <w:r>
        <w:tab/>
        <w:t xml:space="preserve"> 15 pont</w:t>
      </w:r>
    </w:p>
    <w:p w:rsidR="00FB5A68" w:rsidRPr="00FB5A68" w:rsidRDefault="00FB5A68" w:rsidP="00FB5A68">
      <w:pPr>
        <w:pStyle w:val="Listaszerbekezds"/>
        <w:numPr>
          <w:ilvl w:val="0"/>
          <w:numId w:val="29"/>
        </w:numPr>
        <w:tabs>
          <w:tab w:val="right" w:pos="9070"/>
        </w:tabs>
        <w:rPr>
          <w:b/>
        </w:rPr>
      </w:pPr>
      <w:r>
        <w:t>grafikus asztali alkalmazásfejlesztés C# nyelven</w:t>
      </w:r>
      <w:r>
        <w:tab/>
        <w:t xml:space="preserve"> 10 pont</w:t>
      </w:r>
    </w:p>
    <w:p w:rsidR="00FB5A68" w:rsidRPr="00FB5A68" w:rsidRDefault="00FB5A68" w:rsidP="00FB5A68">
      <w:pPr>
        <w:pStyle w:val="Listaszerbekezds"/>
        <w:numPr>
          <w:ilvl w:val="0"/>
          <w:numId w:val="29"/>
        </w:numPr>
        <w:tabs>
          <w:tab w:val="right" w:pos="9070"/>
        </w:tabs>
        <w:rPr>
          <w:b/>
        </w:rPr>
      </w:pPr>
      <w:proofErr w:type="spellStart"/>
      <w:r>
        <w:t>reszponzív</w:t>
      </w:r>
      <w:proofErr w:type="spellEnd"/>
      <w:r>
        <w:t xml:space="preserve"> viselkedésű weboldal készítés és formázás</w:t>
      </w:r>
      <w:r>
        <w:tab/>
        <w:t xml:space="preserve"> 10 pont</w:t>
      </w:r>
    </w:p>
    <w:p w:rsidR="00FB5A68" w:rsidRPr="00FB5A68" w:rsidRDefault="00FB5A68" w:rsidP="00FB5A68">
      <w:pPr>
        <w:pStyle w:val="Listaszerbekezds"/>
        <w:numPr>
          <w:ilvl w:val="0"/>
          <w:numId w:val="29"/>
        </w:numPr>
        <w:tabs>
          <w:tab w:val="right" w:pos="9070"/>
        </w:tabs>
        <w:rPr>
          <w:b/>
        </w:rPr>
      </w:pPr>
      <w:r>
        <w:t xml:space="preserve">backend programozás (adatbázis lekérdezést is végző, </w:t>
      </w:r>
      <w:r>
        <w:br/>
        <w:t>néhány végpontot tartalmazó REST API kiszolgáló létrehozása)</w:t>
      </w:r>
      <w:r>
        <w:tab/>
        <w:t xml:space="preserve"> 15 pont</w:t>
      </w:r>
    </w:p>
    <w:p w:rsidR="00FB5A68" w:rsidRPr="00FB5A68" w:rsidRDefault="00FB5A68" w:rsidP="00FB5A68">
      <w:pPr>
        <w:pStyle w:val="Listaszerbekezds"/>
        <w:numPr>
          <w:ilvl w:val="0"/>
          <w:numId w:val="29"/>
        </w:numPr>
        <w:tabs>
          <w:tab w:val="right" w:pos="9070"/>
        </w:tabs>
        <w:rPr>
          <w:b/>
        </w:rPr>
      </w:pPr>
      <w:r>
        <w:t>frontend programozás (HTML / CSS /JavaScript / REST API kliens)</w:t>
      </w:r>
      <w:r>
        <w:tab/>
        <w:t xml:space="preserve"> 15 pont</w:t>
      </w:r>
    </w:p>
    <w:p w:rsidR="00FB5A68" w:rsidRDefault="00FB5A68" w:rsidP="00FE616B">
      <w:pPr>
        <w:tabs>
          <w:tab w:val="right" w:pos="9070"/>
        </w:tabs>
        <w:jc w:val="both"/>
      </w:pPr>
      <w:r>
        <w:t>A vizsgatevékenység akkor eredményes, ha a tanuló a megszerezhető összes pontszám legalább 40%-át elérte.</w:t>
      </w:r>
    </w:p>
    <w:p w:rsidR="00FB5A68" w:rsidRPr="00FB5A68" w:rsidRDefault="00FB5A68" w:rsidP="00FE616B">
      <w:pPr>
        <w:tabs>
          <w:tab w:val="right" w:pos="9070"/>
        </w:tabs>
        <w:jc w:val="both"/>
        <w:rPr>
          <w:b/>
        </w:rPr>
      </w:pPr>
      <w:r>
        <w:t>A szakmai vizsga eredményébe az ágazati alapvizsgát az alábbi súlyaránnyal kell beszámítani: Ágazati alapvizsga: 10%, Szakmai vizsga: 90%</w:t>
      </w:r>
    </w:p>
    <w:p w:rsidR="00815DD6" w:rsidRDefault="00815DD6">
      <w:pPr>
        <w:spacing w:after="200" w:line="276" w:lineRule="auto"/>
        <w:rPr>
          <w:rFonts w:asciiTheme="majorHAnsi" w:eastAsiaTheme="majorEastAsia" w:hAnsiTheme="majorHAnsi" w:cstheme="majorBidi"/>
          <w:b/>
          <w:sz w:val="36"/>
          <w:szCs w:val="26"/>
        </w:rPr>
      </w:pPr>
      <w:r>
        <w:br w:type="page"/>
      </w:r>
    </w:p>
    <w:p w:rsidR="004123A2" w:rsidRDefault="004123A2" w:rsidP="004123A2">
      <w:pPr>
        <w:pStyle w:val="Cmsor2"/>
      </w:pPr>
      <w:bookmarkStart w:id="17" w:name="_Toc82689280"/>
      <w:r w:rsidRPr="005643E4">
        <w:lastRenderedPageBreak/>
        <w:t>5 0715 10 06 Gépgyártás-technológiai technikus</w:t>
      </w:r>
      <w:bookmarkEnd w:id="17"/>
    </w:p>
    <w:p w:rsidR="00FB5A68" w:rsidRDefault="00FB5A68" w:rsidP="00FB5A68">
      <w:pPr>
        <w:tabs>
          <w:tab w:val="right" w:pos="9070"/>
        </w:tabs>
      </w:pPr>
      <w:r w:rsidRPr="00815DD6">
        <w:rPr>
          <w:b/>
        </w:rPr>
        <w:t>8. 3 Központi interaktív vizsga</w:t>
      </w:r>
      <w:r>
        <w:tab/>
        <w:t>180 perc, 30%</w:t>
      </w:r>
    </w:p>
    <w:p w:rsidR="00FB5A68" w:rsidRDefault="00FB5A68" w:rsidP="00734B75">
      <w:pPr>
        <w:pStyle w:val="Listaszerbekezds"/>
        <w:numPr>
          <w:ilvl w:val="0"/>
          <w:numId w:val="37"/>
        </w:numPr>
        <w:tabs>
          <w:tab w:val="right" w:pos="7371"/>
        </w:tabs>
        <w:spacing w:after="0" w:line="240" w:lineRule="auto"/>
        <w:ind w:left="709" w:right="1699"/>
      </w:pPr>
      <w:r>
        <w:t>Műszaki rajz</w:t>
      </w:r>
      <w:r>
        <w:tab/>
        <w:t xml:space="preserve"> 20%</w:t>
      </w:r>
    </w:p>
    <w:p w:rsidR="00FB5A68" w:rsidRDefault="00FB5A68" w:rsidP="00734B75">
      <w:pPr>
        <w:pStyle w:val="Listaszerbekezds"/>
        <w:numPr>
          <w:ilvl w:val="0"/>
          <w:numId w:val="37"/>
        </w:numPr>
        <w:tabs>
          <w:tab w:val="right" w:pos="7371"/>
        </w:tabs>
        <w:spacing w:after="0" w:line="240" w:lineRule="auto"/>
        <w:ind w:left="709" w:right="1699"/>
      </w:pPr>
      <w:r>
        <w:t>Gyártás előkészítés</w:t>
      </w:r>
      <w:r>
        <w:tab/>
        <w:t xml:space="preserve"> 10%</w:t>
      </w:r>
    </w:p>
    <w:p w:rsidR="00FB5A68" w:rsidRDefault="00FB5A68" w:rsidP="00734B75">
      <w:pPr>
        <w:pStyle w:val="Listaszerbekezds"/>
        <w:numPr>
          <w:ilvl w:val="0"/>
          <w:numId w:val="37"/>
        </w:numPr>
        <w:tabs>
          <w:tab w:val="right" w:pos="7371"/>
        </w:tabs>
        <w:spacing w:after="0" w:line="240" w:lineRule="auto"/>
        <w:ind w:left="709" w:right="1699"/>
      </w:pPr>
      <w:r>
        <w:t>Szakmai számítás</w:t>
      </w:r>
      <w:r>
        <w:tab/>
        <w:t xml:space="preserve"> 20%</w:t>
      </w:r>
    </w:p>
    <w:p w:rsidR="00FB5A68" w:rsidRDefault="00FB5A68" w:rsidP="00734B75">
      <w:pPr>
        <w:pStyle w:val="Listaszerbekezds"/>
        <w:numPr>
          <w:ilvl w:val="0"/>
          <w:numId w:val="37"/>
        </w:numPr>
        <w:tabs>
          <w:tab w:val="right" w:pos="7371"/>
        </w:tabs>
        <w:spacing w:after="0" w:line="240" w:lineRule="auto"/>
        <w:ind w:left="709" w:right="1699"/>
      </w:pPr>
      <w:r>
        <w:t>CNC ismeretek</w:t>
      </w:r>
      <w:r>
        <w:tab/>
        <w:t xml:space="preserve"> 20%</w:t>
      </w:r>
    </w:p>
    <w:p w:rsidR="00815DD6" w:rsidRDefault="00FB5A68" w:rsidP="00734B75">
      <w:pPr>
        <w:pStyle w:val="Listaszerbekezds"/>
        <w:numPr>
          <w:ilvl w:val="0"/>
          <w:numId w:val="37"/>
        </w:numPr>
        <w:tabs>
          <w:tab w:val="right" w:pos="7371"/>
        </w:tabs>
        <w:spacing w:after="0" w:line="240" w:lineRule="auto"/>
        <w:ind w:left="709" w:right="1699"/>
      </w:pPr>
      <w:r>
        <w:t>Forgácsnélküli alakítással elkészítendő alkatrész gyártásához</w:t>
      </w:r>
      <w:r w:rsidR="00815DD6">
        <w:br/>
      </w:r>
      <w:r>
        <w:t xml:space="preserve">szükséges technológiai adatok számítása </w:t>
      </w:r>
      <w:r w:rsidR="00815DD6">
        <w:tab/>
      </w:r>
      <w:r>
        <w:t>15%</w:t>
      </w:r>
    </w:p>
    <w:p w:rsidR="00815DD6" w:rsidRDefault="00FB5A68" w:rsidP="00734B75">
      <w:pPr>
        <w:pStyle w:val="Listaszerbekezds"/>
        <w:numPr>
          <w:ilvl w:val="0"/>
          <w:numId w:val="37"/>
        </w:numPr>
        <w:tabs>
          <w:tab w:val="right" w:pos="7371"/>
        </w:tabs>
        <w:spacing w:after="0" w:line="240" w:lineRule="auto"/>
        <w:ind w:left="709" w:right="1699"/>
      </w:pPr>
      <w:r>
        <w:t>Feleletválasztó, feleletalkotó feladatok robottechnikai ismeretekből</w:t>
      </w:r>
      <w:r w:rsidR="00815DD6">
        <w:tab/>
      </w:r>
      <w:r>
        <w:t>10%</w:t>
      </w:r>
    </w:p>
    <w:p w:rsidR="00FB5A68" w:rsidRDefault="00FB5A68" w:rsidP="00734B75">
      <w:pPr>
        <w:pStyle w:val="Listaszerbekezds"/>
        <w:numPr>
          <w:ilvl w:val="0"/>
          <w:numId w:val="37"/>
        </w:numPr>
        <w:tabs>
          <w:tab w:val="right" w:pos="7371"/>
        </w:tabs>
        <w:spacing w:after="0" w:line="240" w:lineRule="auto"/>
        <w:ind w:left="709" w:right="1699"/>
      </w:pPr>
      <w:r>
        <w:t>Munkavédelmi kérdés</w:t>
      </w:r>
      <w:r w:rsidR="00815DD6">
        <w:tab/>
      </w:r>
      <w:r>
        <w:t xml:space="preserve"> 5%</w:t>
      </w:r>
    </w:p>
    <w:p w:rsidR="00815DD6" w:rsidRDefault="00815DD6" w:rsidP="00815DD6">
      <w:pPr>
        <w:tabs>
          <w:tab w:val="right" w:pos="7371"/>
        </w:tabs>
        <w:spacing w:after="0" w:line="240" w:lineRule="auto"/>
        <w:ind w:left="567" w:right="1699"/>
      </w:pPr>
    </w:p>
    <w:p w:rsidR="00815DD6" w:rsidRDefault="00815DD6" w:rsidP="00815DD6">
      <w:pPr>
        <w:spacing w:after="0" w:line="240" w:lineRule="auto"/>
        <w:ind w:right="-2"/>
      </w:pPr>
      <w:r>
        <w:t>A vizsgatevékenység akkor eredményes, ha a tanuló a megszerezhető összes pontszám legalább 40%-át elérte.</w:t>
      </w:r>
    </w:p>
    <w:p w:rsidR="00815DD6" w:rsidRDefault="00815DD6" w:rsidP="00815DD6">
      <w:pPr>
        <w:spacing w:after="0" w:line="240" w:lineRule="auto"/>
        <w:ind w:right="-2"/>
      </w:pPr>
    </w:p>
    <w:p w:rsidR="00FB5A68" w:rsidRDefault="00FB5A68" w:rsidP="00FB5A68">
      <w:pPr>
        <w:tabs>
          <w:tab w:val="right" w:pos="9070"/>
        </w:tabs>
      </w:pPr>
      <w:r w:rsidRPr="00815DD6">
        <w:rPr>
          <w:b/>
        </w:rPr>
        <w:t>8.4</w:t>
      </w:r>
      <w:r>
        <w:t xml:space="preserve"> </w:t>
      </w:r>
      <w:r w:rsidRPr="00815DD6">
        <w:rPr>
          <w:b/>
        </w:rPr>
        <w:t>Projektfeladat</w:t>
      </w:r>
      <w:r>
        <w:tab/>
        <w:t>480 perc, 70%</w:t>
      </w:r>
    </w:p>
    <w:p w:rsidR="00F34C1C" w:rsidRDefault="00F34C1C" w:rsidP="000C7B79">
      <w:pPr>
        <w:tabs>
          <w:tab w:val="right" w:pos="6946"/>
        </w:tabs>
        <w:spacing w:after="0" w:line="240" w:lineRule="auto"/>
        <w:ind w:right="-2"/>
      </w:pPr>
      <w:r>
        <w:t>A vizsgázó által a tanulmányai során előre elkészített portfolió és a vizsgára hozott, vagy a vizsgán készen kapott alkatrészek mellett, a gyártmány szereléséhez, legalább 2 darab olyan alkatrész elkészítése szükséges, amely kézi- és gépi forgácsoló megmunkálást tartalmaz. A gépi forgácsolásnak esztergálás, marás, fúrás és menetkészítés műveleteket kell tartalmaznia. A feladat során el kell készíteni a műveleti sorrendtervet és a műveleti utasítást, a szerszámok és technológiai paraméterek megadásával. A hagyományos gépeken történő forgácsolás mellett, az egyik alkatrészt CNC forgácsolással kell gyártani. El kell készíteni a CNC gépen gyártandó alkatrész technológiai dokumentációit, számítógépes alkalmazásokkal, majd a CNC gépen meg kell írni és tesztelni kell a CNC programot, végül végrehajtani a munkadarab legyártását.</w:t>
      </w:r>
    </w:p>
    <w:p w:rsidR="00F34C1C" w:rsidRDefault="00F34C1C" w:rsidP="000C7B79">
      <w:pPr>
        <w:tabs>
          <w:tab w:val="right" w:pos="6946"/>
        </w:tabs>
        <w:spacing w:after="0" w:line="240" w:lineRule="auto"/>
        <w:ind w:right="-2"/>
      </w:pPr>
      <w:r>
        <w:t>A vizsgán el kell végezni a gyártott alkatrészek geometriai méretellenőrzését és annak dokumentálását, mérési jegyzőkönyv készítését.</w:t>
      </w:r>
    </w:p>
    <w:p w:rsidR="00F34C1C" w:rsidRDefault="00F34C1C" w:rsidP="000C7B79">
      <w:pPr>
        <w:tabs>
          <w:tab w:val="right" w:pos="6946"/>
        </w:tabs>
        <w:spacing w:after="0" w:line="240" w:lineRule="auto"/>
        <w:ind w:right="-2"/>
      </w:pPr>
      <w:r>
        <w:t>El kell készíteni az összeállítási rajz alapján a szerelési műveleti sorrendtervet és össze kell szerelni a gyártmányt.</w:t>
      </w:r>
    </w:p>
    <w:p w:rsidR="00F34C1C" w:rsidRDefault="00F34C1C" w:rsidP="00F34C1C">
      <w:pPr>
        <w:tabs>
          <w:tab w:val="right" w:pos="7371"/>
        </w:tabs>
        <w:spacing w:after="0" w:line="240" w:lineRule="auto"/>
        <w:ind w:right="1699"/>
      </w:pPr>
    </w:p>
    <w:p w:rsidR="00815DD6" w:rsidRDefault="00FB5A68" w:rsidP="00734B75">
      <w:pPr>
        <w:pStyle w:val="Listaszerbekezds"/>
        <w:numPr>
          <w:ilvl w:val="0"/>
          <w:numId w:val="38"/>
        </w:numPr>
        <w:tabs>
          <w:tab w:val="right" w:pos="7371"/>
        </w:tabs>
        <w:spacing w:after="0" w:line="240" w:lineRule="auto"/>
        <w:ind w:left="709" w:right="1699"/>
      </w:pPr>
      <w:r>
        <w:t>műveleti utasítás készítése</w:t>
      </w:r>
      <w:r w:rsidR="00815DD6">
        <w:tab/>
      </w:r>
      <w:r>
        <w:t>5%</w:t>
      </w:r>
    </w:p>
    <w:p w:rsidR="00815DD6" w:rsidRDefault="00FB5A68" w:rsidP="00734B75">
      <w:pPr>
        <w:pStyle w:val="Listaszerbekezds"/>
        <w:numPr>
          <w:ilvl w:val="0"/>
          <w:numId w:val="38"/>
        </w:numPr>
        <w:tabs>
          <w:tab w:val="right" w:pos="7371"/>
        </w:tabs>
        <w:spacing w:after="0" w:line="240" w:lineRule="auto"/>
        <w:ind w:left="709" w:right="1699"/>
      </w:pPr>
      <w:r>
        <w:t>hagyományos forgácsolással készített alkatrész</w:t>
      </w:r>
      <w:r w:rsidR="00815DD6">
        <w:tab/>
      </w:r>
      <w:r>
        <w:t>20%</w:t>
      </w:r>
    </w:p>
    <w:p w:rsidR="00815DD6" w:rsidRDefault="00FB5A68" w:rsidP="00734B75">
      <w:pPr>
        <w:pStyle w:val="Listaszerbekezds"/>
        <w:numPr>
          <w:ilvl w:val="0"/>
          <w:numId w:val="38"/>
        </w:numPr>
        <w:tabs>
          <w:tab w:val="right" w:pos="7371"/>
        </w:tabs>
        <w:spacing w:after="0" w:line="240" w:lineRule="auto"/>
        <w:ind w:left="709" w:right="1699"/>
      </w:pPr>
      <w:r>
        <w:t>CNC technológiai dokumentáció elkészítése számítógépen</w:t>
      </w:r>
      <w:r w:rsidR="00815DD6">
        <w:tab/>
      </w:r>
      <w:r>
        <w:t>20%</w:t>
      </w:r>
    </w:p>
    <w:p w:rsidR="00815DD6" w:rsidRDefault="00FB5A68" w:rsidP="00734B75">
      <w:pPr>
        <w:pStyle w:val="Listaszerbekezds"/>
        <w:numPr>
          <w:ilvl w:val="0"/>
          <w:numId w:val="38"/>
        </w:numPr>
        <w:tabs>
          <w:tab w:val="right" w:pos="7371"/>
        </w:tabs>
        <w:spacing w:after="0" w:line="240" w:lineRule="auto"/>
        <w:ind w:left="709" w:right="1699"/>
      </w:pPr>
      <w:r>
        <w:t xml:space="preserve">CNC gép kezelése, </w:t>
      </w:r>
      <w:proofErr w:type="spellStart"/>
      <w:r>
        <w:t>korrekciózás</w:t>
      </w:r>
      <w:proofErr w:type="spellEnd"/>
      <w:r>
        <w:t xml:space="preserve"> végrehajtása</w:t>
      </w:r>
      <w:r w:rsidR="00815DD6">
        <w:tab/>
      </w:r>
      <w:r>
        <w:t>10%</w:t>
      </w:r>
    </w:p>
    <w:p w:rsidR="00815DD6" w:rsidRDefault="00FB5A68" w:rsidP="00734B75">
      <w:pPr>
        <w:pStyle w:val="Listaszerbekezds"/>
        <w:numPr>
          <w:ilvl w:val="0"/>
          <w:numId w:val="38"/>
        </w:numPr>
        <w:tabs>
          <w:tab w:val="right" w:pos="7371"/>
        </w:tabs>
        <w:spacing w:after="0" w:line="240" w:lineRule="auto"/>
        <w:ind w:left="709" w:right="1699"/>
      </w:pPr>
      <w:r>
        <w:t>CNC-n gyártott alkatrész</w:t>
      </w:r>
      <w:r w:rsidR="00815DD6">
        <w:tab/>
      </w:r>
      <w:r>
        <w:t>20%</w:t>
      </w:r>
    </w:p>
    <w:p w:rsidR="00815DD6" w:rsidRDefault="00FB5A68" w:rsidP="00734B75">
      <w:pPr>
        <w:pStyle w:val="Listaszerbekezds"/>
        <w:numPr>
          <w:ilvl w:val="0"/>
          <w:numId w:val="38"/>
        </w:numPr>
        <w:tabs>
          <w:tab w:val="right" w:pos="7371"/>
        </w:tabs>
        <w:spacing w:after="0" w:line="240" w:lineRule="auto"/>
        <w:ind w:left="709" w:right="1699"/>
      </w:pPr>
      <w:r>
        <w:t>szerelési sorrendterv</w:t>
      </w:r>
      <w:r w:rsidR="00815DD6">
        <w:tab/>
      </w:r>
      <w:r>
        <w:t>5%</w:t>
      </w:r>
    </w:p>
    <w:p w:rsidR="00815DD6" w:rsidRDefault="00FB5A68" w:rsidP="00734B75">
      <w:pPr>
        <w:pStyle w:val="Listaszerbekezds"/>
        <w:numPr>
          <w:ilvl w:val="0"/>
          <w:numId w:val="38"/>
        </w:numPr>
        <w:tabs>
          <w:tab w:val="right" w:pos="7371"/>
        </w:tabs>
        <w:spacing w:after="0" w:line="240" w:lineRule="auto"/>
        <w:ind w:left="709" w:right="1699"/>
      </w:pPr>
      <w:r>
        <w:t>szerelés, működőképesség</w:t>
      </w:r>
      <w:r w:rsidR="00815DD6">
        <w:tab/>
      </w:r>
      <w:r>
        <w:t>10%</w:t>
      </w:r>
    </w:p>
    <w:p w:rsidR="00FB5A68" w:rsidRDefault="00FB5A68" w:rsidP="00734B75">
      <w:pPr>
        <w:pStyle w:val="Listaszerbekezds"/>
        <w:numPr>
          <w:ilvl w:val="0"/>
          <w:numId w:val="38"/>
        </w:numPr>
        <w:tabs>
          <w:tab w:val="right" w:pos="7371"/>
        </w:tabs>
        <w:spacing w:after="0" w:line="240" w:lineRule="auto"/>
        <w:ind w:left="709" w:right="1699"/>
      </w:pPr>
      <w:r>
        <w:t>Mérés, mérési jegyzőkönyv, kiértékelés</w:t>
      </w:r>
      <w:r w:rsidR="00815DD6">
        <w:tab/>
      </w:r>
      <w:r>
        <w:t>10%</w:t>
      </w:r>
    </w:p>
    <w:p w:rsidR="00815DD6" w:rsidRDefault="00815DD6" w:rsidP="00815DD6">
      <w:pPr>
        <w:tabs>
          <w:tab w:val="right" w:pos="7371"/>
        </w:tabs>
        <w:spacing w:after="0" w:line="240" w:lineRule="auto"/>
        <w:ind w:left="567" w:right="1699"/>
      </w:pPr>
    </w:p>
    <w:p w:rsidR="000C7B79" w:rsidRDefault="000C7B79" w:rsidP="000C7B79">
      <w:pPr>
        <w:spacing w:after="0" w:line="240" w:lineRule="auto"/>
        <w:ind w:right="-2"/>
      </w:pPr>
      <w:r>
        <w:t>A vizsgatevékenység akkor eredményes, ha a tanuló a megszerezhető összes pontszám legalább 40%-át elérte.</w:t>
      </w:r>
    </w:p>
    <w:p w:rsidR="000C7B79" w:rsidRDefault="000C7B79" w:rsidP="000C7B79">
      <w:pPr>
        <w:tabs>
          <w:tab w:val="right" w:pos="9070"/>
        </w:tabs>
        <w:spacing w:after="0"/>
      </w:pPr>
    </w:p>
    <w:p w:rsidR="00FB5A68" w:rsidRPr="00FB5A68" w:rsidRDefault="00FB5A68" w:rsidP="00FB5A68">
      <w:pPr>
        <w:tabs>
          <w:tab w:val="right" w:pos="9070"/>
        </w:tabs>
      </w:pPr>
      <w:r>
        <w:t>A szakmai vizsga eredményébe az ágazati alapvizsgát az alábbi súlyaránnyal kell beszámítani: Ágazati alapvizsga: 20%, Szakmai vizsga: 80 %</w:t>
      </w:r>
    </w:p>
    <w:p w:rsidR="00815DD6" w:rsidRDefault="00815DD6">
      <w:pPr>
        <w:spacing w:after="200" w:line="276" w:lineRule="auto"/>
        <w:rPr>
          <w:rFonts w:asciiTheme="majorHAnsi" w:eastAsiaTheme="majorEastAsia" w:hAnsiTheme="majorHAnsi" w:cstheme="majorBidi"/>
          <w:b/>
          <w:sz w:val="36"/>
          <w:szCs w:val="26"/>
        </w:rPr>
      </w:pPr>
      <w:r>
        <w:br w:type="page"/>
      </w:r>
      <w:bookmarkStart w:id="18" w:name="_GoBack"/>
      <w:bookmarkEnd w:id="18"/>
    </w:p>
    <w:p w:rsidR="004123A2" w:rsidRDefault="004123A2" w:rsidP="004123A2">
      <w:pPr>
        <w:pStyle w:val="Cmsor2"/>
      </w:pPr>
      <w:bookmarkStart w:id="19" w:name="_Toc82689281"/>
      <w:r w:rsidRPr="005643E4">
        <w:lastRenderedPageBreak/>
        <w:t>5 0715 10 05 Gépés</w:t>
      </w:r>
      <w:r w:rsidR="00734B75">
        <w:t>z technikus</w:t>
      </w:r>
      <w:r w:rsidR="00734B75">
        <w:br/>
      </w:r>
      <w:r w:rsidRPr="005643E4">
        <w:t>(CAD-CAM szakmairány)</w:t>
      </w:r>
      <w:bookmarkEnd w:id="19"/>
    </w:p>
    <w:p w:rsidR="00815DD6" w:rsidRDefault="00815DD6" w:rsidP="00815DD6">
      <w:pPr>
        <w:tabs>
          <w:tab w:val="right" w:pos="9070"/>
        </w:tabs>
      </w:pPr>
      <w:r w:rsidRPr="00815DD6">
        <w:rPr>
          <w:b/>
        </w:rPr>
        <w:t>8. 3 Központi interaktív vizsga</w:t>
      </w:r>
      <w:r>
        <w:tab/>
        <w:t>180 perc, 40%</w:t>
      </w:r>
    </w:p>
    <w:p w:rsidR="0022142C" w:rsidRDefault="0022142C" w:rsidP="0022142C">
      <w:pPr>
        <w:spacing w:after="0" w:line="240" w:lineRule="auto"/>
        <w:ind w:right="-2"/>
      </w:pPr>
      <w:r>
        <w:t xml:space="preserve">A </w:t>
      </w:r>
      <w:r>
        <w:t>központi interaktív vizsgafeladat – számítógépes környezetben – szöveges feladatokból, tesztfeladatokból, ábraelemzési feladatokból, számításos feladatokból, valamint rajzkészítési feladatokból áll és a következő témakörök tanulási eredményeinek mérésére és értékelésére irányul: forgácsolás, anyagismeret, műszaki rajz, méréstechnológia, CNC alapismeretek, gyártási dokumentáció, munka- és környezetvédelem, mechanika.</w:t>
      </w:r>
    </w:p>
    <w:p w:rsidR="0022142C" w:rsidRDefault="0022142C" w:rsidP="0022142C">
      <w:pPr>
        <w:pStyle w:val="Listaszerbekezds"/>
        <w:numPr>
          <w:ilvl w:val="0"/>
          <w:numId w:val="37"/>
        </w:numPr>
        <w:tabs>
          <w:tab w:val="right" w:pos="7088"/>
        </w:tabs>
        <w:spacing w:after="0" w:line="240" w:lineRule="auto"/>
        <w:ind w:left="709" w:right="423"/>
      </w:pPr>
      <w:r>
        <w:t>A szöveges feladatok az alábbi típusok lehetnek: ismertetés, csoportosítás, fogalom meghatározás, működési ábra alapján szerkezeti részek megnevezése, működés leírása.</w:t>
      </w:r>
    </w:p>
    <w:p w:rsidR="0022142C" w:rsidRDefault="0022142C" w:rsidP="0022142C">
      <w:pPr>
        <w:pStyle w:val="Listaszerbekezds"/>
        <w:numPr>
          <w:ilvl w:val="0"/>
          <w:numId w:val="37"/>
        </w:numPr>
        <w:tabs>
          <w:tab w:val="right" w:pos="7088"/>
        </w:tabs>
        <w:spacing w:after="0" w:line="240" w:lineRule="auto"/>
        <w:ind w:left="709" w:right="565"/>
      </w:pPr>
      <w:r>
        <w:t>Tesztfeladatok az alábbi típusok lehetnek: egyszerű választás, többszörös választás, négyféle asszociáció, igaz-hamis állítások.</w:t>
      </w:r>
    </w:p>
    <w:p w:rsidR="0022142C" w:rsidRDefault="0022142C" w:rsidP="0022142C">
      <w:pPr>
        <w:pStyle w:val="Listaszerbekezds"/>
        <w:numPr>
          <w:ilvl w:val="0"/>
          <w:numId w:val="37"/>
        </w:numPr>
        <w:tabs>
          <w:tab w:val="right" w:pos="7088"/>
        </w:tabs>
        <w:spacing w:after="0" w:line="240" w:lineRule="auto"/>
        <w:ind w:left="709" w:right="565"/>
      </w:pPr>
      <w:r>
        <w:t>Ábraelemzési feladatok az alábbi típusok lehetnek: folyamatleírás, hiányos szöveg kiegészítése, ábra részeinek megnevezése, ábra kiegészítése, következtetések levonása ábrák alapján.</w:t>
      </w:r>
    </w:p>
    <w:p w:rsidR="00FB0AA1" w:rsidRDefault="0022142C" w:rsidP="0022142C">
      <w:pPr>
        <w:pStyle w:val="Listaszerbekezds"/>
        <w:numPr>
          <w:ilvl w:val="0"/>
          <w:numId w:val="37"/>
        </w:numPr>
        <w:tabs>
          <w:tab w:val="right" w:pos="7088"/>
        </w:tabs>
        <w:spacing w:after="0" w:line="240" w:lineRule="auto"/>
        <w:ind w:left="709" w:right="565"/>
      </w:pPr>
      <w:r>
        <w:t>A számításos feladatok elsősorban gépi forgácsolással (esztergálás, marás), CNC megmunkálással, műszaki ábrázolással kapcsolatos elemi számítások (erő, teljesítmény, gyártási idő, koordináták, interpoláció, tűrések-illesztések, méretlánc átszámítások) elvégzése számpéldáin alapulnak.</w:t>
      </w:r>
    </w:p>
    <w:p w:rsidR="0022142C" w:rsidRDefault="0022142C" w:rsidP="00FB0AA1">
      <w:pPr>
        <w:spacing w:after="0" w:line="240" w:lineRule="auto"/>
        <w:ind w:right="-2"/>
      </w:pPr>
    </w:p>
    <w:p w:rsidR="00FB0AA1" w:rsidRDefault="00FB0AA1" w:rsidP="00FB0AA1">
      <w:pPr>
        <w:spacing w:after="0" w:line="240" w:lineRule="auto"/>
        <w:ind w:right="-2"/>
      </w:pPr>
      <w:r>
        <w:t>A vizsgatevékenység akkor eredményes, ha a tanuló a megszerezhető összes pontszám legalább 40%-át elérte.</w:t>
      </w:r>
    </w:p>
    <w:p w:rsidR="00FB0AA1" w:rsidRDefault="00FB0AA1" w:rsidP="00FB0AA1">
      <w:pPr>
        <w:tabs>
          <w:tab w:val="right" w:pos="7371"/>
        </w:tabs>
        <w:spacing w:after="0" w:line="240" w:lineRule="auto"/>
        <w:ind w:right="1699"/>
      </w:pPr>
    </w:p>
    <w:p w:rsidR="00815DD6" w:rsidRDefault="00815DD6" w:rsidP="00815DD6">
      <w:pPr>
        <w:tabs>
          <w:tab w:val="right" w:pos="9070"/>
        </w:tabs>
      </w:pPr>
      <w:r w:rsidRPr="00815DD6">
        <w:rPr>
          <w:b/>
        </w:rPr>
        <w:t>8.4</w:t>
      </w:r>
      <w:r>
        <w:t xml:space="preserve"> </w:t>
      </w:r>
      <w:r w:rsidRPr="00815DD6">
        <w:rPr>
          <w:b/>
        </w:rPr>
        <w:t>Projektfeladat</w:t>
      </w:r>
      <w:r w:rsidR="0022142C">
        <w:tab/>
        <w:t>36</w:t>
      </w:r>
      <w:r>
        <w:t>0 perc, 60%</w:t>
      </w:r>
    </w:p>
    <w:p w:rsidR="006F4AD4" w:rsidRDefault="006F4AD4" w:rsidP="006F4AD4">
      <w:pPr>
        <w:spacing w:after="0" w:line="240" w:lineRule="auto"/>
        <w:ind w:right="-144"/>
      </w:pPr>
      <w:r>
        <w:t>A gyakorlati vizsga öt részből áll. Ezek a következők: portfólió, alkatrész modellezése CAD szoftverrel, gyártásmodellezés CAM szoftverrel, gyártás CNC szerszámgépen, szakmai beszélgetés.</w:t>
      </w:r>
    </w:p>
    <w:p w:rsidR="006F4AD4" w:rsidRDefault="006F4AD4" w:rsidP="006F4AD4">
      <w:pPr>
        <w:tabs>
          <w:tab w:val="right" w:pos="6804"/>
        </w:tabs>
        <w:spacing w:after="0" w:line="240" w:lineRule="auto"/>
        <w:ind w:right="2268"/>
        <w:rPr>
          <w:b/>
          <w:i/>
        </w:rPr>
      </w:pPr>
    </w:p>
    <w:p w:rsidR="006F4AD4" w:rsidRPr="006F4AD4" w:rsidRDefault="006F4AD4" w:rsidP="006F4AD4">
      <w:pPr>
        <w:tabs>
          <w:tab w:val="right" w:pos="6804"/>
        </w:tabs>
        <w:spacing w:after="0" w:line="240" w:lineRule="auto"/>
        <w:ind w:right="2268"/>
        <w:rPr>
          <w:b/>
          <w:i/>
        </w:rPr>
      </w:pPr>
      <w:r w:rsidRPr="006F4AD4">
        <w:rPr>
          <w:b/>
          <w:i/>
        </w:rPr>
        <w:t>Portfólió:</w:t>
      </w:r>
      <w:r w:rsidR="0022142C">
        <w:rPr>
          <w:b/>
          <w:i/>
        </w:rPr>
        <w:tab/>
        <w:t>20%</w:t>
      </w:r>
    </w:p>
    <w:p w:rsidR="006F4AD4" w:rsidRDefault="006F4AD4" w:rsidP="006F4AD4">
      <w:pPr>
        <w:tabs>
          <w:tab w:val="right" w:pos="7513"/>
        </w:tabs>
        <w:spacing w:after="0" w:line="240" w:lineRule="auto"/>
        <w:ind w:right="-2"/>
      </w:pPr>
      <w:r>
        <w:t xml:space="preserve">A 9-13. évfolyam tanítási területeihez tartozó kiadott feladatok, valamint az összes projektfeladat minden </w:t>
      </w:r>
      <w:proofErr w:type="gramStart"/>
      <w:r>
        <w:t>produktuma</w:t>
      </w:r>
      <w:proofErr w:type="gramEnd"/>
      <w:r>
        <w:t xml:space="preserve"> (maga a darab, vagy az elkészültét igazoló dokumentáció, fénykép, stb.), és százalékos értékelése.</w:t>
      </w:r>
    </w:p>
    <w:p w:rsidR="006F4AD4" w:rsidRDefault="006F4AD4" w:rsidP="006F4AD4">
      <w:pPr>
        <w:tabs>
          <w:tab w:val="right" w:pos="7513"/>
        </w:tabs>
        <w:spacing w:after="0" w:line="240" w:lineRule="auto"/>
        <w:ind w:right="-2"/>
      </w:pPr>
      <w:r>
        <w:t>Ezek a következők lehetnek:</w:t>
      </w:r>
    </w:p>
    <w:p w:rsidR="006F4AD4" w:rsidRDefault="006F4AD4" w:rsidP="0022142C">
      <w:pPr>
        <w:pStyle w:val="Listaszerbekezds"/>
        <w:numPr>
          <w:ilvl w:val="0"/>
          <w:numId w:val="38"/>
        </w:numPr>
        <w:tabs>
          <w:tab w:val="right" w:pos="7371"/>
        </w:tabs>
        <w:spacing w:after="0" w:line="240" w:lineRule="auto"/>
        <w:ind w:left="709" w:right="281"/>
      </w:pPr>
      <w:r>
        <w:t>9. évfolyam: műszaki ábrázolás témához tartozó rajzfeladatok, a fémipari alapmegmunkálások eredményeként munkanapló, elkészült munkadarab és annak értékelése.</w:t>
      </w:r>
    </w:p>
    <w:p w:rsidR="006F4AD4" w:rsidRDefault="006F4AD4" w:rsidP="0022142C">
      <w:pPr>
        <w:pStyle w:val="Listaszerbekezds"/>
        <w:numPr>
          <w:ilvl w:val="0"/>
          <w:numId w:val="38"/>
        </w:numPr>
        <w:tabs>
          <w:tab w:val="right" w:pos="7371"/>
        </w:tabs>
        <w:spacing w:after="0" w:line="240" w:lineRule="auto"/>
        <w:ind w:left="709" w:right="281"/>
      </w:pPr>
      <w:r>
        <w:t>10. évfolyam: a gépészeti ismeretek témához tartozó intézmény által meghatározott projektfeladat eredménye és értékelése.</w:t>
      </w:r>
    </w:p>
    <w:p w:rsidR="006F4AD4" w:rsidRDefault="006F4AD4" w:rsidP="0022142C">
      <w:pPr>
        <w:pStyle w:val="Listaszerbekezds"/>
        <w:numPr>
          <w:ilvl w:val="0"/>
          <w:numId w:val="38"/>
        </w:numPr>
        <w:tabs>
          <w:tab w:val="right" w:pos="7371"/>
        </w:tabs>
        <w:spacing w:after="0" w:line="240" w:lineRule="auto"/>
        <w:ind w:left="709" w:right="281"/>
      </w:pPr>
      <w:r>
        <w:t>11. évfolyam: az elkészült rajzfeladatok, valamint a projektmunka eredményeként egy legalább öt alkatrészből álló szerkezet összeállítási rajza 2D környezetben. Az összefüggő nyári gyakorlat tevékenységeit igazoló napló, valamint a gyakorlóhely által készített értékelés.</w:t>
      </w:r>
    </w:p>
    <w:p w:rsidR="006F4AD4" w:rsidRDefault="006F4AD4" w:rsidP="0022142C">
      <w:pPr>
        <w:pStyle w:val="Listaszerbekezds"/>
        <w:numPr>
          <w:ilvl w:val="0"/>
          <w:numId w:val="38"/>
        </w:numPr>
        <w:tabs>
          <w:tab w:val="right" w:pos="7371"/>
        </w:tabs>
        <w:spacing w:after="0" w:line="240" w:lineRule="auto"/>
        <w:ind w:left="709" w:right="281"/>
      </w:pPr>
      <w:r>
        <w:t>12. évfolyam: az elkészült alkatrészmodellek képei és rajzai, valamint a projektmunka eredményeként egy legalább öt alkatrészből álló szerkezet képe, és összeállítási rajza 3D parametrikus környezetben. Mérési jegyzőkönyv egy forgásszimmetrikus, illetve egy síklapokkal határolt alkatrész geometriai ellenőrzéséről.</w:t>
      </w:r>
    </w:p>
    <w:p w:rsidR="006F4AD4" w:rsidRDefault="006F4AD4" w:rsidP="0022142C">
      <w:pPr>
        <w:pStyle w:val="Listaszerbekezds"/>
        <w:numPr>
          <w:ilvl w:val="0"/>
          <w:numId w:val="38"/>
        </w:numPr>
        <w:tabs>
          <w:tab w:val="right" w:pos="7371"/>
        </w:tabs>
        <w:spacing w:after="0" w:line="240" w:lineRule="auto"/>
        <w:ind w:left="709" w:right="281"/>
      </w:pPr>
      <w:r>
        <w:t>Az összefüggő nyári gyakorlat tevékenységeit igazoló napló, valamint a gyakorlóhely által készített értékelés.</w:t>
      </w:r>
    </w:p>
    <w:p w:rsidR="006F4AD4" w:rsidRDefault="006F4AD4" w:rsidP="0022142C">
      <w:pPr>
        <w:pStyle w:val="Listaszerbekezds"/>
        <w:numPr>
          <w:ilvl w:val="0"/>
          <w:numId w:val="38"/>
        </w:numPr>
        <w:tabs>
          <w:tab w:val="right" w:pos="7371"/>
        </w:tabs>
        <w:spacing w:after="0" w:line="240" w:lineRule="auto"/>
        <w:ind w:left="709" w:right="281"/>
      </w:pPr>
      <w:r>
        <w:t>13. évfolyam: A kiválasztott minimum öt, maximum tíz alkatrészből álló (szabványos kötőelemeken kívül) szerkezet komplett műszaki dokumentációjának elkészítése (parametrikus modellek, alkatrész és összeállítási rajzai, robbantott ábra, műszaki leírás) digitális és nyomtatott formában. Tartalmaznia kell továbbá a szerkezet egy esztergálással és egy marással elkészíthető alkatrész megmunkálásának tervezését CAM szoftver segítségével (a kiválasztott munkadarabok műhelyrajzait, a megmunkálásokat tartalmazó CAM állományokat, a szimuláció végeredményét, a CNC programokat, felfogási tervet, szerszámtervet, műveleti lapokat). Amennyiben a modellezett szerkezet alkatrészei nem teszik lehetővé a CAM ismeretek elegendő mélységű bemutatását, akkor tetszőleges esztergálási, marási alkatrészre is készíthető CAM modellezés. Ebben az esetben viszont ügyelni kell arra, hogy alkatrészenként legalább 5 jellemző megmunkálási művelet kerüljön bemutatásra.</w:t>
      </w:r>
    </w:p>
    <w:p w:rsidR="006F4AD4" w:rsidRDefault="006F4AD4" w:rsidP="006F4AD4">
      <w:pPr>
        <w:tabs>
          <w:tab w:val="right" w:pos="7513"/>
        </w:tabs>
        <w:spacing w:after="0" w:line="240" w:lineRule="auto"/>
        <w:ind w:right="-2"/>
      </w:pPr>
      <w:r>
        <w:t>Kétéves szakmai képzés esetén a fenti tartalom a vonatkozó évfolyam szakmai tartalmának megfelelően módosul.</w:t>
      </w:r>
    </w:p>
    <w:p w:rsidR="006F4AD4" w:rsidRDefault="006F4AD4" w:rsidP="006F4AD4">
      <w:pPr>
        <w:tabs>
          <w:tab w:val="right" w:pos="7513"/>
        </w:tabs>
        <w:spacing w:after="0" w:line="240" w:lineRule="auto"/>
        <w:ind w:right="-2"/>
      </w:pPr>
      <w:r>
        <w:t xml:space="preserve">A portfólió bővíthető az intézmény saját </w:t>
      </w:r>
      <w:proofErr w:type="gramStart"/>
      <w:r>
        <w:t>specialitásaival</w:t>
      </w:r>
      <w:proofErr w:type="gramEnd"/>
      <w:r>
        <w:t>, versenyeken elért eredmények dokumentumaival, valamint a tanuló saját érdeklődési körről szóló, egyéni aktivitások szöveges és képi (rajzok, tervek, fényképek) bemutatása.</w:t>
      </w:r>
    </w:p>
    <w:p w:rsidR="006F4AD4" w:rsidRDefault="006F4AD4" w:rsidP="006F4AD4">
      <w:pPr>
        <w:tabs>
          <w:tab w:val="right" w:pos="7513"/>
        </w:tabs>
        <w:spacing w:after="0" w:line="240" w:lineRule="auto"/>
        <w:ind w:right="-2"/>
      </w:pPr>
    </w:p>
    <w:p w:rsidR="006F4AD4" w:rsidRPr="006F4AD4" w:rsidRDefault="006F4AD4" w:rsidP="006F4AD4">
      <w:pPr>
        <w:tabs>
          <w:tab w:val="right" w:pos="7513"/>
        </w:tabs>
        <w:spacing w:after="0" w:line="240" w:lineRule="auto"/>
        <w:ind w:right="-2"/>
        <w:rPr>
          <w:b/>
          <w:i/>
        </w:rPr>
      </w:pPr>
      <w:r w:rsidRPr="006F4AD4">
        <w:rPr>
          <w:b/>
          <w:i/>
        </w:rPr>
        <w:t>Alkatrész modellezése CAD szoftverrel:</w:t>
      </w:r>
      <w:r w:rsidR="0022142C">
        <w:rPr>
          <w:b/>
          <w:i/>
        </w:rPr>
        <w:tab/>
        <w:t>120 perc, 25%</w:t>
      </w:r>
    </w:p>
    <w:p w:rsidR="006F4AD4" w:rsidRDefault="006F4AD4" w:rsidP="0022142C">
      <w:pPr>
        <w:pStyle w:val="Listaszerbekezds"/>
        <w:numPr>
          <w:ilvl w:val="0"/>
          <w:numId w:val="38"/>
        </w:numPr>
        <w:tabs>
          <w:tab w:val="right" w:pos="7371"/>
        </w:tabs>
        <w:spacing w:after="0" w:line="240" w:lineRule="auto"/>
        <w:ind w:left="709" w:right="281"/>
      </w:pPr>
      <w:r>
        <w:t>Adott közepesen összetett, esztergálással vagy marással elkészíthető alkatrész modellezése parametrikus környezetben. Az alkatrész geometriai méreteinek meghatározása kézi mérőeszközökkel történjen! A feladat során el kell készíteni a gyártáshoz szükséges műhelyrajzot.</w:t>
      </w:r>
    </w:p>
    <w:p w:rsidR="006F4AD4" w:rsidRDefault="006F4AD4" w:rsidP="006F4AD4">
      <w:pPr>
        <w:tabs>
          <w:tab w:val="right" w:pos="7513"/>
        </w:tabs>
        <w:spacing w:after="0" w:line="240" w:lineRule="auto"/>
        <w:ind w:right="-2"/>
        <w:rPr>
          <w:b/>
          <w:i/>
        </w:rPr>
      </w:pPr>
    </w:p>
    <w:p w:rsidR="006F4AD4" w:rsidRPr="006F4AD4" w:rsidRDefault="006F4AD4" w:rsidP="006F4AD4">
      <w:pPr>
        <w:tabs>
          <w:tab w:val="right" w:pos="7513"/>
        </w:tabs>
        <w:spacing w:after="0" w:line="240" w:lineRule="auto"/>
        <w:ind w:right="-2"/>
        <w:rPr>
          <w:b/>
          <w:i/>
        </w:rPr>
      </w:pPr>
      <w:r w:rsidRPr="006F4AD4">
        <w:rPr>
          <w:b/>
          <w:i/>
        </w:rPr>
        <w:t>Gyártásmodellezés CAM szoftverrel:</w:t>
      </w:r>
      <w:r w:rsidR="0022142C" w:rsidRPr="0022142C">
        <w:rPr>
          <w:b/>
          <w:i/>
        </w:rPr>
        <w:t xml:space="preserve"> </w:t>
      </w:r>
      <w:r w:rsidR="0022142C">
        <w:rPr>
          <w:b/>
          <w:i/>
        </w:rPr>
        <w:tab/>
        <w:t>120 perc, 25%</w:t>
      </w:r>
    </w:p>
    <w:p w:rsidR="006F4AD4" w:rsidRDefault="006F4AD4" w:rsidP="0022142C">
      <w:pPr>
        <w:pStyle w:val="Listaszerbekezds"/>
        <w:numPr>
          <w:ilvl w:val="0"/>
          <w:numId w:val="38"/>
        </w:numPr>
        <w:tabs>
          <w:tab w:val="right" w:pos="7371"/>
        </w:tabs>
        <w:spacing w:after="0" w:line="240" w:lineRule="auto"/>
        <w:ind w:left="709" w:right="281"/>
      </w:pPr>
      <w:r>
        <w:t>Adott alkatrészmodell és előgyártmány, valamint technológiai utasítások alapján az alkatrész gyártásához szükséges műveletterv elkészítése, valamint a gyártás modellezése CAM szoftver használatával. A feladat során el kell készíteni a gyártás szimulációját, a művelettervet, a felfogási tervet, és a szerszámtervet.</w:t>
      </w:r>
    </w:p>
    <w:p w:rsidR="006F4AD4" w:rsidRDefault="006F4AD4" w:rsidP="006F4AD4">
      <w:pPr>
        <w:tabs>
          <w:tab w:val="right" w:pos="7513"/>
        </w:tabs>
        <w:spacing w:after="0" w:line="240" w:lineRule="auto"/>
        <w:ind w:right="-2"/>
        <w:rPr>
          <w:b/>
          <w:i/>
        </w:rPr>
      </w:pPr>
    </w:p>
    <w:p w:rsidR="006F4AD4" w:rsidRPr="006F4AD4" w:rsidRDefault="006F4AD4" w:rsidP="006F4AD4">
      <w:pPr>
        <w:tabs>
          <w:tab w:val="right" w:pos="7513"/>
        </w:tabs>
        <w:spacing w:after="0" w:line="240" w:lineRule="auto"/>
        <w:ind w:right="-2"/>
        <w:rPr>
          <w:b/>
          <w:i/>
        </w:rPr>
      </w:pPr>
      <w:r w:rsidRPr="006F4AD4">
        <w:rPr>
          <w:b/>
          <w:i/>
        </w:rPr>
        <w:t>Gyártás CNC szerszámgépen:</w:t>
      </w:r>
      <w:r w:rsidR="0022142C" w:rsidRPr="0022142C">
        <w:rPr>
          <w:b/>
          <w:i/>
        </w:rPr>
        <w:t xml:space="preserve"> </w:t>
      </w:r>
      <w:r w:rsidR="0022142C">
        <w:rPr>
          <w:b/>
          <w:i/>
        </w:rPr>
        <w:tab/>
        <w:t>120 perc, 25%</w:t>
      </w:r>
    </w:p>
    <w:p w:rsidR="006F4AD4" w:rsidRDefault="006F4AD4" w:rsidP="0022142C">
      <w:pPr>
        <w:pStyle w:val="Listaszerbekezds"/>
        <w:numPr>
          <w:ilvl w:val="0"/>
          <w:numId w:val="38"/>
        </w:numPr>
        <w:tabs>
          <w:tab w:val="right" w:pos="7371"/>
        </w:tabs>
        <w:spacing w:after="0" w:line="240" w:lineRule="auto"/>
        <w:ind w:left="709" w:right="281"/>
      </w:pPr>
      <w:r>
        <w:t>Adott alkatrész legyártása CNC szerszámgépen a rendelkezésre álló CNC program, szerszámok, technológiai utasítások alapján. A feladat során elvégzendő a szerszámgép, a szerszámok, valamint a munkadarab minden beállítása, forgácsolás.</w:t>
      </w:r>
    </w:p>
    <w:p w:rsidR="0022142C" w:rsidRDefault="0022142C" w:rsidP="006F4AD4">
      <w:pPr>
        <w:tabs>
          <w:tab w:val="right" w:pos="7513"/>
        </w:tabs>
        <w:spacing w:after="0" w:line="240" w:lineRule="auto"/>
        <w:ind w:right="-2"/>
        <w:rPr>
          <w:b/>
          <w:i/>
        </w:rPr>
      </w:pPr>
    </w:p>
    <w:p w:rsidR="006F4AD4" w:rsidRPr="0022142C" w:rsidRDefault="006F4AD4" w:rsidP="006F4AD4">
      <w:pPr>
        <w:tabs>
          <w:tab w:val="right" w:pos="7513"/>
        </w:tabs>
        <w:spacing w:after="0" w:line="240" w:lineRule="auto"/>
        <w:ind w:right="-2"/>
        <w:rPr>
          <w:b/>
          <w:i/>
        </w:rPr>
      </w:pPr>
      <w:r w:rsidRPr="0022142C">
        <w:rPr>
          <w:b/>
          <w:i/>
        </w:rPr>
        <w:t>Szakmai beszélgetés:</w:t>
      </w:r>
      <w:r w:rsidR="0022142C" w:rsidRPr="0022142C">
        <w:rPr>
          <w:b/>
          <w:i/>
        </w:rPr>
        <w:t xml:space="preserve"> </w:t>
      </w:r>
      <w:r w:rsidR="0022142C">
        <w:rPr>
          <w:b/>
          <w:i/>
        </w:rPr>
        <w:tab/>
      </w:r>
      <w:proofErr w:type="spellStart"/>
      <w:r w:rsidR="0022142C">
        <w:rPr>
          <w:b/>
          <w:i/>
        </w:rPr>
        <w:t>max</w:t>
      </w:r>
      <w:proofErr w:type="spellEnd"/>
      <w:r w:rsidR="0022142C">
        <w:rPr>
          <w:b/>
          <w:i/>
        </w:rPr>
        <w:t xml:space="preserve"> 5</w:t>
      </w:r>
      <w:r w:rsidR="0022142C">
        <w:rPr>
          <w:b/>
          <w:i/>
        </w:rPr>
        <w:t xml:space="preserve"> perc, 5%</w:t>
      </w:r>
    </w:p>
    <w:p w:rsidR="00FB0AA1" w:rsidRDefault="006F4AD4" w:rsidP="0022142C">
      <w:pPr>
        <w:pStyle w:val="Listaszerbekezds"/>
        <w:numPr>
          <w:ilvl w:val="0"/>
          <w:numId w:val="38"/>
        </w:numPr>
        <w:tabs>
          <w:tab w:val="right" w:pos="7371"/>
        </w:tabs>
        <w:spacing w:after="0" w:line="240" w:lineRule="auto"/>
        <w:ind w:left="709" w:right="281"/>
      </w:pPr>
      <w:r>
        <w:t> A vizsgázó a gyakorlati feladatmegoldás közben válaszol a vizsgabizottság tagjainak kérdéseire, illetve bemutatja tevékenységét.</w:t>
      </w:r>
    </w:p>
    <w:p w:rsidR="0022142C" w:rsidRDefault="0022142C" w:rsidP="006F4AD4">
      <w:pPr>
        <w:tabs>
          <w:tab w:val="right" w:pos="7513"/>
        </w:tabs>
        <w:spacing w:after="0" w:line="240" w:lineRule="auto"/>
        <w:ind w:right="-2"/>
      </w:pPr>
    </w:p>
    <w:p w:rsidR="00FB0AA1" w:rsidRDefault="00FB0AA1" w:rsidP="006F4AD4">
      <w:pPr>
        <w:tabs>
          <w:tab w:val="right" w:pos="7513"/>
        </w:tabs>
        <w:spacing w:after="0" w:line="240" w:lineRule="auto"/>
        <w:ind w:right="-2"/>
      </w:pPr>
      <w:r w:rsidRPr="00FB0AA1">
        <w:t xml:space="preserve">A vizsgatevékenység akkor eredményes, ha a tanuló a megszerezhető </w:t>
      </w:r>
      <w:r>
        <w:t>ö</w:t>
      </w:r>
      <w:r w:rsidRPr="00FB0AA1">
        <w:t>sszes pontszám legalább 40%-át elérte.</w:t>
      </w:r>
    </w:p>
    <w:p w:rsidR="00FB0AA1" w:rsidRDefault="00FB0AA1" w:rsidP="00FB0AA1">
      <w:pPr>
        <w:tabs>
          <w:tab w:val="right" w:pos="6804"/>
        </w:tabs>
        <w:spacing w:after="0" w:line="240" w:lineRule="auto"/>
        <w:ind w:right="2268"/>
      </w:pPr>
    </w:p>
    <w:p w:rsidR="00815DD6" w:rsidRDefault="00815DD6" w:rsidP="0022142C">
      <w:pPr>
        <w:tabs>
          <w:tab w:val="right" w:pos="7513"/>
        </w:tabs>
        <w:spacing w:after="0" w:line="240" w:lineRule="auto"/>
        <w:ind w:right="-2"/>
      </w:pPr>
      <w:r>
        <w:t xml:space="preserve">A szakmai vizsga eredményébe az ágazati alapvizsgát az alábbi súlyaránnyal kell beszámítani: </w:t>
      </w:r>
      <w:r w:rsidR="0022142C">
        <w:br/>
      </w:r>
      <w:r>
        <w:t>Ágazati alapvizsga: 20%, Szakmai vizsga: 80 %</w:t>
      </w:r>
    </w:p>
    <w:p w:rsidR="00815DD6" w:rsidRDefault="00815DD6">
      <w:pPr>
        <w:spacing w:after="200" w:line="276" w:lineRule="auto"/>
        <w:rPr>
          <w:rFonts w:asciiTheme="majorHAnsi" w:eastAsiaTheme="majorEastAsia" w:hAnsiTheme="majorHAnsi" w:cstheme="majorBidi"/>
          <w:b/>
          <w:sz w:val="36"/>
          <w:szCs w:val="26"/>
        </w:rPr>
      </w:pPr>
      <w:r>
        <w:br w:type="page"/>
      </w:r>
    </w:p>
    <w:p w:rsidR="004123A2" w:rsidRDefault="004123A2" w:rsidP="004123A2">
      <w:pPr>
        <w:pStyle w:val="Cmsor2"/>
      </w:pPr>
      <w:bookmarkStart w:id="20" w:name="_Toc82689282"/>
      <w:r w:rsidRPr="00002064">
        <w:lastRenderedPageBreak/>
        <w:t>5</w:t>
      </w:r>
      <w:r>
        <w:t xml:space="preserve"> </w:t>
      </w:r>
      <w:r w:rsidRPr="00002064">
        <w:t>0612 12 02 Informatikai rendszer- és alkalmazás-üzemeltető technikus</w:t>
      </w:r>
      <w:bookmarkEnd w:id="20"/>
    </w:p>
    <w:p w:rsidR="004123A2" w:rsidRPr="00734B75" w:rsidRDefault="004123A2" w:rsidP="00734B75">
      <w:pPr>
        <w:jc w:val="right"/>
        <w:rPr>
          <w:i/>
        </w:rPr>
      </w:pPr>
      <w:r w:rsidRPr="00734B75">
        <w:rPr>
          <w:i/>
        </w:rPr>
        <w:t>(2021/2022-ben csak esti tagozaton)</w:t>
      </w:r>
    </w:p>
    <w:p w:rsidR="007C186B" w:rsidRDefault="007C186B" w:rsidP="004123A2"/>
    <w:p w:rsidR="00F75A1A" w:rsidRDefault="00F75A1A" w:rsidP="00F75A1A">
      <w:pPr>
        <w:tabs>
          <w:tab w:val="right" w:pos="9070"/>
        </w:tabs>
      </w:pPr>
      <w:r w:rsidRPr="00815DD6">
        <w:rPr>
          <w:b/>
        </w:rPr>
        <w:t>8. 3 Központi interaktív vizsga</w:t>
      </w:r>
      <w:r>
        <w:tab/>
        <w:t>45 perc, 10%</w:t>
      </w:r>
    </w:p>
    <w:p w:rsidR="007C186B" w:rsidRDefault="007C186B" w:rsidP="00F75A1A">
      <w:pPr>
        <w:tabs>
          <w:tab w:val="right" w:pos="9070"/>
        </w:tabs>
      </w:pPr>
      <w:r>
        <w:t>A teszt az alábbi témakörök mindegyikéből egy-egy kérdést tartalmaz:</w:t>
      </w:r>
      <w:r>
        <w:tab/>
        <w:t>40 pont</w:t>
      </w:r>
    </w:p>
    <w:p w:rsidR="007C186B" w:rsidRDefault="007C186B" w:rsidP="00734B75">
      <w:pPr>
        <w:pStyle w:val="Listaszerbekezds"/>
        <w:numPr>
          <w:ilvl w:val="0"/>
          <w:numId w:val="31"/>
        </w:numPr>
        <w:spacing w:after="0" w:line="240" w:lineRule="auto"/>
        <w:ind w:left="714" w:hanging="357"/>
      </w:pPr>
      <w:r>
        <w:t xml:space="preserve">Csoportmunkaeszközök, </w:t>
      </w:r>
      <w:proofErr w:type="spellStart"/>
      <w:r>
        <w:t>Git</w:t>
      </w:r>
      <w:proofErr w:type="spellEnd"/>
    </w:p>
    <w:p w:rsidR="007C186B" w:rsidRDefault="007C186B" w:rsidP="00734B75">
      <w:pPr>
        <w:pStyle w:val="Listaszerbekezds"/>
        <w:numPr>
          <w:ilvl w:val="0"/>
          <w:numId w:val="31"/>
        </w:numPr>
        <w:spacing w:after="0" w:line="240" w:lineRule="auto"/>
        <w:ind w:left="714" w:hanging="357"/>
      </w:pPr>
      <w:r>
        <w:t>Kommunikációs formák, kommunikációs szabályok</w:t>
      </w:r>
    </w:p>
    <w:p w:rsidR="007C186B" w:rsidRDefault="007C186B" w:rsidP="00734B75">
      <w:pPr>
        <w:pStyle w:val="Listaszerbekezds"/>
        <w:numPr>
          <w:ilvl w:val="0"/>
          <w:numId w:val="31"/>
        </w:numPr>
        <w:spacing w:after="0" w:line="240" w:lineRule="auto"/>
        <w:ind w:left="714" w:hanging="357"/>
      </w:pPr>
      <w:r>
        <w:t>Hibakeresés módszerei, hibaelhárítás lépései, internetes keresés</w:t>
      </w:r>
    </w:p>
    <w:p w:rsidR="007C186B" w:rsidRDefault="007C186B" w:rsidP="00734B75">
      <w:pPr>
        <w:pStyle w:val="Listaszerbekezds"/>
        <w:numPr>
          <w:ilvl w:val="0"/>
          <w:numId w:val="31"/>
        </w:numPr>
        <w:spacing w:after="0" w:line="240" w:lineRule="auto"/>
        <w:ind w:left="714" w:hanging="357"/>
      </w:pPr>
      <w:r>
        <w:t xml:space="preserve">Legmodernebb információs technológiák, trendek, </w:t>
      </w:r>
      <w:proofErr w:type="spellStart"/>
      <w:r>
        <w:t>IoT</w:t>
      </w:r>
      <w:proofErr w:type="spellEnd"/>
      <w:r>
        <w:t xml:space="preserve"> koncepció, Python, REST API</w:t>
      </w:r>
    </w:p>
    <w:p w:rsidR="007C186B" w:rsidRDefault="007C186B" w:rsidP="00734B75">
      <w:pPr>
        <w:pStyle w:val="Listaszerbekezds"/>
        <w:numPr>
          <w:ilvl w:val="0"/>
          <w:numId w:val="31"/>
        </w:numPr>
        <w:spacing w:after="0" w:line="240" w:lineRule="auto"/>
        <w:ind w:left="714" w:hanging="357"/>
      </w:pPr>
      <w:r>
        <w:t>Relációs adatbázisok, irodai szoftverek</w:t>
      </w:r>
    </w:p>
    <w:p w:rsidR="007C186B" w:rsidRDefault="007C186B" w:rsidP="00734B75">
      <w:pPr>
        <w:pStyle w:val="Listaszerbekezds"/>
        <w:numPr>
          <w:ilvl w:val="0"/>
          <w:numId w:val="31"/>
        </w:numPr>
        <w:spacing w:after="0" w:line="240" w:lineRule="auto"/>
        <w:ind w:left="714" w:hanging="357"/>
      </w:pPr>
      <w:r>
        <w:t>Informatikai eszközök felépítése, operációs rendszerek és alkalmazói szoftverek telepítése, beállítása</w:t>
      </w:r>
    </w:p>
    <w:p w:rsidR="007C186B" w:rsidRDefault="007C186B" w:rsidP="00734B75">
      <w:pPr>
        <w:pStyle w:val="Listaszerbekezds"/>
        <w:numPr>
          <w:ilvl w:val="0"/>
          <w:numId w:val="31"/>
        </w:numPr>
        <w:spacing w:after="0" w:line="240" w:lineRule="auto"/>
        <w:ind w:left="714" w:hanging="357"/>
      </w:pPr>
      <w:r>
        <w:t>Alkalmazás-üzemeltetés</w:t>
      </w:r>
    </w:p>
    <w:p w:rsidR="007C186B" w:rsidRDefault="007C186B" w:rsidP="00734B75">
      <w:pPr>
        <w:pStyle w:val="Listaszerbekezds"/>
        <w:numPr>
          <w:ilvl w:val="0"/>
          <w:numId w:val="31"/>
        </w:numPr>
        <w:spacing w:after="0" w:line="240" w:lineRule="auto"/>
        <w:ind w:left="714" w:hanging="357"/>
      </w:pPr>
      <w:r>
        <w:t>IPv4 és IPv6 címzési rendszer</w:t>
      </w:r>
    </w:p>
    <w:p w:rsidR="007C186B" w:rsidRDefault="007C186B" w:rsidP="00734B75">
      <w:pPr>
        <w:pStyle w:val="Listaszerbekezds"/>
        <w:numPr>
          <w:ilvl w:val="0"/>
          <w:numId w:val="31"/>
        </w:numPr>
        <w:spacing w:after="0" w:line="240" w:lineRule="auto"/>
        <w:ind w:left="714" w:hanging="357"/>
      </w:pPr>
      <w:r>
        <w:t>Kapcsolók, forgalomirányítók alapszolgáltatásai</w:t>
      </w:r>
    </w:p>
    <w:p w:rsidR="007C186B" w:rsidRDefault="007C186B" w:rsidP="00734B75">
      <w:pPr>
        <w:pStyle w:val="Listaszerbekezds"/>
        <w:numPr>
          <w:ilvl w:val="0"/>
          <w:numId w:val="31"/>
        </w:numPr>
        <w:spacing w:after="0" w:line="240" w:lineRule="auto"/>
        <w:ind w:left="714" w:hanging="357"/>
      </w:pPr>
      <w:r>
        <w:t xml:space="preserve">Második </w:t>
      </w:r>
      <w:proofErr w:type="spellStart"/>
      <w:r>
        <w:t>rétegbeli</w:t>
      </w:r>
      <w:proofErr w:type="spellEnd"/>
      <w:r>
        <w:t xml:space="preserve"> redundancia</w:t>
      </w:r>
    </w:p>
    <w:p w:rsidR="007C186B" w:rsidRDefault="007C186B" w:rsidP="00734B75">
      <w:pPr>
        <w:pStyle w:val="Listaszerbekezds"/>
        <w:numPr>
          <w:ilvl w:val="0"/>
          <w:numId w:val="31"/>
        </w:numPr>
        <w:spacing w:after="0" w:line="240" w:lineRule="auto"/>
        <w:ind w:left="714" w:hanging="357"/>
      </w:pPr>
      <w:r>
        <w:t>Virtuális LAN-ok</w:t>
      </w:r>
    </w:p>
    <w:p w:rsidR="007C186B" w:rsidRDefault="007C186B" w:rsidP="00734B75">
      <w:pPr>
        <w:pStyle w:val="Listaszerbekezds"/>
        <w:numPr>
          <w:ilvl w:val="0"/>
          <w:numId w:val="31"/>
        </w:numPr>
        <w:spacing w:after="0" w:line="240" w:lineRule="auto"/>
        <w:ind w:left="714" w:hanging="357"/>
      </w:pPr>
      <w:r>
        <w:t xml:space="preserve">Harmadik </w:t>
      </w:r>
      <w:proofErr w:type="spellStart"/>
      <w:r>
        <w:t>rétegbeli</w:t>
      </w:r>
      <w:proofErr w:type="spellEnd"/>
      <w:r>
        <w:t xml:space="preserve"> redundancia</w:t>
      </w:r>
    </w:p>
    <w:p w:rsidR="007C186B" w:rsidRDefault="007C186B" w:rsidP="00734B75">
      <w:pPr>
        <w:pStyle w:val="Listaszerbekezds"/>
        <w:numPr>
          <w:ilvl w:val="0"/>
          <w:numId w:val="31"/>
        </w:numPr>
        <w:spacing w:after="0" w:line="240" w:lineRule="auto"/>
        <w:ind w:left="714" w:hanging="357"/>
      </w:pPr>
      <w:r>
        <w:t>Vezeték nélküli hálózatok</w:t>
      </w:r>
    </w:p>
    <w:p w:rsidR="007C186B" w:rsidRDefault="007C186B" w:rsidP="00734B75">
      <w:pPr>
        <w:pStyle w:val="Listaszerbekezds"/>
        <w:numPr>
          <w:ilvl w:val="0"/>
          <w:numId w:val="31"/>
        </w:numPr>
        <w:spacing w:after="0" w:line="240" w:lineRule="auto"/>
        <w:ind w:left="714" w:hanging="357"/>
      </w:pPr>
      <w:r>
        <w:t>Hálózati forgalom figyelése, támadások elleni védekezés</w:t>
      </w:r>
    </w:p>
    <w:p w:rsidR="007C186B" w:rsidRDefault="007C186B" w:rsidP="00734B75">
      <w:pPr>
        <w:pStyle w:val="Listaszerbekezds"/>
        <w:numPr>
          <w:ilvl w:val="0"/>
          <w:numId w:val="31"/>
        </w:numPr>
        <w:spacing w:after="0" w:line="240" w:lineRule="auto"/>
        <w:ind w:left="714" w:hanging="357"/>
      </w:pPr>
      <w:r>
        <w:t>Statikus és dinamikus forgalomirányítás, címfordítás</w:t>
      </w:r>
    </w:p>
    <w:p w:rsidR="007C186B" w:rsidRDefault="007C186B" w:rsidP="00734B75">
      <w:pPr>
        <w:pStyle w:val="Listaszerbekezds"/>
        <w:numPr>
          <w:ilvl w:val="0"/>
          <w:numId w:val="31"/>
        </w:numPr>
        <w:spacing w:after="0" w:line="240" w:lineRule="auto"/>
        <w:ind w:left="714" w:hanging="357"/>
      </w:pPr>
      <w:r>
        <w:t>WAN technológiák, forgalomirányítás, VPN és SSH kapcsolatok</w:t>
      </w:r>
    </w:p>
    <w:p w:rsidR="007C186B" w:rsidRDefault="007C186B" w:rsidP="00734B75">
      <w:pPr>
        <w:pStyle w:val="Listaszerbekezds"/>
        <w:numPr>
          <w:ilvl w:val="0"/>
          <w:numId w:val="31"/>
        </w:numPr>
        <w:spacing w:after="0" w:line="240" w:lineRule="auto"/>
        <w:ind w:left="714" w:hanging="357"/>
      </w:pPr>
      <w:proofErr w:type="spellStart"/>
      <w:r>
        <w:t>Virtualizáció</w:t>
      </w:r>
      <w:proofErr w:type="spellEnd"/>
      <w:r>
        <w:t>, felhőszolgáltatások</w:t>
      </w:r>
    </w:p>
    <w:p w:rsidR="007C186B" w:rsidRDefault="007C186B" w:rsidP="00734B75">
      <w:pPr>
        <w:pStyle w:val="Listaszerbekezds"/>
        <w:numPr>
          <w:ilvl w:val="0"/>
          <w:numId w:val="31"/>
        </w:numPr>
        <w:spacing w:after="0" w:line="240" w:lineRule="auto"/>
        <w:ind w:left="714" w:hanging="357"/>
      </w:pPr>
      <w:r>
        <w:t>Windows és Linux szerverek szolgáltatásai</w:t>
      </w:r>
    </w:p>
    <w:p w:rsidR="007C186B" w:rsidRDefault="007C186B" w:rsidP="00734B75">
      <w:pPr>
        <w:pStyle w:val="Listaszerbekezds"/>
        <w:numPr>
          <w:ilvl w:val="0"/>
          <w:numId w:val="31"/>
        </w:numPr>
        <w:spacing w:after="0" w:line="240" w:lineRule="auto"/>
        <w:ind w:left="714" w:hanging="357"/>
      </w:pPr>
      <w:proofErr w:type="spellStart"/>
      <w:r>
        <w:t>Hálózatmonitorozás</w:t>
      </w:r>
      <w:proofErr w:type="spellEnd"/>
      <w:r>
        <w:t>, -felügyelet</w:t>
      </w:r>
    </w:p>
    <w:p w:rsidR="007C186B" w:rsidRDefault="007C186B" w:rsidP="00734B75">
      <w:pPr>
        <w:pStyle w:val="Listaszerbekezds"/>
        <w:numPr>
          <w:ilvl w:val="0"/>
          <w:numId w:val="31"/>
        </w:numPr>
        <w:spacing w:after="0" w:line="240" w:lineRule="auto"/>
        <w:ind w:left="714" w:hanging="357"/>
      </w:pPr>
      <w:r>
        <w:t>Kis- és közepes hálózatok tervezési alapelvei</w:t>
      </w:r>
    </w:p>
    <w:p w:rsidR="00734B75" w:rsidRDefault="00734B75" w:rsidP="00734B75">
      <w:pPr>
        <w:spacing w:after="0" w:line="240" w:lineRule="auto"/>
      </w:pPr>
    </w:p>
    <w:p w:rsidR="00F75A1A" w:rsidRDefault="00F75A1A" w:rsidP="00F75A1A">
      <w:pPr>
        <w:tabs>
          <w:tab w:val="right" w:pos="9070"/>
        </w:tabs>
      </w:pPr>
      <w:r w:rsidRPr="00815DD6">
        <w:rPr>
          <w:b/>
        </w:rPr>
        <w:t>8.4</w:t>
      </w:r>
      <w:r>
        <w:t xml:space="preserve"> </w:t>
      </w:r>
      <w:r w:rsidRPr="00815DD6">
        <w:rPr>
          <w:b/>
        </w:rPr>
        <w:t>Projektfeladat</w:t>
      </w:r>
      <w:r w:rsidR="000E69BF">
        <w:rPr>
          <w:b/>
        </w:rPr>
        <w:t xml:space="preserve"> (lásd</w:t>
      </w:r>
      <w:proofErr w:type="gramStart"/>
      <w:r w:rsidR="000E69BF">
        <w:rPr>
          <w:b/>
        </w:rPr>
        <w:t>.:</w:t>
      </w:r>
      <w:proofErr w:type="gramEnd"/>
      <w:r w:rsidR="000E69BF">
        <w:rPr>
          <w:b/>
        </w:rPr>
        <w:t xml:space="preserve"> </w:t>
      </w:r>
      <w:r w:rsidR="000E69BF">
        <w:rPr>
          <w:b/>
        </w:rPr>
        <w:fldChar w:fldCharType="begin"/>
      </w:r>
      <w:r w:rsidR="000E69BF">
        <w:rPr>
          <w:b/>
        </w:rPr>
        <w:instrText xml:space="preserve"> REF _Ref82683866 \h </w:instrText>
      </w:r>
      <w:r w:rsidR="000E69BF">
        <w:rPr>
          <w:b/>
        </w:rPr>
      </w:r>
      <w:r w:rsidR="000E69BF">
        <w:rPr>
          <w:b/>
        </w:rPr>
        <w:fldChar w:fldCharType="separate"/>
      </w:r>
      <w:r w:rsidR="000E69BF" w:rsidRPr="004123A2">
        <w:t>5 061</w:t>
      </w:r>
      <w:r w:rsidR="000E69BF">
        <w:t>2</w:t>
      </w:r>
      <w:r w:rsidR="000E69BF" w:rsidRPr="004123A2">
        <w:t xml:space="preserve"> 12 0</w:t>
      </w:r>
      <w:r w:rsidR="000E69BF">
        <w:t>2 Informatikai rendszer- és alkalmazás-üzemeltető technikus</w:t>
      </w:r>
      <w:r w:rsidR="000E69BF">
        <w:rPr>
          <w:b/>
        </w:rPr>
        <w:fldChar w:fldCharType="end"/>
      </w:r>
      <w:r w:rsidR="000E69BF">
        <w:rPr>
          <w:b/>
        </w:rPr>
        <w:t>)</w:t>
      </w:r>
      <w:r>
        <w:tab/>
        <w:t>210 perc, 90%</w:t>
      </w:r>
    </w:p>
    <w:p w:rsidR="00F75A1A" w:rsidRDefault="00F75A1A" w:rsidP="00F75A1A">
      <w:pPr>
        <w:tabs>
          <w:tab w:val="right" w:pos="7938"/>
        </w:tabs>
        <w:ind w:left="567" w:right="1132"/>
      </w:pPr>
      <w:r>
        <w:t>A) Hálózattervezési és kivitelezési vizsgaremek vizsgarész</w:t>
      </w:r>
      <w:r>
        <w:tab/>
        <w:t>30 perc</w:t>
      </w:r>
      <w:r w:rsidR="00734B75">
        <w:t>, 60 pont</w:t>
      </w:r>
    </w:p>
    <w:tbl>
      <w:tblPr>
        <w:tblStyle w:val="Rcsostblzat"/>
        <w:tblW w:w="0" w:type="auto"/>
        <w:tblInd w:w="988" w:type="dxa"/>
        <w:tblLook w:val="04A0" w:firstRow="1" w:lastRow="0" w:firstColumn="1" w:lastColumn="0" w:noHBand="0" w:noVBand="1"/>
      </w:tblPr>
      <w:tblGrid>
        <w:gridCol w:w="5670"/>
        <w:gridCol w:w="1134"/>
      </w:tblGrid>
      <w:tr w:rsidR="00734B75" w:rsidRPr="00734B75" w:rsidTr="00734B75">
        <w:trPr>
          <w:trHeight w:val="57"/>
        </w:trPr>
        <w:tc>
          <w:tcPr>
            <w:tcW w:w="5670" w:type="dxa"/>
          </w:tcPr>
          <w:p w:rsidR="00734B75" w:rsidRPr="00734B75" w:rsidRDefault="00734B75" w:rsidP="00734B75">
            <w:pPr>
              <w:spacing w:after="0" w:line="240" w:lineRule="auto"/>
              <w:ind w:right="1132"/>
            </w:pPr>
            <w:r w:rsidRPr="00734B75">
              <w:t>A projekt átfogó értékelése (a választott megoldás életszerűsége, a tervezés átgondoltsága és szakszerűsége, a prototípus kidolgozottsága és funkcionális működése stb.)</w:t>
            </w:r>
          </w:p>
        </w:tc>
        <w:tc>
          <w:tcPr>
            <w:tcW w:w="1134" w:type="dxa"/>
            <w:vAlign w:val="center"/>
          </w:tcPr>
          <w:p w:rsidR="00734B75" w:rsidRPr="00734B75" w:rsidRDefault="00734B75" w:rsidP="00734B75">
            <w:pPr>
              <w:spacing w:after="0" w:line="240" w:lineRule="auto"/>
              <w:jc w:val="center"/>
            </w:pPr>
            <w:r w:rsidRPr="00734B75">
              <w:t>18</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A hálózattervezés</w:t>
            </w:r>
          </w:p>
        </w:tc>
        <w:tc>
          <w:tcPr>
            <w:tcW w:w="1134" w:type="dxa"/>
            <w:vAlign w:val="center"/>
          </w:tcPr>
          <w:p w:rsidR="00734B75" w:rsidRPr="00734B75" w:rsidRDefault="00734B75" w:rsidP="00734B75">
            <w:pPr>
              <w:spacing w:after="0" w:line="240" w:lineRule="auto"/>
              <w:jc w:val="center"/>
            </w:pPr>
            <w:r w:rsidRPr="00734B75">
              <w:t>2</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VLAN kialakítás</w:t>
            </w:r>
          </w:p>
        </w:tc>
        <w:tc>
          <w:tcPr>
            <w:tcW w:w="1134" w:type="dxa"/>
            <w:vAlign w:val="center"/>
          </w:tcPr>
          <w:p w:rsidR="00734B75" w:rsidRPr="00734B75" w:rsidRDefault="00734B75" w:rsidP="00734B75">
            <w:pPr>
              <w:spacing w:after="0" w:line="240" w:lineRule="auto"/>
              <w:jc w:val="center"/>
            </w:pPr>
            <w:r w:rsidRPr="00734B75">
              <w:t>1</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 xml:space="preserve">Második és harmadik </w:t>
            </w:r>
            <w:proofErr w:type="spellStart"/>
            <w:r w:rsidRPr="00734B75">
              <w:t>rétegbeli</w:t>
            </w:r>
            <w:proofErr w:type="spellEnd"/>
            <w:r w:rsidRPr="00734B75">
              <w:t xml:space="preserve"> redundancia</w:t>
            </w:r>
          </w:p>
        </w:tc>
        <w:tc>
          <w:tcPr>
            <w:tcW w:w="1134" w:type="dxa"/>
            <w:vAlign w:val="center"/>
          </w:tcPr>
          <w:p w:rsidR="00734B75" w:rsidRPr="00734B75" w:rsidRDefault="00734B75" w:rsidP="00734B75">
            <w:pPr>
              <w:spacing w:after="0" w:line="240" w:lineRule="auto"/>
              <w:jc w:val="center"/>
            </w:pPr>
            <w:r w:rsidRPr="00734B75">
              <w:t>1</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IPv4 és IPv6 címzési rendszer</w:t>
            </w:r>
          </w:p>
        </w:tc>
        <w:tc>
          <w:tcPr>
            <w:tcW w:w="1134" w:type="dxa"/>
            <w:vAlign w:val="center"/>
          </w:tcPr>
          <w:p w:rsidR="00734B75" w:rsidRPr="00734B75" w:rsidRDefault="00734B75" w:rsidP="00734B75">
            <w:pPr>
              <w:spacing w:after="0" w:line="240" w:lineRule="auto"/>
              <w:jc w:val="center"/>
            </w:pPr>
            <w:r w:rsidRPr="00734B75">
              <w:t>2</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Vezeték nélküli hálózati megoldás</w:t>
            </w:r>
          </w:p>
        </w:tc>
        <w:tc>
          <w:tcPr>
            <w:tcW w:w="1134" w:type="dxa"/>
            <w:vAlign w:val="center"/>
          </w:tcPr>
          <w:p w:rsidR="00734B75" w:rsidRPr="00734B75" w:rsidRDefault="00734B75" w:rsidP="00734B75">
            <w:pPr>
              <w:spacing w:after="0" w:line="240" w:lineRule="auto"/>
              <w:jc w:val="center"/>
            </w:pPr>
            <w:r w:rsidRPr="00734B75">
              <w:t>2</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Statikus és dinamikus forgalomirányítás</w:t>
            </w:r>
          </w:p>
        </w:tc>
        <w:tc>
          <w:tcPr>
            <w:tcW w:w="1134" w:type="dxa"/>
            <w:vAlign w:val="center"/>
          </w:tcPr>
          <w:p w:rsidR="00734B75" w:rsidRPr="00734B75" w:rsidRDefault="00734B75" w:rsidP="00734B75">
            <w:pPr>
              <w:spacing w:after="0" w:line="240" w:lineRule="auto"/>
              <w:jc w:val="center"/>
            </w:pPr>
            <w:r w:rsidRPr="00734B75">
              <w:t>2</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lastRenderedPageBreak/>
              <w:t>Statikus és dinamikus címfordítás</w:t>
            </w:r>
          </w:p>
        </w:tc>
        <w:tc>
          <w:tcPr>
            <w:tcW w:w="1134" w:type="dxa"/>
            <w:vAlign w:val="center"/>
          </w:tcPr>
          <w:p w:rsidR="00734B75" w:rsidRPr="00734B75" w:rsidRDefault="00734B75" w:rsidP="00734B75">
            <w:pPr>
              <w:spacing w:after="0" w:line="240" w:lineRule="auto"/>
              <w:jc w:val="center"/>
            </w:pPr>
            <w:r w:rsidRPr="00734B75">
              <w:t>2</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WAN-összeköttetések</w:t>
            </w:r>
          </w:p>
        </w:tc>
        <w:tc>
          <w:tcPr>
            <w:tcW w:w="1134" w:type="dxa"/>
            <w:vAlign w:val="center"/>
          </w:tcPr>
          <w:p w:rsidR="00734B75" w:rsidRPr="00734B75" w:rsidRDefault="00734B75" w:rsidP="00734B75">
            <w:pPr>
              <w:spacing w:after="0" w:line="240" w:lineRule="auto"/>
              <w:jc w:val="center"/>
            </w:pPr>
            <w:r w:rsidRPr="00734B75">
              <w:t>1</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Virtuális magánhálózati kapcsolat (VPN)</w:t>
            </w:r>
          </w:p>
        </w:tc>
        <w:tc>
          <w:tcPr>
            <w:tcW w:w="1134" w:type="dxa"/>
            <w:vAlign w:val="center"/>
          </w:tcPr>
          <w:p w:rsidR="00734B75" w:rsidRPr="00734B75" w:rsidRDefault="00734B75" w:rsidP="00734B75">
            <w:pPr>
              <w:spacing w:after="0" w:line="240" w:lineRule="auto"/>
              <w:jc w:val="center"/>
            </w:pPr>
            <w:r w:rsidRPr="00734B75">
              <w:t>2</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Programozott hálózatkonfigurációs megoldás</w:t>
            </w:r>
          </w:p>
        </w:tc>
        <w:tc>
          <w:tcPr>
            <w:tcW w:w="1134" w:type="dxa"/>
            <w:vAlign w:val="center"/>
          </w:tcPr>
          <w:p w:rsidR="00734B75" w:rsidRPr="00734B75" w:rsidRDefault="00734B75" w:rsidP="00734B75">
            <w:pPr>
              <w:spacing w:after="0" w:line="240" w:lineRule="auto"/>
              <w:jc w:val="center"/>
            </w:pPr>
            <w:r w:rsidRPr="00734B75">
              <w:t>1</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Forgalomirányítón megvalósított biztonsági funkciók</w:t>
            </w:r>
          </w:p>
        </w:tc>
        <w:tc>
          <w:tcPr>
            <w:tcW w:w="1134" w:type="dxa"/>
            <w:vAlign w:val="center"/>
          </w:tcPr>
          <w:p w:rsidR="00734B75" w:rsidRPr="00734B75" w:rsidRDefault="00734B75" w:rsidP="00734B75">
            <w:pPr>
              <w:spacing w:after="0" w:line="240" w:lineRule="auto"/>
              <w:jc w:val="center"/>
            </w:pPr>
            <w:r w:rsidRPr="00734B75">
              <w:t>2</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Hardveres tűzfaleszköz alkalmazása</w:t>
            </w:r>
          </w:p>
        </w:tc>
        <w:tc>
          <w:tcPr>
            <w:tcW w:w="1134" w:type="dxa"/>
            <w:vAlign w:val="center"/>
          </w:tcPr>
          <w:p w:rsidR="00734B75" w:rsidRPr="00734B75" w:rsidRDefault="00734B75" w:rsidP="00734B75">
            <w:pPr>
              <w:spacing w:after="0" w:line="240" w:lineRule="auto"/>
              <w:jc w:val="center"/>
            </w:pPr>
            <w:r w:rsidRPr="00734B75">
              <w:t>2</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Linux és Windows kiszolgálón megvalósított szolgáltatások</w:t>
            </w:r>
          </w:p>
        </w:tc>
        <w:tc>
          <w:tcPr>
            <w:tcW w:w="1134" w:type="dxa"/>
            <w:vAlign w:val="center"/>
          </w:tcPr>
          <w:p w:rsidR="00734B75" w:rsidRPr="00734B75" w:rsidRDefault="00734B75" w:rsidP="00734B75">
            <w:pPr>
              <w:spacing w:after="0" w:line="240" w:lineRule="auto"/>
              <w:jc w:val="center"/>
            </w:pPr>
            <w:r w:rsidRPr="00734B75">
              <w:t>15</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Tesztelés dokumentálás</w:t>
            </w:r>
          </w:p>
        </w:tc>
        <w:tc>
          <w:tcPr>
            <w:tcW w:w="1134" w:type="dxa"/>
            <w:vAlign w:val="center"/>
          </w:tcPr>
          <w:p w:rsidR="00734B75" w:rsidRPr="00734B75" w:rsidRDefault="00734B75" w:rsidP="00734B75">
            <w:pPr>
              <w:spacing w:after="0" w:line="240" w:lineRule="auto"/>
              <w:jc w:val="center"/>
            </w:pPr>
            <w:r w:rsidRPr="00734B75">
              <w:t>2</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A csapatmunka megvalósítása</w:t>
            </w:r>
          </w:p>
        </w:tc>
        <w:tc>
          <w:tcPr>
            <w:tcW w:w="1134" w:type="dxa"/>
            <w:vAlign w:val="center"/>
          </w:tcPr>
          <w:p w:rsidR="00734B75" w:rsidRPr="00734B75" w:rsidRDefault="00734B75" w:rsidP="00734B75">
            <w:pPr>
              <w:spacing w:after="0" w:line="240" w:lineRule="auto"/>
              <w:jc w:val="center"/>
            </w:pPr>
            <w:r w:rsidRPr="00734B75">
              <w:t>3</w:t>
            </w:r>
          </w:p>
        </w:tc>
      </w:tr>
      <w:tr w:rsidR="00734B75" w:rsidRPr="00734B75" w:rsidTr="00734B75">
        <w:trPr>
          <w:trHeight w:val="57"/>
        </w:trPr>
        <w:tc>
          <w:tcPr>
            <w:tcW w:w="5670" w:type="dxa"/>
          </w:tcPr>
          <w:p w:rsidR="00734B75" w:rsidRPr="00734B75" w:rsidRDefault="00734B75" w:rsidP="00734B75">
            <w:pPr>
              <w:spacing w:after="0" w:line="240" w:lineRule="auto"/>
              <w:ind w:right="1132"/>
            </w:pPr>
            <w:r w:rsidRPr="00734B75">
              <w:t>Angol nyelvű kommunikáció</w:t>
            </w:r>
          </w:p>
        </w:tc>
        <w:tc>
          <w:tcPr>
            <w:tcW w:w="1134" w:type="dxa"/>
            <w:vAlign w:val="center"/>
          </w:tcPr>
          <w:p w:rsidR="00734B75" w:rsidRPr="00734B75" w:rsidRDefault="00734B75" w:rsidP="00734B75">
            <w:pPr>
              <w:spacing w:after="0" w:line="240" w:lineRule="auto"/>
              <w:jc w:val="center"/>
            </w:pPr>
            <w:r w:rsidRPr="00734B75">
              <w:t>2</w:t>
            </w:r>
          </w:p>
        </w:tc>
      </w:tr>
      <w:tr w:rsidR="00734B75" w:rsidRPr="00734B75" w:rsidTr="00734B75">
        <w:trPr>
          <w:trHeight w:val="57"/>
        </w:trPr>
        <w:tc>
          <w:tcPr>
            <w:tcW w:w="5670" w:type="dxa"/>
          </w:tcPr>
          <w:p w:rsidR="00734B75" w:rsidRPr="00734B75" w:rsidRDefault="00734B75" w:rsidP="00734B75">
            <w:pPr>
              <w:spacing w:after="0" w:line="240" w:lineRule="auto"/>
              <w:ind w:right="1132"/>
              <w:rPr>
                <w:b/>
              </w:rPr>
            </w:pPr>
            <w:r w:rsidRPr="00734B75">
              <w:rPr>
                <w:b/>
              </w:rPr>
              <w:t>Összesen</w:t>
            </w:r>
          </w:p>
        </w:tc>
        <w:tc>
          <w:tcPr>
            <w:tcW w:w="1134" w:type="dxa"/>
            <w:vAlign w:val="center"/>
          </w:tcPr>
          <w:p w:rsidR="00734B75" w:rsidRPr="00734B75" w:rsidRDefault="00734B75" w:rsidP="00734B75">
            <w:pPr>
              <w:spacing w:after="0" w:line="240" w:lineRule="auto"/>
              <w:jc w:val="center"/>
              <w:rPr>
                <w:b/>
              </w:rPr>
            </w:pPr>
            <w:r w:rsidRPr="00734B75">
              <w:rPr>
                <w:b/>
              </w:rPr>
              <w:t>60</w:t>
            </w:r>
            <w:r>
              <w:rPr>
                <w:b/>
              </w:rPr>
              <w:t xml:space="preserve"> pont</w:t>
            </w:r>
          </w:p>
        </w:tc>
      </w:tr>
    </w:tbl>
    <w:p w:rsidR="00734B75" w:rsidRDefault="00734B75" w:rsidP="00F75A1A">
      <w:pPr>
        <w:tabs>
          <w:tab w:val="right" w:pos="7938"/>
        </w:tabs>
        <w:ind w:left="567" w:right="1132"/>
      </w:pPr>
    </w:p>
    <w:p w:rsidR="00F75A1A" w:rsidRDefault="00F75A1A" w:rsidP="00F75A1A">
      <w:pPr>
        <w:tabs>
          <w:tab w:val="right" w:pos="7938"/>
        </w:tabs>
        <w:ind w:left="567" w:right="1132"/>
      </w:pPr>
      <w:r>
        <w:t>B) Hálózatok és szerverek telepítése és beállítása feladatsor</w:t>
      </w:r>
      <w:r>
        <w:tab/>
        <w:t>180 perc</w:t>
      </w:r>
      <w:r w:rsidR="00734B75">
        <w:t>, 60 pont</w:t>
      </w:r>
    </w:p>
    <w:p w:rsidR="00734B75" w:rsidRDefault="00734B75" w:rsidP="00734B75">
      <w:pPr>
        <w:tabs>
          <w:tab w:val="right" w:pos="7371"/>
        </w:tabs>
        <w:ind w:left="1134" w:right="1699"/>
      </w:pPr>
      <w:r>
        <w:t>I) Hálózatok telepítése és beállítása</w:t>
      </w:r>
      <w:r>
        <w:tab/>
        <w:t>60 perc, 20 pont</w:t>
      </w:r>
    </w:p>
    <w:p w:rsidR="00734B75" w:rsidRDefault="00734B75" w:rsidP="00734B75">
      <w:pPr>
        <w:tabs>
          <w:tab w:val="right" w:pos="7371"/>
        </w:tabs>
        <w:ind w:left="1134" w:right="1699"/>
      </w:pPr>
      <w:r>
        <w:t>II.) Szerverek telepítése és beállítása</w:t>
      </w:r>
      <w:r>
        <w:tab/>
        <w:t>60 perc, 20 pont</w:t>
      </w:r>
    </w:p>
    <w:p w:rsidR="00734B75" w:rsidRDefault="00734B75" w:rsidP="00734B75">
      <w:pPr>
        <w:tabs>
          <w:tab w:val="right" w:pos="7371"/>
        </w:tabs>
        <w:ind w:left="1134" w:right="1699"/>
      </w:pPr>
      <w:r>
        <w:t>III.) Felhőszolgáltatás telepítése és beállítása</w:t>
      </w:r>
      <w:r>
        <w:tab/>
        <w:t>60 perc, 20 pont</w:t>
      </w:r>
    </w:p>
    <w:p w:rsidR="00F75A1A" w:rsidRDefault="00734B75" w:rsidP="004123A2">
      <w:r>
        <w:t>A vizsgatevékenység akkor eredményes, ha a tanuló a megszerezhető összes pontszám legalább 40%-át elérte</w:t>
      </w:r>
    </w:p>
    <w:p w:rsidR="00734B75" w:rsidRDefault="00734B75" w:rsidP="004123A2"/>
    <w:p w:rsidR="000E69BF" w:rsidRDefault="00734B75">
      <w:pPr>
        <w:spacing w:after="200" w:line="276" w:lineRule="auto"/>
        <w:rPr>
          <w:rFonts w:asciiTheme="majorHAnsi" w:eastAsiaTheme="majorEastAsia" w:hAnsiTheme="majorHAnsi" w:cstheme="majorBidi"/>
          <w:b/>
          <w:sz w:val="36"/>
          <w:szCs w:val="26"/>
        </w:rPr>
      </w:pPr>
      <w:r>
        <w:t>A szakmai vizsga eredményébe az ágazati alapvizsgát az alábbi súlyaránnyal kell beszámítani: Ágazati alapvizsga: 10 %, Szakmai vizsga: 90 %</w:t>
      </w:r>
      <w:r w:rsidR="000E69BF">
        <w:br w:type="page"/>
      </w:r>
    </w:p>
    <w:p w:rsidR="004123A2" w:rsidRDefault="004123A2" w:rsidP="004123A2">
      <w:pPr>
        <w:pStyle w:val="Cmsor2"/>
      </w:pPr>
      <w:bookmarkStart w:id="21" w:name="_Toc82689283"/>
      <w:r w:rsidRPr="00A13614">
        <w:lastRenderedPageBreak/>
        <w:t>4</w:t>
      </w:r>
      <w:r>
        <w:t> </w:t>
      </w:r>
      <w:r w:rsidRPr="00A13614">
        <w:t>0715</w:t>
      </w:r>
      <w:r>
        <w:t xml:space="preserve"> </w:t>
      </w:r>
      <w:r w:rsidRPr="00A13614">
        <w:t>10</w:t>
      </w:r>
      <w:r>
        <w:t xml:space="preserve"> </w:t>
      </w:r>
      <w:r w:rsidRPr="00A13614">
        <w:t xml:space="preserve">07 </w:t>
      </w:r>
      <w:r>
        <w:t>Gépi és CNC forgácsoló</w:t>
      </w:r>
      <w:bookmarkEnd w:id="21"/>
    </w:p>
    <w:p w:rsidR="004123A2" w:rsidRPr="00734B75" w:rsidRDefault="004123A2" w:rsidP="00734B75">
      <w:pPr>
        <w:jc w:val="right"/>
        <w:rPr>
          <w:i/>
        </w:rPr>
      </w:pPr>
      <w:r w:rsidRPr="00734B75">
        <w:rPr>
          <w:i/>
        </w:rPr>
        <w:t>(2021/2022-ben csak esti tagozaton)</w:t>
      </w:r>
    </w:p>
    <w:p w:rsidR="004123A2" w:rsidRPr="004123A2" w:rsidRDefault="00FE616B" w:rsidP="004123A2">
      <w:r>
        <w:t>Lásd KKK.</w:t>
      </w:r>
    </w:p>
    <w:p w:rsidR="000E69BF" w:rsidRDefault="000E69BF">
      <w:pPr>
        <w:spacing w:after="200" w:line="276" w:lineRule="auto"/>
        <w:rPr>
          <w:rFonts w:asciiTheme="majorHAnsi" w:eastAsiaTheme="majorEastAsia" w:hAnsiTheme="majorHAnsi" w:cstheme="majorBidi"/>
          <w:b/>
          <w:sz w:val="36"/>
          <w:szCs w:val="26"/>
        </w:rPr>
      </w:pPr>
      <w:r>
        <w:br w:type="page"/>
      </w:r>
    </w:p>
    <w:p w:rsidR="004123A2" w:rsidRDefault="004123A2" w:rsidP="004123A2">
      <w:pPr>
        <w:pStyle w:val="Cmsor2"/>
      </w:pPr>
      <w:bookmarkStart w:id="22" w:name="_Toc82689284"/>
      <w:r w:rsidRPr="00002064">
        <w:lastRenderedPageBreak/>
        <w:t>4</w:t>
      </w:r>
      <w:r>
        <w:t xml:space="preserve"> </w:t>
      </w:r>
      <w:r w:rsidRPr="00002064">
        <w:t>0715 10 01 CNC-programozó</w:t>
      </w:r>
      <w:bookmarkEnd w:id="22"/>
    </w:p>
    <w:p w:rsidR="004123A2" w:rsidRPr="00FE616B" w:rsidRDefault="004123A2" w:rsidP="00FE616B">
      <w:pPr>
        <w:jc w:val="right"/>
        <w:rPr>
          <w:i/>
        </w:rPr>
      </w:pPr>
      <w:r w:rsidRPr="00FE616B">
        <w:rPr>
          <w:i/>
        </w:rPr>
        <w:t>(2021/2022-ben csak esti tagozaton)</w:t>
      </w:r>
    </w:p>
    <w:p w:rsidR="00FE616B" w:rsidRPr="004123A2" w:rsidRDefault="00FE616B" w:rsidP="00FE616B">
      <w:r>
        <w:t>Lásd KKK.</w:t>
      </w:r>
    </w:p>
    <w:p w:rsidR="004123A2" w:rsidRPr="004123A2" w:rsidRDefault="004123A2" w:rsidP="004123A2"/>
    <w:p w:rsidR="00BA6028" w:rsidRDefault="00413E6E" w:rsidP="00413E6E">
      <w:pPr>
        <w:pStyle w:val="Cmsor1"/>
      </w:pPr>
      <w:bookmarkStart w:id="23" w:name="_Toc82689285"/>
      <w:r>
        <w:lastRenderedPageBreak/>
        <w:t>Mellékletek</w:t>
      </w:r>
      <w:bookmarkEnd w:id="23"/>
    </w:p>
    <w:p w:rsidR="00C65882" w:rsidRDefault="00BA6028" w:rsidP="00BA6028">
      <w:pPr>
        <w:pStyle w:val="Listaszerbekezds"/>
        <w:numPr>
          <w:ilvl w:val="0"/>
          <w:numId w:val="17"/>
        </w:numPr>
      </w:pPr>
      <w:r>
        <w:t>Kötelezően használandó címlap</w:t>
      </w:r>
    </w:p>
    <w:p w:rsidR="00BA6028" w:rsidRDefault="00BA6028" w:rsidP="00BA6028">
      <w:pPr>
        <w:pStyle w:val="Listaszerbekezds"/>
        <w:numPr>
          <w:ilvl w:val="0"/>
          <w:numId w:val="17"/>
        </w:numPr>
      </w:pPr>
      <w:r>
        <w:t>Kötelezően használandó konzultációs lap</w:t>
      </w:r>
    </w:p>
    <w:p w:rsidR="00413E6E" w:rsidRDefault="00413E6E">
      <w:pPr>
        <w:spacing w:after="200" w:line="276" w:lineRule="auto"/>
      </w:pPr>
      <w:r>
        <w:br w:type="page"/>
      </w:r>
    </w:p>
    <w:p w:rsidR="00C65882" w:rsidRPr="00C65882" w:rsidRDefault="00C65882" w:rsidP="00C65882">
      <w:pPr>
        <w:tabs>
          <w:tab w:val="right" w:pos="9072"/>
        </w:tabs>
        <w:spacing w:line="240" w:lineRule="auto"/>
        <w:rPr>
          <w:b/>
          <w:i/>
          <w:sz w:val="20"/>
          <w:szCs w:val="20"/>
        </w:rPr>
      </w:pPr>
    </w:p>
    <w:p w:rsidR="002F4E33" w:rsidRPr="002F4E33" w:rsidRDefault="002F4E33" w:rsidP="002F4E33">
      <w:pPr>
        <w:keepNext/>
        <w:keepLines/>
        <w:tabs>
          <w:tab w:val="left" w:pos="2835"/>
        </w:tabs>
        <w:spacing w:after="0" w:line="240" w:lineRule="auto"/>
        <w:contextualSpacing/>
        <w:jc w:val="center"/>
        <w:rPr>
          <w:rFonts w:asciiTheme="majorHAnsi" w:eastAsia="Times New Roman" w:hAnsiTheme="majorHAnsi" w:cs="Times New Roman"/>
          <w:b/>
          <w:sz w:val="44"/>
          <w:szCs w:val="44"/>
          <w:lang w:eastAsia="hu-HU"/>
        </w:rPr>
      </w:pPr>
    </w:p>
    <w:p w:rsidR="002F6B76" w:rsidRPr="002F4E33" w:rsidRDefault="002F6B76" w:rsidP="002F4E33">
      <w:pPr>
        <w:keepNext/>
        <w:keepLines/>
        <w:tabs>
          <w:tab w:val="left" w:pos="2835"/>
        </w:tabs>
        <w:spacing w:before="720" w:after="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Záródolgozat feladatkiírás</w:t>
      </w:r>
    </w:p>
    <w:p w:rsidR="002F6B76" w:rsidRPr="002F4E33" w:rsidRDefault="002F6B76" w:rsidP="002F4E33">
      <w:pPr>
        <w:tabs>
          <w:tab w:val="left" w:pos="2835"/>
        </w:tabs>
        <w:spacing w:before="1080" w:after="0" w:line="360" w:lineRule="auto"/>
        <w:rPr>
          <w:rFonts w:asciiTheme="majorHAnsi" w:eastAsia="Times New Roman" w:hAnsiTheme="majorHAnsi" w:cs="Times New Roman"/>
          <w:sz w:val="24"/>
          <w:szCs w:val="20"/>
          <w:lang w:eastAsia="hu-HU"/>
        </w:rPr>
      </w:pPr>
      <w:proofErr w:type="gramStart"/>
      <w:r w:rsidRPr="002F4E33">
        <w:rPr>
          <w:rFonts w:asciiTheme="majorHAnsi" w:eastAsia="Times New Roman" w:hAnsiTheme="majorHAnsi" w:cs="Times New Roman"/>
          <w:sz w:val="24"/>
          <w:szCs w:val="20"/>
          <w:lang w:eastAsia="hu-HU"/>
        </w:rPr>
        <w:t>Tanuló</w:t>
      </w:r>
      <w:r w:rsidR="00AA28E2">
        <w:rPr>
          <w:rFonts w:asciiTheme="majorHAnsi" w:eastAsia="Times New Roman" w:hAnsiTheme="majorHAnsi" w:cs="Times New Roman"/>
          <w:sz w:val="24"/>
          <w:szCs w:val="20"/>
          <w:lang w:eastAsia="hu-HU"/>
        </w:rPr>
        <w:t>(</w:t>
      </w:r>
      <w:proofErr w:type="gramEnd"/>
      <w:r w:rsidR="00AA28E2">
        <w:rPr>
          <w:rFonts w:asciiTheme="majorHAnsi" w:eastAsia="Times New Roman" w:hAnsiTheme="majorHAnsi" w:cs="Times New Roman"/>
          <w:sz w:val="24"/>
          <w:szCs w:val="20"/>
          <w:lang w:eastAsia="hu-HU"/>
        </w:rPr>
        <w:t>k)</w:t>
      </w:r>
      <w:r w:rsidRPr="002F4E33">
        <w:rPr>
          <w:rFonts w:asciiTheme="majorHAnsi" w:eastAsia="Times New Roman" w:hAnsiTheme="majorHAnsi" w:cs="Times New Roman"/>
          <w:sz w:val="24"/>
          <w:szCs w:val="20"/>
          <w:lang w:eastAsia="hu-HU"/>
        </w:rPr>
        <w:t xml:space="preserve"> neve</w:t>
      </w:r>
      <w:r w:rsidR="00AA28E2">
        <w:rPr>
          <w:rStyle w:val="Lbjegyzet-hivatkozs"/>
          <w:rFonts w:asciiTheme="majorHAnsi" w:eastAsia="Times New Roman" w:hAnsiTheme="majorHAnsi" w:cs="Times New Roman"/>
          <w:sz w:val="24"/>
          <w:szCs w:val="20"/>
          <w:lang w:eastAsia="hu-HU"/>
        </w:rPr>
        <w:footnoteReference w:id="3"/>
      </w:r>
      <w:r w:rsidRPr="002F4E33">
        <w:rPr>
          <w:rFonts w:asciiTheme="majorHAnsi" w:eastAsia="Times New Roman" w:hAnsiTheme="majorHAnsi" w:cs="Times New Roman"/>
          <w:sz w:val="24"/>
          <w:szCs w:val="20"/>
          <w:lang w:eastAsia="hu-HU"/>
        </w:rPr>
        <w:t xml:space="preserve">: </w:t>
      </w:r>
      <w:r w:rsidRPr="002F4E33">
        <w:rPr>
          <w:rFonts w:asciiTheme="majorHAnsi" w:eastAsia="Times New Roman" w:hAnsiTheme="majorHAnsi" w:cs="Times New Roman"/>
          <w:sz w:val="24"/>
          <w:szCs w:val="20"/>
          <w:lang w:eastAsia="hu-HU"/>
        </w:rPr>
        <w:tab/>
      </w:r>
      <w:r w:rsidRPr="00BA6028">
        <w:rPr>
          <w:rFonts w:asciiTheme="majorHAnsi" w:eastAsia="Times New Roman" w:hAnsiTheme="majorHAnsi" w:cs="Times New Roman"/>
          <w:sz w:val="24"/>
          <w:szCs w:val="20"/>
          <w:highlight w:val="yellow"/>
          <w:lang w:eastAsia="hu-HU"/>
        </w:rPr>
        <w:t>Horváth Norbert</w:t>
      </w:r>
      <w:r w:rsidR="00AA28E2" w:rsidRPr="00AA28E2">
        <w:rPr>
          <w:rFonts w:asciiTheme="majorHAnsi" w:eastAsia="Times New Roman" w:hAnsiTheme="majorHAnsi" w:cs="Times New Roman"/>
          <w:sz w:val="24"/>
          <w:szCs w:val="20"/>
          <w:highlight w:val="yellow"/>
          <w:lang w:eastAsia="hu-HU"/>
        </w:rPr>
        <w:t>, Kottra Richárd</w:t>
      </w:r>
    </w:p>
    <w:p w:rsidR="002F6B76" w:rsidRPr="002F4E33" w:rsidRDefault="002F6B76" w:rsidP="002F4E33">
      <w:pPr>
        <w:tabs>
          <w:tab w:val="left" w:pos="2835"/>
        </w:tabs>
        <w:spacing w:after="0" w:line="360" w:lineRule="auto"/>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 xml:space="preserve">Képzés: </w:t>
      </w:r>
      <w:r w:rsidRPr="002F4E33">
        <w:rPr>
          <w:rFonts w:asciiTheme="majorHAnsi" w:eastAsia="Times New Roman" w:hAnsiTheme="majorHAnsi" w:cs="Times New Roman"/>
          <w:sz w:val="24"/>
          <w:szCs w:val="20"/>
          <w:lang w:eastAsia="hu-HU"/>
        </w:rPr>
        <w:tab/>
      </w:r>
      <w:r w:rsidRPr="00BA6028">
        <w:rPr>
          <w:rFonts w:asciiTheme="majorHAnsi" w:eastAsia="Times New Roman" w:hAnsiTheme="majorHAnsi" w:cs="Times New Roman"/>
          <w:sz w:val="24"/>
          <w:szCs w:val="20"/>
          <w:highlight w:val="yellow"/>
          <w:lang w:eastAsia="hu-HU"/>
        </w:rPr>
        <w:t>nappali / felnőttoktatás - esti munkarend</w:t>
      </w:r>
    </w:p>
    <w:p w:rsidR="002F6B76" w:rsidRPr="002F4E33" w:rsidRDefault="002F6B76" w:rsidP="002F4E33">
      <w:pPr>
        <w:tabs>
          <w:tab w:val="left" w:pos="2835"/>
        </w:tabs>
        <w:spacing w:after="0" w:line="360" w:lineRule="auto"/>
        <w:ind w:left="2832" w:hanging="2832"/>
        <w:rPr>
          <w:rFonts w:asciiTheme="majorHAnsi" w:eastAsia="Times New Roman" w:hAnsiTheme="majorHAnsi" w:cs="Times New Roman"/>
          <w:sz w:val="24"/>
          <w:szCs w:val="20"/>
          <w:highlight w:val="red"/>
          <w:lang w:eastAsia="hu-HU"/>
        </w:rPr>
      </w:pPr>
      <w:r w:rsidRPr="002F4E33">
        <w:rPr>
          <w:rFonts w:asciiTheme="majorHAnsi" w:eastAsia="Times New Roman" w:hAnsiTheme="majorHAnsi" w:cs="Times New Roman"/>
          <w:sz w:val="24"/>
          <w:szCs w:val="20"/>
          <w:lang w:eastAsia="hu-HU"/>
        </w:rPr>
        <w:t xml:space="preserve">Szak: </w:t>
      </w:r>
      <w:r w:rsidRPr="002F4E33">
        <w:rPr>
          <w:rFonts w:asciiTheme="majorHAnsi" w:eastAsia="Times New Roman" w:hAnsiTheme="majorHAnsi" w:cs="Times New Roman"/>
          <w:sz w:val="24"/>
          <w:szCs w:val="20"/>
          <w:lang w:eastAsia="hu-HU"/>
        </w:rPr>
        <w:tab/>
      </w:r>
      <w:r w:rsidRPr="00BA6028">
        <w:rPr>
          <w:rFonts w:asciiTheme="majorHAnsi" w:eastAsia="Times New Roman" w:hAnsiTheme="majorHAnsi" w:cs="Times New Roman"/>
          <w:sz w:val="24"/>
          <w:szCs w:val="20"/>
          <w:highlight w:val="yellow"/>
          <w:lang w:eastAsia="hu-HU"/>
        </w:rPr>
        <w:t>54</w:t>
      </w:r>
      <w:r w:rsidR="002F4E33" w:rsidRPr="00BA6028">
        <w:rPr>
          <w:rFonts w:asciiTheme="majorHAnsi" w:eastAsia="Times New Roman" w:hAnsiTheme="majorHAnsi" w:cs="Times New Roman"/>
          <w:sz w:val="24"/>
          <w:szCs w:val="20"/>
          <w:highlight w:val="yellow"/>
          <w:lang w:eastAsia="hu-HU"/>
        </w:rPr>
        <w:t> </w:t>
      </w:r>
      <w:r w:rsidRPr="00BA6028">
        <w:rPr>
          <w:rFonts w:asciiTheme="majorHAnsi" w:eastAsia="Times New Roman" w:hAnsiTheme="majorHAnsi" w:cs="Times New Roman"/>
          <w:sz w:val="24"/>
          <w:szCs w:val="20"/>
          <w:highlight w:val="yellow"/>
          <w:lang w:eastAsia="hu-HU"/>
        </w:rPr>
        <w:t>213</w:t>
      </w:r>
      <w:r w:rsidR="002F4E33" w:rsidRPr="00BA6028">
        <w:rPr>
          <w:rFonts w:asciiTheme="majorHAnsi" w:eastAsia="Times New Roman" w:hAnsiTheme="majorHAnsi" w:cs="Times New Roman"/>
          <w:sz w:val="24"/>
          <w:szCs w:val="20"/>
          <w:highlight w:val="yellow"/>
          <w:lang w:eastAsia="hu-HU"/>
        </w:rPr>
        <w:t> 05 </w:t>
      </w:r>
      <w:r w:rsidRPr="00BA6028">
        <w:rPr>
          <w:rFonts w:asciiTheme="majorHAnsi" w:eastAsia="Times New Roman" w:hAnsiTheme="majorHAnsi" w:cs="Times New Roman"/>
          <w:sz w:val="24"/>
          <w:szCs w:val="20"/>
          <w:highlight w:val="yellow"/>
          <w:lang w:eastAsia="hu-HU"/>
        </w:rPr>
        <w:t>Szoftverfejlesztő</w:t>
      </w:r>
      <w:r w:rsidRPr="002F4E33">
        <w:rPr>
          <w:rFonts w:asciiTheme="majorHAnsi" w:eastAsia="Times New Roman" w:hAnsiTheme="majorHAnsi" w:cs="Times New Roman"/>
          <w:sz w:val="24"/>
          <w:szCs w:val="20"/>
          <w:lang w:eastAsia="hu-HU"/>
        </w:rPr>
        <w:br/>
      </w:r>
      <w:r w:rsidRPr="00BA6028">
        <w:rPr>
          <w:rFonts w:asciiTheme="majorHAnsi" w:eastAsia="Times New Roman" w:hAnsiTheme="majorHAnsi" w:cs="Times New Roman"/>
          <w:sz w:val="24"/>
          <w:szCs w:val="20"/>
          <w:highlight w:val="yellow"/>
          <w:lang w:eastAsia="hu-HU"/>
        </w:rPr>
        <w:t>(201</w:t>
      </w:r>
      <w:r w:rsidR="005972A7" w:rsidRPr="00BA6028">
        <w:rPr>
          <w:rFonts w:asciiTheme="majorHAnsi" w:eastAsia="Times New Roman" w:hAnsiTheme="majorHAnsi" w:cs="Times New Roman"/>
          <w:sz w:val="24"/>
          <w:szCs w:val="20"/>
          <w:highlight w:val="yellow"/>
          <w:lang w:eastAsia="hu-HU"/>
        </w:rPr>
        <w:t>6</w:t>
      </w:r>
      <w:r w:rsidRPr="00BA6028">
        <w:rPr>
          <w:rFonts w:asciiTheme="majorHAnsi" w:eastAsia="Times New Roman" w:hAnsiTheme="majorHAnsi" w:cs="Times New Roman"/>
          <w:sz w:val="24"/>
          <w:szCs w:val="20"/>
          <w:highlight w:val="yellow"/>
          <w:lang w:eastAsia="hu-HU"/>
        </w:rPr>
        <w:t>-tól érvényes kerettanterv)</w:t>
      </w:r>
    </w:p>
    <w:p w:rsidR="002F6B76" w:rsidRPr="002F4E33" w:rsidRDefault="002F6B76" w:rsidP="002F4E33">
      <w:pPr>
        <w:tabs>
          <w:tab w:val="left" w:pos="2835"/>
        </w:tabs>
        <w:spacing w:before="1200" w:after="36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A záródolgozat címe:</w:t>
      </w:r>
    </w:p>
    <w:p w:rsidR="002F6B76" w:rsidRPr="002F4E33" w:rsidRDefault="002F6B76" w:rsidP="002F4E33">
      <w:pPr>
        <w:tabs>
          <w:tab w:val="left" w:pos="2835"/>
        </w:tabs>
        <w:spacing w:after="0" w:line="240" w:lineRule="auto"/>
        <w:jc w:val="center"/>
        <w:rPr>
          <w:rFonts w:asciiTheme="majorHAnsi" w:eastAsia="Times New Roman" w:hAnsiTheme="majorHAnsi" w:cs="Times New Roman"/>
          <w:b/>
          <w:sz w:val="44"/>
          <w:szCs w:val="44"/>
          <w:lang w:eastAsia="hu-HU"/>
        </w:rPr>
      </w:pPr>
      <w:r w:rsidRPr="00BA6028">
        <w:rPr>
          <w:rFonts w:asciiTheme="majorHAnsi" w:eastAsia="Times New Roman" w:hAnsiTheme="majorHAnsi" w:cs="Times New Roman"/>
          <w:b/>
          <w:sz w:val="44"/>
          <w:szCs w:val="44"/>
          <w:highlight w:val="yellow"/>
          <w:lang w:eastAsia="hu-HU"/>
        </w:rPr>
        <w:t>„Szuper2000” adatbázisnyilvántartó</w:t>
      </w:r>
    </w:p>
    <w:p w:rsidR="002F6B76" w:rsidRPr="002F4E33" w:rsidRDefault="002F6B76" w:rsidP="002F4E33">
      <w:pPr>
        <w:tabs>
          <w:tab w:val="left" w:pos="2835"/>
        </w:tabs>
        <w:spacing w:before="1320" w:after="0" w:line="360" w:lineRule="auto"/>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 xml:space="preserve">Konzulens: </w:t>
      </w:r>
      <w:r w:rsidRPr="002F4E33">
        <w:rPr>
          <w:rFonts w:asciiTheme="majorHAnsi" w:eastAsia="Times New Roman" w:hAnsiTheme="majorHAnsi" w:cs="Times New Roman"/>
          <w:sz w:val="24"/>
          <w:szCs w:val="20"/>
          <w:lang w:eastAsia="hu-HU"/>
        </w:rPr>
        <w:tab/>
      </w:r>
      <w:r w:rsidRPr="00BA6028">
        <w:rPr>
          <w:rFonts w:asciiTheme="majorHAnsi" w:eastAsia="Times New Roman" w:hAnsiTheme="majorHAnsi" w:cs="Times New Roman"/>
          <w:sz w:val="24"/>
          <w:szCs w:val="20"/>
          <w:highlight w:val="yellow"/>
          <w:lang w:eastAsia="hu-HU"/>
        </w:rPr>
        <w:t>Strider Krisztián</w:t>
      </w:r>
    </w:p>
    <w:p w:rsidR="002F6B76" w:rsidRPr="002F4E33" w:rsidRDefault="002F6B76" w:rsidP="002F4E33">
      <w:pPr>
        <w:tabs>
          <w:tab w:val="left" w:pos="2835"/>
        </w:tabs>
        <w:spacing w:after="0" w:line="360" w:lineRule="auto"/>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 xml:space="preserve">Beadási határidő: </w:t>
      </w:r>
      <w:r w:rsidRPr="002F4E33">
        <w:rPr>
          <w:rFonts w:asciiTheme="majorHAnsi" w:eastAsia="Times New Roman" w:hAnsiTheme="majorHAnsi" w:cs="Times New Roman"/>
          <w:sz w:val="24"/>
          <w:szCs w:val="20"/>
          <w:lang w:eastAsia="hu-HU"/>
        </w:rPr>
        <w:tab/>
      </w:r>
      <w:r w:rsidRPr="004123A2">
        <w:rPr>
          <w:rFonts w:asciiTheme="majorHAnsi" w:eastAsia="Times New Roman" w:hAnsiTheme="majorHAnsi" w:cs="Times New Roman"/>
          <w:sz w:val="24"/>
          <w:szCs w:val="20"/>
          <w:highlight w:val="yellow"/>
          <w:lang w:eastAsia="hu-HU"/>
        </w:rPr>
        <w:t>20</w:t>
      </w:r>
      <w:r w:rsidR="005972A7" w:rsidRPr="004123A2">
        <w:rPr>
          <w:rFonts w:asciiTheme="majorHAnsi" w:eastAsia="Times New Roman" w:hAnsiTheme="majorHAnsi" w:cs="Times New Roman"/>
          <w:sz w:val="24"/>
          <w:szCs w:val="20"/>
          <w:highlight w:val="yellow"/>
          <w:lang w:eastAsia="hu-HU"/>
        </w:rPr>
        <w:t>2</w:t>
      </w:r>
      <w:r w:rsidR="004123A2" w:rsidRPr="004123A2">
        <w:rPr>
          <w:rFonts w:asciiTheme="majorHAnsi" w:eastAsia="Times New Roman" w:hAnsiTheme="majorHAnsi" w:cs="Times New Roman"/>
          <w:sz w:val="24"/>
          <w:szCs w:val="20"/>
          <w:highlight w:val="yellow"/>
          <w:lang w:eastAsia="hu-HU"/>
        </w:rPr>
        <w:t>2</w:t>
      </w:r>
      <w:r w:rsidRPr="004123A2">
        <w:rPr>
          <w:rFonts w:asciiTheme="majorHAnsi" w:eastAsia="Times New Roman" w:hAnsiTheme="majorHAnsi" w:cs="Times New Roman"/>
          <w:sz w:val="24"/>
          <w:szCs w:val="20"/>
          <w:highlight w:val="yellow"/>
          <w:lang w:eastAsia="hu-HU"/>
        </w:rPr>
        <w:t>. 0</w:t>
      </w:r>
      <w:r w:rsidR="00086426" w:rsidRPr="004123A2">
        <w:rPr>
          <w:rFonts w:asciiTheme="majorHAnsi" w:eastAsia="Times New Roman" w:hAnsiTheme="majorHAnsi" w:cs="Times New Roman"/>
          <w:sz w:val="24"/>
          <w:szCs w:val="20"/>
          <w:highlight w:val="yellow"/>
          <w:lang w:eastAsia="hu-HU"/>
        </w:rPr>
        <w:t>4</w:t>
      </w:r>
      <w:r w:rsidRPr="004123A2">
        <w:rPr>
          <w:rFonts w:asciiTheme="majorHAnsi" w:eastAsia="Times New Roman" w:hAnsiTheme="majorHAnsi" w:cs="Times New Roman"/>
          <w:sz w:val="24"/>
          <w:szCs w:val="20"/>
          <w:highlight w:val="yellow"/>
          <w:lang w:eastAsia="hu-HU"/>
        </w:rPr>
        <w:t xml:space="preserve">. </w:t>
      </w:r>
      <w:r w:rsidR="00086426" w:rsidRPr="004123A2">
        <w:rPr>
          <w:rFonts w:asciiTheme="majorHAnsi" w:eastAsia="Times New Roman" w:hAnsiTheme="majorHAnsi" w:cs="Times New Roman"/>
          <w:sz w:val="24"/>
          <w:szCs w:val="20"/>
          <w:highlight w:val="yellow"/>
          <w:lang w:eastAsia="hu-HU"/>
        </w:rPr>
        <w:t>1</w:t>
      </w:r>
      <w:r w:rsidR="005972A7" w:rsidRPr="004123A2">
        <w:rPr>
          <w:rFonts w:asciiTheme="majorHAnsi" w:eastAsia="Times New Roman" w:hAnsiTheme="majorHAnsi" w:cs="Times New Roman"/>
          <w:sz w:val="24"/>
          <w:szCs w:val="20"/>
          <w:highlight w:val="yellow"/>
          <w:lang w:eastAsia="hu-HU"/>
        </w:rPr>
        <w:t>5</w:t>
      </w:r>
      <w:r w:rsidRPr="004123A2">
        <w:rPr>
          <w:rFonts w:asciiTheme="majorHAnsi" w:eastAsia="Times New Roman" w:hAnsiTheme="majorHAnsi" w:cs="Times New Roman"/>
          <w:sz w:val="24"/>
          <w:szCs w:val="20"/>
          <w:highlight w:val="yellow"/>
          <w:lang w:eastAsia="hu-HU"/>
        </w:rPr>
        <w:t>.</w:t>
      </w:r>
    </w:p>
    <w:p w:rsidR="002F6B76" w:rsidRPr="002F4E33" w:rsidRDefault="002F6B76" w:rsidP="002F4E33">
      <w:pPr>
        <w:tabs>
          <w:tab w:val="left" w:pos="2835"/>
        </w:tabs>
        <w:spacing w:before="360" w:after="600" w:line="360" w:lineRule="auto"/>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Győr, 20</w:t>
      </w:r>
      <w:r w:rsidR="005972A7">
        <w:rPr>
          <w:rFonts w:asciiTheme="majorHAnsi" w:eastAsia="Times New Roman" w:hAnsiTheme="majorHAnsi" w:cs="Times New Roman"/>
          <w:sz w:val="24"/>
          <w:szCs w:val="20"/>
          <w:lang w:eastAsia="hu-HU"/>
        </w:rPr>
        <w:t>21</w:t>
      </w:r>
      <w:r w:rsidRPr="002F4E33">
        <w:rPr>
          <w:rFonts w:asciiTheme="majorHAnsi" w:eastAsia="Times New Roman" w:hAnsiTheme="majorHAnsi" w:cs="Times New Roman"/>
          <w:sz w:val="24"/>
          <w:szCs w:val="20"/>
          <w:lang w:eastAsia="hu-HU"/>
        </w:rPr>
        <w:t xml:space="preserve">. </w:t>
      </w:r>
      <w:r w:rsidR="004123A2">
        <w:rPr>
          <w:rFonts w:asciiTheme="majorHAnsi" w:eastAsia="Times New Roman" w:hAnsiTheme="majorHAnsi" w:cs="Times New Roman"/>
          <w:sz w:val="24"/>
          <w:szCs w:val="20"/>
          <w:lang w:eastAsia="hu-HU"/>
        </w:rPr>
        <w:t>10</w:t>
      </w:r>
      <w:r w:rsidRPr="002F4E33">
        <w:rPr>
          <w:rFonts w:asciiTheme="majorHAnsi" w:eastAsia="Times New Roman" w:hAnsiTheme="majorHAnsi" w:cs="Times New Roman"/>
          <w:sz w:val="24"/>
          <w:szCs w:val="20"/>
          <w:lang w:eastAsia="hu-HU"/>
        </w:rPr>
        <w:t>. 0</w:t>
      </w:r>
      <w:r w:rsidR="00BA6028">
        <w:rPr>
          <w:rFonts w:asciiTheme="majorHAnsi" w:eastAsia="Times New Roman" w:hAnsiTheme="majorHAnsi" w:cs="Times New Roman"/>
          <w:sz w:val="24"/>
          <w:szCs w:val="20"/>
          <w:lang w:eastAsia="hu-HU"/>
        </w:rPr>
        <w:t>1</w:t>
      </w:r>
    </w:p>
    <w:p w:rsidR="002F6B76" w:rsidRPr="002F4E33" w:rsidRDefault="002F4E33" w:rsidP="005972A7">
      <w:pPr>
        <w:pBdr>
          <w:top w:val="single" w:sz="4" w:space="1" w:color="auto"/>
        </w:pBdr>
        <w:spacing w:after="0" w:line="240" w:lineRule="auto"/>
        <w:ind w:left="5103" w:right="567"/>
        <w:jc w:val="center"/>
        <w:rPr>
          <w:rFonts w:asciiTheme="majorHAnsi" w:eastAsia="Times New Roman" w:hAnsiTheme="majorHAnsi" w:cs="Times New Roman"/>
          <w:sz w:val="24"/>
          <w:szCs w:val="20"/>
          <w:lang w:eastAsia="hu-HU"/>
        </w:rPr>
      </w:pPr>
      <w:r w:rsidRPr="002F4E33">
        <w:rPr>
          <w:rFonts w:asciiTheme="majorHAnsi" w:eastAsia="Times New Roman" w:hAnsiTheme="majorHAnsi" w:cs="Times New Roman"/>
          <w:b/>
          <w:sz w:val="24"/>
          <w:szCs w:val="20"/>
          <w:lang w:eastAsia="hu-HU"/>
        </w:rPr>
        <w:t>Módos Gábor</w:t>
      </w:r>
      <w:r w:rsidR="005972A7">
        <w:rPr>
          <w:rFonts w:asciiTheme="majorHAnsi" w:eastAsia="Times New Roman" w:hAnsiTheme="majorHAnsi" w:cs="Times New Roman"/>
          <w:b/>
          <w:sz w:val="24"/>
          <w:szCs w:val="20"/>
          <w:lang w:eastAsia="hu-HU"/>
        </w:rPr>
        <w:br/>
      </w:r>
      <w:r w:rsidR="002F6B76" w:rsidRPr="002F4E33">
        <w:rPr>
          <w:rFonts w:asciiTheme="majorHAnsi" w:eastAsia="Times New Roman" w:hAnsiTheme="majorHAnsi" w:cs="Times New Roman"/>
          <w:sz w:val="24"/>
          <w:szCs w:val="20"/>
          <w:lang w:eastAsia="hu-HU"/>
        </w:rPr>
        <w:t>igazgató</w:t>
      </w:r>
    </w:p>
    <w:p w:rsidR="002F6B76" w:rsidRPr="002F4E33" w:rsidRDefault="002F6B76" w:rsidP="002F4E33">
      <w:pPr>
        <w:tabs>
          <w:tab w:val="left" w:pos="2835"/>
        </w:tabs>
        <w:rPr>
          <w:rFonts w:asciiTheme="majorHAnsi" w:hAnsiTheme="majorHAnsi"/>
          <w:sz w:val="20"/>
          <w:szCs w:val="20"/>
        </w:rPr>
      </w:pPr>
      <w:r w:rsidRPr="002F4E33">
        <w:rPr>
          <w:rFonts w:asciiTheme="majorHAnsi" w:hAnsiTheme="majorHAnsi"/>
          <w:sz w:val="20"/>
          <w:szCs w:val="20"/>
        </w:rPr>
        <w:br w:type="page"/>
      </w:r>
    </w:p>
    <w:p w:rsidR="002F6B76" w:rsidRPr="006C266F" w:rsidRDefault="002F6B76" w:rsidP="002F6B76">
      <w:pPr>
        <w:spacing w:after="0" w:line="240" w:lineRule="auto"/>
        <w:rPr>
          <w:rFonts w:ascii="Times New Roman" w:eastAsia="Times New Roman" w:hAnsi="Times New Roman" w:cs="Times New Roman"/>
          <w:sz w:val="24"/>
          <w:szCs w:val="20"/>
          <w:lang w:eastAsia="hu-HU"/>
        </w:rPr>
      </w:pPr>
    </w:p>
    <w:p w:rsidR="002F6B76" w:rsidRPr="002F4E33" w:rsidRDefault="002F6B76" w:rsidP="002F4E33">
      <w:pPr>
        <w:spacing w:before="120" w:after="60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Konzultációs lap</w:t>
      </w:r>
    </w:p>
    <w:tbl>
      <w:tblPr>
        <w:tblStyle w:val="Rcsostblzat"/>
        <w:tblW w:w="0" w:type="auto"/>
        <w:jc w:val="center"/>
        <w:tblLook w:val="04A0" w:firstRow="1" w:lastRow="0" w:firstColumn="1" w:lastColumn="0" w:noHBand="0" w:noVBand="1"/>
      </w:tblPr>
      <w:tblGrid>
        <w:gridCol w:w="399"/>
        <w:gridCol w:w="1581"/>
        <w:gridCol w:w="4536"/>
        <w:gridCol w:w="2410"/>
      </w:tblGrid>
      <w:tr w:rsidR="002F6B76" w:rsidRPr="002F4E33" w:rsidTr="00867778">
        <w:trPr>
          <w:trHeight w:val="20"/>
          <w:jc w:val="center"/>
        </w:trPr>
        <w:tc>
          <w:tcPr>
            <w:tcW w:w="399" w:type="dxa"/>
            <w:vMerge w:val="restart"/>
          </w:tcPr>
          <w:p w:rsidR="002F6B76" w:rsidRPr="002F4E33" w:rsidRDefault="002F6B76" w:rsidP="005972A7">
            <w:pPr>
              <w:rPr>
                <w:rFonts w:asciiTheme="majorHAnsi" w:hAnsiTheme="majorHAnsi"/>
                <w:sz w:val="24"/>
              </w:rPr>
            </w:pPr>
          </w:p>
        </w:tc>
        <w:tc>
          <w:tcPr>
            <w:tcW w:w="6117" w:type="dxa"/>
            <w:gridSpan w:val="2"/>
            <w:vAlign w:val="center"/>
          </w:tcPr>
          <w:p w:rsidR="002F6B76" w:rsidRPr="002F4E33" w:rsidRDefault="002F6B76" w:rsidP="002F4E33">
            <w:pPr>
              <w:spacing w:after="0"/>
              <w:jc w:val="center"/>
              <w:rPr>
                <w:rFonts w:asciiTheme="majorHAnsi" w:hAnsiTheme="majorHAnsi"/>
                <w:sz w:val="24"/>
              </w:rPr>
            </w:pPr>
            <w:r w:rsidRPr="002F4E33">
              <w:rPr>
                <w:rFonts w:asciiTheme="majorHAnsi" w:hAnsiTheme="majorHAnsi"/>
                <w:sz w:val="24"/>
              </w:rPr>
              <w:t>A konzultáció</w:t>
            </w:r>
          </w:p>
        </w:tc>
        <w:tc>
          <w:tcPr>
            <w:tcW w:w="2410" w:type="dxa"/>
            <w:vMerge w:val="restart"/>
            <w:vAlign w:val="center"/>
          </w:tcPr>
          <w:p w:rsidR="002F6B76" w:rsidRPr="002F4E33" w:rsidRDefault="002F6B76" w:rsidP="002F4E33">
            <w:pPr>
              <w:spacing w:after="0"/>
              <w:jc w:val="center"/>
              <w:rPr>
                <w:rFonts w:asciiTheme="majorHAnsi" w:hAnsiTheme="majorHAnsi"/>
                <w:sz w:val="24"/>
              </w:rPr>
            </w:pPr>
            <w:r w:rsidRPr="002F4E33">
              <w:rPr>
                <w:rFonts w:asciiTheme="majorHAnsi" w:hAnsiTheme="majorHAnsi"/>
                <w:sz w:val="24"/>
              </w:rPr>
              <w:t>Konzulens aláírása</w:t>
            </w:r>
          </w:p>
        </w:tc>
      </w:tr>
      <w:tr w:rsidR="002F6B76" w:rsidRPr="002F4E33" w:rsidTr="00867778">
        <w:trPr>
          <w:trHeight w:val="20"/>
          <w:jc w:val="center"/>
        </w:trPr>
        <w:tc>
          <w:tcPr>
            <w:tcW w:w="399" w:type="dxa"/>
            <w:vMerge/>
          </w:tcPr>
          <w:p w:rsidR="002F6B76" w:rsidRPr="002F4E33" w:rsidRDefault="002F6B76" w:rsidP="005972A7">
            <w:pPr>
              <w:rPr>
                <w:rFonts w:asciiTheme="majorHAnsi" w:hAnsiTheme="majorHAnsi"/>
                <w:sz w:val="24"/>
              </w:rPr>
            </w:pPr>
          </w:p>
        </w:tc>
        <w:tc>
          <w:tcPr>
            <w:tcW w:w="1581" w:type="dxa"/>
            <w:vAlign w:val="center"/>
          </w:tcPr>
          <w:p w:rsidR="002F6B76" w:rsidRPr="002F4E33" w:rsidRDefault="002F6B76" w:rsidP="002F4E33">
            <w:pPr>
              <w:spacing w:after="0"/>
              <w:jc w:val="center"/>
              <w:rPr>
                <w:rFonts w:asciiTheme="majorHAnsi" w:hAnsiTheme="majorHAnsi"/>
                <w:sz w:val="24"/>
              </w:rPr>
            </w:pPr>
            <w:r w:rsidRPr="002F4E33">
              <w:rPr>
                <w:rFonts w:asciiTheme="majorHAnsi" w:hAnsiTheme="majorHAnsi"/>
                <w:sz w:val="24"/>
              </w:rPr>
              <w:t>ideje</w:t>
            </w:r>
          </w:p>
        </w:tc>
        <w:tc>
          <w:tcPr>
            <w:tcW w:w="4536" w:type="dxa"/>
            <w:vAlign w:val="center"/>
          </w:tcPr>
          <w:p w:rsidR="002F6B76" w:rsidRPr="002F4E33" w:rsidRDefault="002F6B76" w:rsidP="002F4E33">
            <w:pPr>
              <w:spacing w:after="0"/>
              <w:jc w:val="center"/>
              <w:rPr>
                <w:rFonts w:asciiTheme="majorHAnsi" w:hAnsiTheme="majorHAnsi"/>
                <w:sz w:val="24"/>
              </w:rPr>
            </w:pPr>
            <w:r w:rsidRPr="002F4E33">
              <w:rPr>
                <w:rFonts w:asciiTheme="majorHAnsi" w:hAnsiTheme="majorHAnsi"/>
                <w:sz w:val="24"/>
              </w:rPr>
              <w:t>témája</w:t>
            </w:r>
          </w:p>
        </w:tc>
        <w:tc>
          <w:tcPr>
            <w:tcW w:w="2410" w:type="dxa"/>
            <w:vMerge/>
          </w:tcPr>
          <w:p w:rsidR="002F6B76" w:rsidRPr="002F4E33" w:rsidRDefault="002F6B76" w:rsidP="005972A7">
            <w:pPr>
              <w:rPr>
                <w:rFonts w:asciiTheme="majorHAnsi" w:hAnsiTheme="majorHAnsi"/>
                <w:sz w:val="24"/>
              </w:rPr>
            </w:pPr>
          </w:p>
        </w:tc>
      </w:tr>
      <w:tr w:rsidR="002F6B76" w:rsidRPr="002F4E33" w:rsidTr="00867778">
        <w:trPr>
          <w:trHeight w:val="454"/>
          <w:jc w:val="center"/>
        </w:trPr>
        <w:tc>
          <w:tcPr>
            <w:tcW w:w="399" w:type="dxa"/>
            <w:vAlign w:val="center"/>
          </w:tcPr>
          <w:p w:rsidR="002F6B76" w:rsidRPr="002F4E33" w:rsidRDefault="002F6B76" w:rsidP="002F4E33">
            <w:pPr>
              <w:spacing w:after="0"/>
              <w:jc w:val="center"/>
              <w:rPr>
                <w:rFonts w:asciiTheme="majorHAnsi" w:hAnsiTheme="majorHAnsi"/>
                <w:sz w:val="24"/>
              </w:rPr>
            </w:pPr>
            <w:r w:rsidRPr="002F4E33">
              <w:rPr>
                <w:rFonts w:asciiTheme="majorHAnsi" w:hAnsiTheme="majorHAnsi"/>
                <w:sz w:val="24"/>
              </w:rPr>
              <w:t>1.</w:t>
            </w:r>
          </w:p>
        </w:tc>
        <w:tc>
          <w:tcPr>
            <w:tcW w:w="1581" w:type="dxa"/>
            <w:vAlign w:val="center"/>
          </w:tcPr>
          <w:p w:rsidR="002F6B76" w:rsidRPr="00BA6028" w:rsidRDefault="002F6B76" w:rsidP="004123A2">
            <w:pPr>
              <w:spacing w:after="0"/>
              <w:jc w:val="center"/>
              <w:rPr>
                <w:rFonts w:asciiTheme="majorHAnsi" w:hAnsiTheme="majorHAnsi"/>
                <w:sz w:val="24"/>
                <w:szCs w:val="24"/>
                <w:highlight w:val="yellow"/>
              </w:rPr>
            </w:pPr>
            <w:r w:rsidRPr="00BA6028">
              <w:rPr>
                <w:rFonts w:asciiTheme="majorHAnsi" w:hAnsiTheme="majorHAnsi"/>
                <w:sz w:val="24"/>
                <w:szCs w:val="24"/>
                <w:highlight w:val="yellow"/>
              </w:rPr>
              <w:t>20</w:t>
            </w:r>
            <w:r w:rsidR="005972A7" w:rsidRPr="00BA6028">
              <w:rPr>
                <w:rFonts w:asciiTheme="majorHAnsi" w:hAnsiTheme="majorHAnsi"/>
                <w:sz w:val="24"/>
                <w:szCs w:val="24"/>
                <w:highlight w:val="yellow"/>
              </w:rPr>
              <w:t>2</w:t>
            </w:r>
            <w:r w:rsidR="004123A2">
              <w:rPr>
                <w:rFonts w:asciiTheme="majorHAnsi" w:hAnsiTheme="majorHAnsi"/>
                <w:sz w:val="24"/>
                <w:szCs w:val="24"/>
                <w:highlight w:val="yellow"/>
              </w:rPr>
              <w:t>2</w:t>
            </w:r>
            <w:r w:rsidR="002F4E33" w:rsidRPr="00BA6028">
              <w:rPr>
                <w:rFonts w:asciiTheme="majorHAnsi" w:hAnsiTheme="majorHAnsi"/>
                <w:sz w:val="24"/>
                <w:szCs w:val="24"/>
                <w:highlight w:val="yellow"/>
              </w:rPr>
              <w:t>.02</w:t>
            </w:r>
            <w:r w:rsidRPr="00BA6028">
              <w:rPr>
                <w:rFonts w:asciiTheme="majorHAnsi" w:hAnsiTheme="majorHAnsi"/>
                <w:sz w:val="24"/>
                <w:szCs w:val="24"/>
                <w:highlight w:val="yellow"/>
              </w:rPr>
              <w:t>.</w:t>
            </w:r>
            <w:r w:rsidR="002F4E33" w:rsidRPr="00BA6028">
              <w:rPr>
                <w:rFonts w:asciiTheme="majorHAnsi" w:hAnsiTheme="majorHAnsi"/>
                <w:sz w:val="24"/>
                <w:szCs w:val="24"/>
                <w:highlight w:val="yellow"/>
              </w:rPr>
              <w:t>15</w:t>
            </w:r>
            <w:r w:rsidRPr="00BA6028">
              <w:rPr>
                <w:rFonts w:asciiTheme="majorHAnsi" w:hAnsiTheme="majorHAnsi"/>
                <w:sz w:val="24"/>
                <w:szCs w:val="24"/>
                <w:highlight w:val="yellow"/>
              </w:rPr>
              <w:t>.</w:t>
            </w:r>
          </w:p>
        </w:tc>
        <w:tc>
          <w:tcPr>
            <w:tcW w:w="4536" w:type="dxa"/>
            <w:vAlign w:val="center"/>
          </w:tcPr>
          <w:p w:rsidR="002F6B76" w:rsidRPr="00BA6028" w:rsidRDefault="002F6B76" w:rsidP="002F4E33">
            <w:pPr>
              <w:spacing w:after="0"/>
              <w:rPr>
                <w:rFonts w:asciiTheme="majorHAnsi" w:hAnsiTheme="majorHAnsi"/>
                <w:sz w:val="24"/>
                <w:szCs w:val="24"/>
                <w:highlight w:val="yellow"/>
              </w:rPr>
            </w:pPr>
            <w:r w:rsidRPr="00BA6028">
              <w:rPr>
                <w:rFonts w:asciiTheme="majorHAnsi" w:hAnsiTheme="majorHAnsi"/>
                <w:sz w:val="24"/>
                <w:szCs w:val="24"/>
                <w:highlight w:val="yellow"/>
              </w:rPr>
              <w:t>Témaválasztás és specifikáció</w:t>
            </w:r>
          </w:p>
        </w:tc>
        <w:tc>
          <w:tcPr>
            <w:tcW w:w="2410" w:type="dxa"/>
            <w:vAlign w:val="center"/>
          </w:tcPr>
          <w:p w:rsidR="002F6B76" w:rsidRPr="002F4E33" w:rsidRDefault="002F6B76" w:rsidP="002F4E33">
            <w:pPr>
              <w:spacing w:after="0"/>
              <w:jc w:val="center"/>
              <w:rPr>
                <w:rFonts w:asciiTheme="majorHAnsi" w:hAnsiTheme="majorHAnsi"/>
                <w:sz w:val="24"/>
              </w:rPr>
            </w:pPr>
          </w:p>
        </w:tc>
      </w:tr>
      <w:tr w:rsidR="002F6B76" w:rsidRPr="002F4E33" w:rsidTr="00867778">
        <w:trPr>
          <w:trHeight w:val="454"/>
          <w:jc w:val="center"/>
        </w:trPr>
        <w:tc>
          <w:tcPr>
            <w:tcW w:w="399" w:type="dxa"/>
            <w:vAlign w:val="center"/>
          </w:tcPr>
          <w:p w:rsidR="002F6B76" w:rsidRPr="002F4E33" w:rsidRDefault="002F6B76" w:rsidP="002F4E33">
            <w:pPr>
              <w:spacing w:after="0"/>
              <w:jc w:val="center"/>
              <w:rPr>
                <w:rFonts w:asciiTheme="majorHAnsi" w:hAnsiTheme="majorHAnsi"/>
                <w:sz w:val="24"/>
              </w:rPr>
            </w:pPr>
            <w:r w:rsidRPr="002F4E33">
              <w:rPr>
                <w:rFonts w:asciiTheme="majorHAnsi" w:hAnsiTheme="majorHAnsi"/>
                <w:sz w:val="24"/>
              </w:rPr>
              <w:t>2.</w:t>
            </w:r>
          </w:p>
        </w:tc>
        <w:tc>
          <w:tcPr>
            <w:tcW w:w="1581" w:type="dxa"/>
            <w:vAlign w:val="center"/>
          </w:tcPr>
          <w:p w:rsidR="002F6B76" w:rsidRPr="00BA6028" w:rsidRDefault="004123A2" w:rsidP="002F4E33">
            <w:pPr>
              <w:spacing w:after="0"/>
              <w:jc w:val="center"/>
              <w:rPr>
                <w:rFonts w:asciiTheme="majorHAnsi" w:hAnsiTheme="majorHAnsi"/>
                <w:sz w:val="24"/>
                <w:szCs w:val="24"/>
                <w:highlight w:val="yellow"/>
              </w:rPr>
            </w:pPr>
            <w:r>
              <w:rPr>
                <w:rFonts w:asciiTheme="majorHAnsi" w:hAnsiTheme="majorHAnsi"/>
                <w:sz w:val="24"/>
                <w:szCs w:val="24"/>
                <w:highlight w:val="yellow"/>
              </w:rPr>
              <w:t>2022</w:t>
            </w:r>
            <w:r w:rsidR="002F6B76" w:rsidRPr="00BA6028">
              <w:rPr>
                <w:rFonts w:asciiTheme="majorHAnsi" w:hAnsiTheme="majorHAnsi"/>
                <w:sz w:val="24"/>
                <w:szCs w:val="24"/>
                <w:highlight w:val="yellow"/>
              </w:rPr>
              <w:t>.0</w:t>
            </w:r>
            <w:r w:rsidR="002F4E33" w:rsidRPr="00BA6028">
              <w:rPr>
                <w:rFonts w:asciiTheme="majorHAnsi" w:hAnsiTheme="majorHAnsi"/>
                <w:sz w:val="24"/>
                <w:szCs w:val="24"/>
                <w:highlight w:val="yellow"/>
              </w:rPr>
              <w:t>3</w:t>
            </w:r>
            <w:r w:rsidR="002F6B76" w:rsidRPr="00BA6028">
              <w:rPr>
                <w:rFonts w:asciiTheme="majorHAnsi" w:hAnsiTheme="majorHAnsi"/>
                <w:sz w:val="24"/>
                <w:szCs w:val="24"/>
                <w:highlight w:val="yellow"/>
              </w:rPr>
              <w:t>.</w:t>
            </w:r>
            <w:r w:rsidR="002F4E33" w:rsidRPr="00BA6028">
              <w:rPr>
                <w:rFonts w:asciiTheme="majorHAnsi" w:hAnsiTheme="majorHAnsi"/>
                <w:sz w:val="24"/>
                <w:szCs w:val="24"/>
                <w:highlight w:val="yellow"/>
              </w:rPr>
              <w:t>14</w:t>
            </w:r>
            <w:r w:rsidR="002F6B76" w:rsidRPr="00BA6028">
              <w:rPr>
                <w:rFonts w:asciiTheme="majorHAnsi" w:hAnsiTheme="majorHAnsi"/>
                <w:sz w:val="24"/>
                <w:szCs w:val="24"/>
                <w:highlight w:val="yellow"/>
              </w:rPr>
              <w:t>.</w:t>
            </w:r>
          </w:p>
        </w:tc>
        <w:tc>
          <w:tcPr>
            <w:tcW w:w="4536" w:type="dxa"/>
            <w:vAlign w:val="center"/>
          </w:tcPr>
          <w:p w:rsidR="002F6B76" w:rsidRPr="00BA6028" w:rsidRDefault="002F6B76" w:rsidP="002F4E33">
            <w:pPr>
              <w:spacing w:after="0"/>
              <w:rPr>
                <w:rFonts w:asciiTheme="majorHAnsi" w:hAnsiTheme="majorHAnsi"/>
                <w:sz w:val="24"/>
                <w:szCs w:val="24"/>
                <w:highlight w:val="yellow"/>
              </w:rPr>
            </w:pPr>
            <w:r w:rsidRPr="00BA6028">
              <w:rPr>
                <w:rFonts w:asciiTheme="majorHAnsi" w:hAnsiTheme="majorHAnsi"/>
                <w:sz w:val="24"/>
                <w:szCs w:val="24"/>
                <w:highlight w:val="yellow"/>
              </w:rPr>
              <w:t>Záródolgozat készültségi fokának értékelése</w:t>
            </w:r>
          </w:p>
        </w:tc>
        <w:tc>
          <w:tcPr>
            <w:tcW w:w="2410" w:type="dxa"/>
            <w:vAlign w:val="center"/>
          </w:tcPr>
          <w:p w:rsidR="002F6B76" w:rsidRPr="002F4E33" w:rsidRDefault="002F6B76" w:rsidP="002F4E33">
            <w:pPr>
              <w:spacing w:after="0"/>
              <w:jc w:val="center"/>
              <w:rPr>
                <w:rFonts w:asciiTheme="majorHAnsi" w:hAnsiTheme="majorHAnsi"/>
                <w:sz w:val="24"/>
              </w:rPr>
            </w:pPr>
          </w:p>
        </w:tc>
      </w:tr>
      <w:tr w:rsidR="002F6B76" w:rsidRPr="002F4E33" w:rsidTr="00867778">
        <w:trPr>
          <w:trHeight w:val="454"/>
          <w:jc w:val="center"/>
        </w:trPr>
        <w:tc>
          <w:tcPr>
            <w:tcW w:w="399" w:type="dxa"/>
            <w:vAlign w:val="center"/>
          </w:tcPr>
          <w:p w:rsidR="002F6B76" w:rsidRPr="002F4E33" w:rsidRDefault="002F6B76" w:rsidP="002F4E33">
            <w:pPr>
              <w:spacing w:after="0"/>
              <w:jc w:val="center"/>
              <w:rPr>
                <w:rFonts w:asciiTheme="majorHAnsi" w:hAnsiTheme="majorHAnsi"/>
                <w:sz w:val="24"/>
              </w:rPr>
            </w:pPr>
            <w:r w:rsidRPr="002F4E33">
              <w:rPr>
                <w:rFonts w:asciiTheme="majorHAnsi" w:hAnsiTheme="majorHAnsi"/>
                <w:sz w:val="24"/>
              </w:rPr>
              <w:t>3.</w:t>
            </w:r>
          </w:p>
        </w:tc>
        <w:tc>
          <w:tcPr>
            <w:tcW w:w="1581" w:type="dxa"/>
            <w:vAlign w:val="center"/>
          </w:tcPr>
          <w:p w:rsidR="002F6B76" w:rsidRPr="00BA6028" w:rsidRDefault="004123A2" w:rsidP="002F4E33">
            <w:pPr>
              <w:spacing w:after="0"/>
              <w:jc w:val="center"/>
              <w:rPr>
                <w:rFonts w:asciiTheme="majorHAnsi" w:hAnsiTheme="majorHAnsi"/>
                <w:sz w:val="24"/>
                <w:szCs w:val="24"/>
                <w:highlight w:val="yellow"/>
              </w:rPr>
            </w:pPr>
            <w:r>
              <w:rPr>
                <w:rFonts w:asciiTheme="majorHAnsi" w:hAnsiTheme="majorHAnsi"/>
                <w:sz w:val="24"/>
                <w:szCs w:val="24"/>
                <w:highlight w:val="yellow"/>
              </w:rPr>
              <w:t>2022</w:t>
            </w:r>
            <w:r w:rsidR="002F6B76" w:rsidRPr="00BA6028">
              <w:rPr>
                <w:rFonts w:asciiTheme="majorHAnsi" w:hAnsiTheme="majorHAnsi"/>
                <w:sz w:val="24"/>
                <w:szCs w:val="24"/>
                <w:highlight w:val="yellow"/>
              </w:rPr>
              <w:t>.0</w:t>
            </w:r>
            <w:r w:rsidR="002F4E33" w:rsidRPr="00BA6028">
              <w:rPr>
                <w:rFonts w:asciiTheme="majorHAnsi" w:hAnsiTheme="majorHAnsi"/>
                <w:sz w:val="24"/>
                <w:szCs w:val="24"/>
                <w:highlight w:val="yellow"/>
              </w:rPr>
              <w:t>4</w:t>
            </w:r>
            <w:r w:rsidR="002F6B76" w:rsidRPr="00BA6028">
              <w:rPr>
                <w:rFonts w:asciiTheme="majorHAnsi" w:hAnsiTheme="majorHAnsi"/>
                <w:sz w:val="24"/>
                <w:szCs w:val="24"/>
                <w:highlight w:val="yellow"/>
              </w:rPr>
              <w:t>.</w:t>
            </w:r>
            <w:r w:rsidR="002F4E33" w:rsidRPr="00BA6028">
              <w:rPr>
                <w:rFonts w:asciiTheme="majorHAnsi" w:hAnsiTheme="majorHAnsi"/>
                <w:sz w:val="24"/>
                <w:szCs w:val="24"/>
                <w:highlight w:val="yellow"/>
              </w:rPr>
              <w:t>17</w:t>
            </w:r>
            <w:r w:rsidR="002F6B76" w:rsidRPr="00BA6028">
              <w:rPr>
                <w:rFonts w:asciiTheme="majorHAnsi" w:hAnsiTheme="majorHAnsi"/>
                <w:sz w:val="24"/>
                <w:szCs w:val="24"/>
                <w:highlight w:val="yellow"/>
              </w:rPr>
              <w:t>.</w:t>
            </w:r>
          </w:p>
        </w:tc>
        <w:tc>
          <w:tcPr>
            <w:tcW w:w="4536" w:type="dxa"/>
            <w:vAlign w:val="center"/>
          </w:tcPr>
          <w:p w:rsidR="002F6B76" w:rsidRPr="00BA6028" w:rsidRDefault="002F6B76" w:rsidP="002F4E33">
            <w:pPr>
              <w:spacing w:after="0"/>
              <w:rPr>
                <w:rFonts w:asciiTheme="majorHAnsi" w:hAnsiTheme="majorHAnsi"/>
                <w:sz w:val="24"/>
                <w:szCs w:val="24"/>
                <w:highlight w:val="yellow"/>
              </w:rPr>
            </w:pPr>
            <w:r w:rsidRPr="00BA6028">
              <w:rPr>
                <w:rFonts w:asciiTheme="majorHAnsi" w:hAnsiTheme="majorHAnsi"/>
                <w:sz w:val="24"/>
                <w:szCs w:val="24"/>
                <w:highlight w:val="yellow"/>
              </w:rPr>
              <w:t>Dokumentáció véglegesítése</w:t>
            </w:r>
          </w:p>
        </w:tc>
        <w:tc>
          <w:tcPr>
            <w:tcW w:w="2410" w:type="dxa"/>
            <w:vAlign w:val="center"/>
          </w:tcPr>
          <w:p w:rsidR="002F6B76" w:rsidRPr="002F4E33" w:rsidRDefault="002F6B76" w:rsidP="002F4E33">
            <w:pPr>
              <w:spacing w:after="0"/>
              <w:jc w:val="center"/>
              <w:rPr>
                <w:rFonts w:asciiTheme="majorHAnsi" w:hAnsiTheme="majorHAnsi"/>
                <w:sz w:val="24"/>
              </w:rPr>
            </w:pPr>
          </w:p>
        </w:tc>
      </w:tr>
    </w:tbl>
    <w:p w:rsidR="002F6B76" w:rsidRPr="002F4E33" w:rsidRDefault="002F6B76" w:rsidP="002F4E33">
      <w:pPr>
        <w:spacing w:before="600" w:after="12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Értékelés</w:t>
      </w:r>
    </w:p>
    <w:p w:rsidR="002F6B76" w:rsidRPr="002F4E33" w:rsidRDefault="002F6B76" w:rsidP="002F6B76">
      <w:pPr>
        <w:spacing w:after="0" w:line="240" w:lineRule="auto"/>
        <w:jc w:val="both"/>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A záródolgozat százalékos értékelése: ……</w:t>
      </w:r>
    </w:p>
    <w:p w:rsidR="002F6B76" w:rsidRPr="002F4E33" w:rsidRDefault="002F6B76" w:rsidP="002F4E33">
      <w:pPr>
        <w:spacing w:before="360" w:after="0" w:line="240" w:lineRule="auto"/>
        <w:jc w:val="both"/>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Legalább 51%-</w:t>
      </w:r>
      <w:proofErr w:type="spellStart"/>
      <w:r w:rsidRPr="002F4E33">
        <w:rPr>
          <w:rFonts w:asciiTheme="majorHAnsi" w:eastAsia="Times New Roman" w:hAnsiTheme="majorHAnsi" w:cs="Times New Roman"/>
          <w:sz w:val="24"/>
          <w:szCs w:val="20"/>
          <w:lang w:eastAsia="hu-HU"/>
        </w:rPr>
        <w:t>ot</w:t>
      </w:r>
      <w:proofErr w:type="spellEnd"/>
      <w:r w:rsidRPr="002F4E33">
        <w:rPr>
          <w:rFonts w:asciiTheme="majorHAnsi" w:eastAsia="Times New Roman" w:hAnsiTheme="majorHAnsi" w:cs="Times New Roman"/>
          <w:sz w:val="24"/>
          <w:szCs w:val="20"/>
          <w:lang w:eastAsia="hu-HU"/>
        </w:rPr>
        <w:t xml:space="preserve"> elérő előzetes értékelés és három igazolt konzultáció esetén a záródolgozat megfelelt.</w:t>
      </w:r>
    </w:p>
    <w:p w:rsidR="002F6B76" w:rsidRPr="002F4E33" w:rsidRDefault="005972A7" w:rsidP="002F4E33">
      <w:pPr>
        <w:spacing w:before="360" w:after="0" w:line="240" w:lineRule="auto"/>
        <w:rPr>
          <w:rFonts w:asciiTheme="majorHAnsi" w:eastAsia="Times New Roman" w:hAnsiTheme="majorHAnsi" w:cs="Times New Roman"/>
          <w:sz w:val="24"/>
          <w:szCs w:val="20"/>
          <w:lang w:eastAsia="hu-HU"/>
        </w:rPr>
      </w:pPr>
      <w:r>
        <w:rPr>
          <w:rFonts w:asciiTheme="majorHAnsi" w:eastAsia="Times New Roman" w:hAnsiTheme="majorHAnsi" w:cs="Times New Roman"/>
          <w:sz w:val="24"/>
          <w:szCs w:val="20"/>
          <w:lang w:eastAsia="hu-HU"/>
        </w:rPr>
        <w:t>Győr, 202</w:t>
      </w:r>
      <w:r w:rsidR="004123A2">
        <w:rPr>
          <w:rFonts w:asciiTheme="majorHAnsi" w:eastAsia="Times New Roman" w:hAnsiTheme="majorHAnsi" w:cs="Times New Roman"/>
          <w:sz w:val="24"/>
          <w:szCs w:val="20"/>
          <w:lang w:eastAsia="hu-HU"/>
        </w:rPr>
        <w:t>2</w:t>
      </w:r>
      <w:r w:rsidR="002F6B76" w:rsidRPr="002F4E33">
        <w:rPr>
          <w:rFonts w:asciiTheme="majorHAnsi" w:eastAsia="Times New Roman" w:hAnsiTheme="majorHAnsi" w:cs="Times New Roman"/>
          <w:sz w:val="24"/>
          <w:szCs w:val="20"/>
          <w:lang w:eastAsia="hu-HU"/>
        </w:rPr>
        <w:t>.</w:t>
      </w:r>
      <w:r w:rsidR="002F4E33" w:rsidRPr="002F4E33">
        <w:rPr>
          <w:rFonts w:asciiTheme="majorHAnsi" w:eastAsia="Times New Roman" w:hAnsiTheme="majorHAnsi" w:cs="Times New Roman"/>
          <w:sz w:val="24"/>
          <w:szCs w:val="20"/>
          <w:lang w:eastAsia="hu-HU"/>
        </w:rPr>
        <w:t xml:space="preserve"> </w:t>
      </w:r>
      <w:r w:rsidR="002F4E33" w:rsidRPr="004123A2">
        <w:rPr>
          <w:rFonts w:asciiTheme="majorHAnsi" w:eastAsia="Times New Roman" w:hAnsiTheme="majorHAnsi" w:cs="Times New Roman"/>
          <w:sz w:val="24"/>
          <w:szCs w:val="20"/>
          <w:highlight w:val="yellow"/>
          <w:lang w:eastAsia="hu-HU"/>
        </w:rPr>
        <w:t>április 1</w:t>
      </w:r>
      <w:r w:rsidRPr="004123A2">
        <w:rPr>
          <w:rFonts w:asciiTheme="majorHAnsi" w:eastAsia="Times New Roman" w:hAnsiTheme="majorHAnsi" w:cs="Times New Roman"/>
          <w:sz w:val="24"/>
          <w:szCs w:val="20"/>
          <w:highlight w:val="yellow"/>
          <w:lang w:eastAsia="hu-HU"/>
        </w:rPr>
        <w:t>5</w:t>
      </w:r>
      <w:r w:rsidR="002F4E33" w:rsidRPr="004123A2">
        <w:rPr>
          <w:rFonts w:asciiTheme="majorHAnsi" w:eastAsia="Times New Roman" w:hAnsiTheme="majorHAnsi" w:cs="Times New Roman"/>
          <w:sz w:val="24"/>
          <w:szCs w:val="20"/>
          <w:highlight w:val="yellow"/>
          <w:lang w:eastAsia="hu-HU"/>
        </w:rPr>
        <w:t>.</w:t>
      </w:r>
    </w:p>
    <w:p w:rsidR="002F6B76" w:rsidRPr="002F4E33" w:rsidRDefault="002F6B76" w:rsidP="002F4E33">
      <w:pPr>
        <w:pBdr>
          <w:top w:val="single" w:sz="4" w:space="1" w:color="auto"/>
        </w:pBdr>
        <w:spacing w:before="840" w:after="0" w:line="360" w:lineRule="auto"/>
        <w:ind w:left="5103" w:right="567"/>
        <w:jc w:val="center"/>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értékelő aláírása</w:t>
      </w:r>
    </w:p>
    <w:p w:rsidR="002F6B76" w:rsidRPr="002F4E33" w:rsidRDefault="002F6B76" w:rsidP="002F4E33">
      <w:pPr>
        <w:spacing w:before="480" w:after="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Tulajdonosi nyilatkozat</w:t>
      </w:r>
    </w:p>
    <w:p w:rsidR="002F6B76" w:rsidRPr="002F4E33" w:rsidRDefault="002F6B76" w:rsidP="002F4E33">
      <w:pPr>
        <w:spacing w:before="360" w:after="0" w:line="240" w:lineRule="auto"/>
        <w:jc w:val="both"/>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Ez a dolgozat a saját munkám eredménye. Dolgozatom azon részeit, melyeket más szerzők munkájából vettem át, egyértelműen megjelöltem.</w:t>
      </w:r>
    </w:p>
    <w:p w:rsidR="002F6B76" w:rsidRPr="002F4E33" w:rsidRDefault="002F6B76" w:rsidP="002F6B76">
      <w:pPr>
        <w:spacing w:after="0" w:line="240" w:lineRule="auto"/>
        <w:jc w:val="both"/>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Ha kiderülne, hogy ez a nyilatkozat valótlan, tudomásul veszem, hogy a szakmai vizsgabizottság a szakmai vizsgáról kizár és szakmai vizsgát csak új záródolgozat készítése után tehetek.</w:t>
      </w:r>
    </w:p>
    <w:p w:rsidR="002F6B76" w:rsidRPr="002F4E33" w:rsidRDefault="005972A7" w:rsidP="002F4E33">
      <w:pPr>
        <w:spacing w:before="360" w:after="0" w:line="240" w:lineRule="auto"/>
        <w:rPr>
          <w:rFonts w:asciiTheme="majorHAnsi" w:eastAsia="Times New Roman" w:hAnsiTheme="majorHAnsi" w:cs="Times New Roman"/>
          <w:sz w:val="24"/>
          <w:szCs w:val="20"/>
          <w:lang w:eastAsia="hu-HU"/>
        </w:rPr>
      </w:pPr>
      <w:r>
        <w:rPr>
          <w:rFonts w:asciiTheme="majorHAnsi" w:eastAsia="Times New Roman" w:hAnsiTheme="majorHAnsi" w:cs="Times New Roman"/>
          <w:sz w:val="24"/>
          <w:szCs w:val="20"/>
          <w:lang w:eastAsia="hu-HU"/>
        </w:rPr>
        <w:t>Győr, 202</w:t>
      </w:r>
      <w:r w:rsidR="004123A2">
        <w:rPr>
          <w:rFonts w:asciiTheme="majorHAnsi" w:eastAsia="Times New Roman" w:hAnsiTheme="majorHAnsi" w:cs="Times New Roman"/>
          <w:sz w:val="24"/>
          <w:szCs w:val="20"/>
          <w:lang w:eastAsia="hu-HU"/>
        </w:rPr>
        <w:t>2</w:t>
      </w:r>
      <w:r w:rsidR="002F4E33" w:rsidRPr="002F4E33">
        <w:rPr>
          <w:rFonts w:asciiTheme="majorHAnsi" w:eastAsia="Times New Roman" w:hAnsiTheme="majorHAnsi" w:cs="Times New Roman"/>
          <w:sz w:val="24"/>
          <w:szCs w:val="20"/>
          <w:lang w:eastAsia="hu-HU"/>
        </w:rPr>
        <w:t xml:space="preserve">. </w:t>
      </w:r>
      <w:r w:rsidR="002F4E33" w:rsidRPr="004123A2">
        <w:rPr>
          <w:rFonts w:asciiTheme="majorHAnsi" w:eastAsia="Times New Roman" w:hAnsiTheme="majorHAnsi" w:cs="Times New Roman"/>
          <w:sz w:val="24"/>
          <w:szCs w:val="20"/>
          <w:highlight w:val="yellow"/>
          <w:lang w:eastAsia="hu-HU"/>
        </w:rPr>
        <w:t>április 1</w:t>
      </w:r>
      <w:r w:rsidRPr="004123A2">
        <w:rPr>
          <w:rFonts w:asciiTheme="majorHAnsi" w:eastAsia="Times New Roman" w:hAnsiTheme="majorHAnsi" w:cs="Times New Roman"/>
          <w:sz w:val="24"/>
          <w:szCs w:val="20"/>
          <w:highlight w:val="yellow"/>
          <w:lang w:eastAsia="hu-HU"/>
        </w:rPr>
        <w:t>5</w:t>
      </w:r>
      <w:r w:rsidR="002F4E33" w:rsidRPr="004123A2">
        <w:rPr>
          <w:rFonts w:asciiTheme="majorHAnsi" w:eastAsia="Times New Roman" w:hAnsiTheme="majorHAnsi" w:cs="Times New Roman"/>
          <w:sz w:val="24"/>
          <w:szCs w:val="20"/>
          <w:highlight w:val="yellow"/>
          <w:lang w:eastAsia="hu-HU"/>
        </w:rPr>
        <w:t>.</w:t>
      </w:r>
    </w:p>
    <w:p w:rsidR="002F6B76" w:rsidRPr="002F4E33" w:rsidRDefault="002F4E33" w:rsidP="002F4E33">
      <w:pPr>
        <w:pBdr>
          <w:top w:val="single" w:sz="4" w:space="1" w:color="auto"/>
        </w:pBdr>
        <w:tabs>
          <w:tab w:val="center" w:pos="6237"/>
        </w:tabs>
        <w:spacing w:before="480" w:after="0" w:line="360" w:lineRule="auto"/>
        <w:ind w:left="5103" w:right="567"/>
        <w:jc w:val="center"/>
        <w:rPr>
          <w:rFonts w:asciiTheme="majorHAnsi" w:eastAsia="Times New Roman" w:hAnsiTheme="majorHAnsi" w:cs="Times New Roman"/>
          <w:sz w:val="24"/>
          <w:szCs w:val="20"/>
          <w:lang w:eastAsia="hu-HU"/>
        </w:rPr>
      </w:pPr>
      <w:r w:rsidRPr="002F4E33">
        <w:rPr>
          <w:rFonts w:asciiTheme="majorHAnsi" w:eastAsia="Times New Roman" w:hAnsiTheme="majorHAnsi" w:cs="Times New Roman"/>
          <w:sz w:val="24"/>
          <w:szCs w:val="20"/>
          <w:lang w:eastAsia="hu-HU"/>
        </w:rPr>
        <w:t>t</w:t>
      </w:r>
      <w:r w:rsidR="002F6B76" w:rsidRPr="002F4E33">
        <w:rPr>
          <w:rFonts w:asciiTheme="majorHAnsi" w:eastAsia="Times New Roman" w:hAnsiTheme="majorHAnsi" w:cs="Times New Roman"/>
          <w:sz w:val="24"/>
          <w:szCs w:val="20"/>
          <w:lang w:eastAsia="hu-HU"/>
        </w:rPr>
        <w:t>anuló aláírása</w:t>
      </w:r>
    </w:p>
    <w:sectPr w:rsidR="002F6B76" w:rsidRPr="002F4E33" w:rsidSect="00C65882">
      <w:headerReference w:type="default" r:id="rId8"/>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AA1" w:rsidRDefault="00FB0AA1" w:rsidP="00E21BE6">
      <w:pPr>
        <w:spacing w:after="0" w:line="240" w:lineRule="auto"/>
      </w:pPr>
      <w:r>
        <w:separator/>
      </w:r>
    </w:p>
  </w:endnote>
  <w:endnote w:type="continuationSeparator" w:id="0">
    <w:p w:rsidR="00FB0AA1" w:rsidRDefault="00FB0AA1" w:rsidP="00E2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AA1" w:rsidRDefault="00FB0AA1" w:rsidP="00E21BE6">
      <w:pPr>
        <w:spacing w:after="0" w:line="240" w:lineRule="auto"/>
      </w:pPr>
      <w:r>
        <w:separator/>
      </w:r>
    </w:p>
  </w:footnote>
  <w:footnote w:type="continuationSeparator" w:id="0">
    <w:p w:rsidR="00FB0AA1" w:rsidRDefault="00FB0AA1" w:rsidP="00E21BE6">
      <w:pPr>
        <w:spacing w:after="0" w:line="240" w:lineRule="auto"/>
      </w:pPr>
      <w:r>
        <w:continuationSeparator/>
      </w:r>
    </w:p>
  </w:footnote>
  <w:footnote w:id="1">
    <w:p w:rsidR="00FB0AA1" w:rsidRPr="00EF1D83" w:rsidRDefault="00FB0AA1">
      <w:pPr>
        <w:pStyle w:val="Lbjegyzetszveg"/>
      </w:pPr>
      <w:r w:rsidRPr="00EF1D83">
        <w:rPr>
          <w:rStyle w:val="Lbjegyzet-hivatkozs"/>
        </w:rPr>
        <w:footnoteRef/>
      </w:r>
      <w:r w:rsidRPr="00EF1D83">
        <w:t xml:space="preserve"> </w:t>
      </w:r>
      <w:r>
        <w:t>Amennyiben digitális munkarendre kénytelen átállni az iskola</w:t>
      </w:r>
      <w:r w:rsidRPr="00EF1D83">
        <w:t>, a szakdolgozatok leadási módja változhat.</w:t>
      </w:r>
    </w:p>
  </w:footnote>
  <w:footnote w:id="2">
    <w:p w:rsidR="00FB0AA1" w:rsidRDefault="00FB0AA1">
      <w:pPr>
        <w:pStyle w:val="Lbjegyzetszveg"/>
      </w:pPr>
      <w:r>
        <w:rPr>
          <w:rStyle w:val="Lbjegyzet-hivatkozs"/>
        </w:rPr>
        <w:footnoteRef/>
      </w:r>
      <w:r>
        <w:t xml:space="preserve"> Nem minden szakma várja el.</w:t>
      </w:r>
    </w:p>
  </w:footnote>
  <w:footnote w:id="3">
    <w:p w:rsidR="00FB0AA1" w:rsidRDefault="00FB0AA1">
      <w:pPr>
        <w:pStyle w:val="Lbjegyzetszveg"/>
      </w:pPr>
      <w:r>
        <w:rPr>
          <w:rStyle w:val="Lbjegyzet-hivatkozs"/>
        </w:rPr>
        <w:footnoteRef/>
      </w:r>
      <w:r>
        <w:t xml:space="preserve"> Szakmajegyzékes záródolgozat esetében több szerzője is lehet a </w:t>
      </w:r>
      <w:proofErr w:type="gramStart"/>
      <w:r>
        <w:t>dokumentumnak</w:t>
      </w:r>
      <w:proofErr w:type="gramEnd"/>
      <w:r>
        <w:t>, OKJ-s záródolgozatnál egyetlen személy ad le záródolgozatot.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AA1" w:rsidRDefault="00FB0AA1" w:rsidP="00FE616B">
    <w:pPr>
      <w:pStyle w:val="lfej"/>
      <w:spacing w:after="120"/>
      <w:jc w:val="center"/>
    </w:pPr>
    <w:r>
      <w:rPr>
        <w:noProof/>
        <w:lang w:eastAsia="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1.75pt">
          <v:imagedata r:id="rId1" o:title="Jedlik_fejleces_papir"/>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7D72"/>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7D7AC8"/>
    <w:multiLevelType w:val="hybridMultilevel"/>
    <w:tmpl w:val="59B267E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D3B38B3"/>
    <w:multiLevelType w:val="hybridMultilevel"/>
    <w:tmpl w:val="8EFCE8FE"/>
    <w:lvl w:ilvl="0" w:tplc="4DB22B4C">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D6769B3"/>
    <w:multiLevelType w:val="hybridMultilevel"/>
    <w:tmpl w:val="AFB8C1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F12623F"/>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6405C6B"/>
    <w:multiLevelType w:val="hybridMultilevel"/>
    <w:tmpl w:val="6284FF60"/>
    <w:lvl w:ilvl="0" w:tplc="847AC014">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6" w15:restartNumberingAfterBreak="0">
    <w:nsid w:val="179C7DCD"/>
    <w:multiLevelType w:val="hybridMultilevel"/>
    <w:tmpl w:val="FD2043AE"/>
    <w:lvl w:ilvl="0" w:tplc="847AC01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7" w15:restartNumberingAfterBreak="0">
    <w:nsid w:val="18D97530"/>
    <w:multiLevelType w:val="hybridMultilevel"/>
    <w:tmpl w:val="E6C2229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0EB7FCE"/>
    <w:multiLevelType w:val="hybridMultilevel"/>
    <w:tmpl w:val="DD9C30E0"/>
    <w:lvl w:ilvl="0" w:tplc="7C44A2D4">
      <w:start w:val="1"/>
      <w:numFmt w:val="upperRoman"/>
      <w:pStyle w:val="Cmsor2"/>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8382BA6"/>
    <w:multiLevelType w:val="hybridMultilevel"/>
    <w:tmpl w:val="794853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8CD69BF"/>
    <w:multiLevelType w:val="hybridMultilevel"/>
    <w:tmpl w:val="1A4AE2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B6923C4"/>
    <w:multiLevelType w:val="hybridMultilevel"/>
    <w:tmpl w:val="ADAAD2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F8B139A"/>
    <w:multiLevelType w:val="hybridMultilevel"/>
    <w:tmpl w:val="4D08A8E4"/>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09579AB"/>
    <w:multiLevelType w:val="hybridMultilevel"/>
    <w:tmpl w:val="D7543B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23014E4"/>
    <w:multiLevelType w:val="hybridMultilevel"/>
    <w:tmpl w:val="23A26A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323140C"/>
    <w:multiLevelType w:val="hybridMultilevel"/>
    <w:tmpl w:val="A1DE65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3544E24"/>
    <w:multiLevelType w:val="hybridMultilevel"/>
    <w:tmpl w:val="22C2CAD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67854C1"/>
    <w:multiLevelType w:val="hybridMultilevel"/>
    <w:tmpl w:val="865AC37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DA223C2"/>
    <w:multiLevelType w:val="hybridMultilevel"/>
    <w:tmpl w:val="E7E4C1C0"/>
    <w:lvl w:ilvl="0" w:tplc="847AC014">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19" w15:restartNumberingAfterBreak="0">
    <w:nsid w:val="3E227205"/>
    <w:multiLevelType w:val="hybridMultilevel"/>
    <w:tmpl w:val="D158C072"/>
    <w:lvl w:ilvl="0" w:tplc="847AC014">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45D36610"/>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77C1F47"/>
    <w:multiLevelType w:val="hybridMultilevel"/>
    <w:tmpl w:val="571E71F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9D52A44"/>
    <w:multiLevelType w:val="hybridMultilevel"/>
    <w:tmpl w:val="3F0AE03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47855E1"/>
    <w:multiLevelType w:val="hybridMultilevel"/>
    <w:tmpl w:val="D19032FA"/>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7435E96"/>
    <w:multiLevelType w:val="hybridMultilevel"/>
    <w:tmpl w:val="B1102B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EE95F3E"/>
    <w:multiLevelType w:val="hybridMultilevel"/>
    <w:tmpl w:val="2F509D42"/>
    <w:lvl w:ilvl="0" w:tplc="847AC01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6" w15:restartNumberingAfterBreak="0">
    <w:nsid w:val="622E3F3D"/>
    <w:multiLevelType w:val="hybridMultilevel"/>
    <w:tmpl w:val="645211F2"/>
    <w:lvl w:ilvl="0" w:tplc="CAEC5D08">
      <w:numFmt w:val="bullet"/>
      <w:lvlText w:val="-"/>
      <w:lvlJc w:val="left"/>
      <w:pPr>
        <w:ind w:left="705" w:hanging="705"/>
      </w:pPr>
      <w:rPr>
        <w:rFonts w:ascii="Calibri" w:eastAsiaTheme="minorHAnsi" w:hAnsi="Calibri" w:cstheme="minorBidi"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7" w15:restartNumberingAfterBreak="0">
    <w:nsid w:val="6D441000"/>
    <w:multiLevelType w:val="hybridMultilevel"/>
    <w:tmpl w:val="05443C4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DC61466"/>
    <w:multiLevelType w:val="hybridMultilevel"/>
    <w:tmpl w:val="6D0838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36A003C"/>
    <w:multiLevelType w:val="hybridMultilevel"/>
    <w:tmpl w:val="33C8F20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74D90A08"/>
    <w:multiLevelType w:val="hybridMultilevel"/>
    <w:tmpl w:val="0AB4093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5970223"/>
    <w:multiLevelType w:val="hybridMultilevel"/>
    <w:tmpl w:val="3B5E195A"/>
    <w:lvl w:ilvl="0" w:tplc="847AC014">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6F72094"/>
    <w:multiLevelType w:val="hybridMultilevel"/>
    <w:tmpl w:val="5F969356"/>
    <w:lvl w:ilvl="0" w:tplc="C1962CE6">
      <w:start w:val="1"/>
      <w:numFmt w:val="decimal"/>
      <w:lvlText w:val="%1."/>
      <w:lvlJc w:val="left"/>
      <w:pPr>
        <w:ind w:left="360" w:hanging="360"/>
      </w:pPr>
      <w:rPr>
        <w:b/>
      </w:rPr>
    </w:lvl>
    <w:lvl w:ilvl="1" w:tplc="040E000F">
      <w:start w:val="1"/>
      <w:numFmt w:val="decimal"/>
      <w:lvlText w:val="%2."/>
      <w:lvlJc w:val="left"/>
      <w:pPr>
        <w:ind w:left="774" w:hanging="283"/>
      </w:pPr>
      <w:rPr>
        <w:rFonts w:hint="default"/>
      </w:rPr>
    </w:lvl>
    <w:lvl w:ilvl="2" w:tplc="847AC014">
      <w:start w:val="1"/>
      <w:numFmt w:val="bullet"/>
      <w:lvlText w:val=""/>
      <w:lvlJc w:val="left"/>
      <w:pPr>
        <w:ind w:left="1134" w:hanging="283"/>
      </w:pPr>
      <w:rPr>
        <w:rFonts w:ascii="Symbol" w:hAnsi="Symbol" w:hint="default"/>
      </w:r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3" w15:restartNumberingAfterBreak="0">
    <w:nsid w:val="7760731F"/>
    <w:multiLevelType w:val="hybridMultilevel"/>
    <w:tmpl w:val="5EE6F4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A7C345A"/>
    <w:multiLevelType w:val="hybridMultilevel"/>
    <w:tmpl w:val="241ED6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DE637B0"/>
    <w:multiLevelType w:val="hybridMultilevel"/>
    <w:tmpl w:val="17383550"/>
    <w:lvl w:ilvl="0" w:tplc="7240624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32"/>
  </w:num>
  <w:num w:numId="3">
    <w:abstractNumId w:val="3"/>
  </w:num>
  <w:num w:numId="4">
    <w:abstractNumId w:val="2"/>
  </w:num>
  <w:num w:numId="5">
    <w:abstractNumId w:val="34"/>
  </w:num>
  <w:num w:numId="6">
    <w:abstractNumId w:val="28"/>
  </w:num>
  <w:num w:numId="7">
    <w:abstractNumId w:val="13"/>
  </w:num>
  <w:num w:numId="8">
    <w:abstractNumId w:val="11"/>
  </w:num>
  <w:num w:numId="9">
    <w:abstractNumId w:val="24"/>
  </w:num>
  <w:num w:numId="10">
    <w:abstractNumId w:val="10"/>
  </w:num>
  <w:num w:numId="11">
    <w:abstractNumId w:val="33"/>
  </w:num>
  <w:num w:numId="12">
    <w:abstractNumId w:val="15"/>
  </w:num>
  <w:num w:numId="13">
    <w:abstractNumId w:val="14"/>
  </w:num>
  <w:num w:numId="14">
    <w:abstractNumId w:val="26"/>
  </w:num>
  <w:num w:numId="15">
    <w:abstractNumId w:val="1"/>
  </w:num>
  <w:num w:numId="16">
    <w:abstractNumId w:val="29"/>
  </w:num>
  <w:num w:numId="17">
    <w:abstractNumId w:val="17"/>
  </w:num>
  <w:num w:numId="18">
    <w:abstractNumId w:val="4"/>
  </w:num>
  <w:num w:numId="19">
    <w:abstractNumId w:val="20"/>
  </w:num>
  <w:num w:numId="20">
    <w:abstractNumId w:val="0"/>
  </w:num>
  <w:num w:numId="21">
    <w:abstractNumId w:val="12"/>
  </w:num>
  <w:num w:numId="22">
    <w:abstractNumId w:val="21"/>
  </w:num>
  <w:num w:numId="23">
    <w:abstractNumId w:val="23"/>
  </w:num>
  <w:num w:numId="24">
    <w:abstractNumId w:val="35"/>
  </w:num>
  <w:num w:numId="25">
    <w:abstractNumId w:val="8"/>
  </w:num>
  <w:num w:numId="26">
    <w:abstractNumId w:val="8"/>
    <w:lvlOverride w:ilvl="0">
      <w:startOverride w:val="1"/>
    </w:lvlOverride>
  </w:num>
  <w:num w:numId="27">
    <w:abstractNumId w:val="8"/>
    <w:lvlOverride w:ilvl="0">
      <w:startOverride w:val="1"/>
    </w:lvlOverride>
  </w:num>
  <w:num w:numId="28">
    <w:abstractNumId w:val="16"/>
  </w:num>
  <w:num w:numId="29">
    <w:abstractNumId w:val="7"/>
  </w:num>
  <w:num w:numId="30">
    <w:abstractNumId w:val="19"/>
  </w:num>
  <w:num w:numId="31">
    <w:abstractNumId w:val="30"/>
  </w:num>
  <w:num w:numId="32">
    <w:abstractNumId w:val="31"/>
  </w:num>
  <w:num w:numId="33">
    <w:abstractNumId w:val="22"/>
  </w:num>
  <w:num w:numId="34">
    <w:abstractNumId w:val="27"/>
  </w:num>
  <w:num w:numId="35">
    <w:abstractNumId w:val="18"/>
  </w:num>
  <w:num w:numId="36">
    <w:abstractNumId w:val="5"/>
  </w:num>
  <w:num w:numId="37">
    <w:abstractNumId w:val="25"/>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8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B76"/>
    <w:rsid w:val="00002EE9"/>
    <w:rsid w:val="00042280"/>
    <w:rsid w:val="00066FDE"/>
    <w:rsid w:val="000747C3"/>
    <w:rsid w:val="00086426"/>
    <w:rsid w:val="000C7B79"/>
    <w:rsid w:val="000E54C9"/>
    <w:rsid w:val="000E69BF"/>
    <w:rsid w:val="00106AED"/>
    <w:rsid w:val="001634EC"/>
    <w:rsid w:val="001F257B"/>
    <w:rsid w:val="002111E2"/>
    <w:rsid w:val="0022142C"/>
    <w:rsid w:val="00294BEE"/>
    <w:rsid w:val="002C26BD"/>
    <w:rsid w:val="002F4E33"/>
    <w:rsid w:val="002F6B76"/>
    <w:rsid w:val="00301B8F"/>
    <w:rsid w:val="00301D37"/>
    <w:rsid w:val="00321FD9"/>
    <w:rsid w:val="00356FDC"/>
    <w:rsid w:val="0036381B"/>
    <w:rsid w:val="00364DFA"/>
    <w:rsid w:val="0037252C"/>
    <w:rsid w:val="003A733D"/>
    <w:rsid w:val="003D0618"/>
    <w:rsid w:val="003D0D02"/>
    <w:rsid w:val="003E650C"/>
    <w:rsid w:val="003F0A5E"/>
    <w:rsid w:val="004123A2"/>
    <w:rsid w:val="00413E6E"/>
    <w:rsid w:val="0042702E"/>
    <w:rsid w:val="004D1091"/>
    <w:rsid w:val="004E0C3F"/>
    <w:rsid w:val="00531171"/>
    <w:rsid w:val="00567B9C"/>
    <w:rsid w:val="00575246"/>
    <w:rsid w:val="005972A7"/>
    <w:rsid w:val="005D1F57"/>
    <w:rsid w:val="005D4877"/>
    <w:rsid w:val="005D6010"/>
    <w:rsid w:val="00687042"/>
    <w:rsid w:val="006F4AD4"/>
    <w:rsid w:val="00734B75"/>
    <w:rsid w:val="007C186B"/>
    <w:rsid w:val="007F42E3"/>
    <w:rsid w:val="008003C1"/>
    <w:rsid w:val="00815DD6"/>
    <w:rsid w:val="008260AA"/>
    <w:rsid w:val="00867778"/>
    <w:rsid w:val="008758E8"/>
    <w:rsid w:val="008F3147"/>
    <w:rsid w:val="009136B4"/>
    <w:rsid w:val="00916DA9"/>
    <w:rsid w:val="00957074"/>
    <w:rsid w:val="009603E8"/>
    <w:rsid w:val="009A173F"/>
    <w:rsid w:val="009C28CB"/>
    <w:rsid w:val="009F5A8E"/>
    <w:rsid w:val="00A6229E"/>
    <w:rsid w:val="00A76737"/>
    <w:rsid w:val="00AA28E2"/>
    <w:rsid w:val="00AB1CB2"/>
    <w:rsid w:val="00AD4633"/>
    <w:rsid w:val="00B03A59"/>
    <w:rsid w:val="00B14870"/>
    <w:rsid w:val="00B325F0"/>
    <w:rsid w:val="00B43496"/>
    <w:rsid w:val="00B56594"/>
    <w:rsid w:val="00BA6028"/>
    <w:rsid w:val="00BB3F15"/>
    <w:rsid w:val="00BE2D5D"/>
    <w:rsid w:val="00BE7383"/>
    <w:rsid w:val="00BE7D8B"/>
    <w:rsid w:val="00C65882"/>
    <w:rsid w:val="00C96BB6"/>
    <w:rsid w:val="00CA3D5B"/>
    <w:rsid w:val="00D05CBB"/>
    <w:rsid w:val="00D52D0C"/>
    <w:rsid w:val="00D77C70"/>
    <w:rsid w:val="00D77FB6"/>
    <w:rsid w:val="00D80940"/>
    <w:rsid w:val="00D94BF8"/>
    <w:rsid w:val="00DB0576"/>
    <w:rsid w:val="00DB13FB"/>
    <w:rsid w:val="00DB5AEF"/>
    <w:rsid w:val="00E1399A"/>
    <w:rsid w:val="00E21BE6"/>
    <w:rsid w:val="00E50107"/>
    <w:rsid w:val="00E93A3D"/>
    <w:rsid w:val="00EF1D83"/>
    <w:rsid w:val="00F04FC0"/>
    <w:rsid w:val="00F27158"/>
    <w:rsid w:val="00F34C1C"/>
    <w:rsid w:val="00F530A0"/>
    <w:rsid w:val="00F75A1A"/>
    <w:rsid w:val="00F81459"/>
    <w:rsid w:val="00FA1214"/>
    <w:rsid w:val="00FB0AA1"/>
    <w:rsid w:val="00FB5A68"/>
    <w:rsid w:val="00FD3E10"/>
    <w:rsid w:val="00FE616B"/>
    <w:rsid w:val="00FF1C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14:docId w14:val="75A93E61"/>
  <w15:docId w15:val="{4294AF41-9153-4A66-BF11-3D890120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F6B76"/>
    <w:pPr>
      <w:spacing w:after="160" w:line="259" w:lineRule="auto"/>
    </w:pPr>
  </w:style>
  <w:style w:type="paragraph" w:styleId="Cmsor1">
    <w:name w:val="heading 1"/>
    <w:basedOn w:val="Norml"/>
    <w:next w:val="Norml"/>
    <w:link w:val="Cmsor1Char"/>
    <w:uiPriority w:val="9"/>
    <w:qFormat/>
    <w:rsid w:val="002F6B76"/>
    <w:pPr>
      <w:keepNext/>
      <w:keepLines/>
      <w:pageBreakBefore/>
      <w:spacing w:before="240" w:after="360"/>
      <w:outlineLvl w:val="0"/>
    </w:pPr>
    <w:rPr>
      <w:rFonts w:asciiTheme="majorHAnsi" w:eastAsiaTheme="majorEastAsia" w:hAnsiTheme="majorHAnsi" w:cstheme="majorBidi"/>
      <w:b/>
      <w:sz w:val="40"/>
      <w:szCs w:val="32"/>
    </w:rPr>
  </w:style>
  <w:style w:type="paragraph" w:styleId="Cmsor2">
    <w:name w:val="heading 2"/>
    <w:basedOn w:val="Norml"/>
    <w:next w:val="Norml"/>
    <w:link w:val="Cmsor2Char"/>
    <w:uiPriority w:val="9"/>
    <w:unhideWhenUsed/>
    <w:qFormat/>
    <w:rsid w:val="002F6B76"/>
    <w:pPr>
      <w:keepNext/>
      <w:keepLines/>
      <w:numPr>
        <w:numId w:val="25"/>
      </w:numPr>
      <w:spacing w:before="40" w:after="240"/>
      <w:outlineLvl w:val="1"/>
    </w:pPr>
    <w:rPr>
      <w:rFonts w:asciiTheme="majorHAnsi" w:eastAsiaTheme="majorEastAsia" w:hAnsiTheme="majorHAnsi" w:cstheme="majorBidi"/>
      <w:b/>
      <w:sz w:val="36"/>
      <w:szCs w:val="26"/>
    </w:rPr>
  </w:style>
  <w:style w:type="paragraph" w:styleId="Cmsor3">
    <w:name w:val="heading 3"/>
    <w:basedOn w:val="Norml"/>
    <w:next w:val="Norml"/>
    <w:link w:val="Cmsor3Char"/>
    <w:uiPriority w:val="9"/>
    <w:unhideWhenUsed/>
    <w:qFormat/>
    <w:rsid w:val="002F6B76"/>
    <w:pPr>
      <w:keepNext/>
      <w:keepLines/>
      <w:spacing w:before="40" w:after="120"/>
      <w:outlineLvl w:val="2"/>
    </w:pPr>
    <w:rPr>
      <w:rFonts w:asciiTheme="majorHAnsi" w:eastAsiaTheme="majorEastAsia" w:hAnsiTheme="majorHAnsi"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21BE6"/>
    <w:pPr>
      <w:tabs>
        <w:tab w:val="center" w:pos="4536"/>
        <w:tab w:val="right" w:pos="9072"/>
      </w:tabs>
      <w:spacing w:after="0" w:line="240" w:lineRule="auto"/>
    </w:pPr>
  </w:style>
  <w:style w:type="character" w:customStyle="1" w:styleId="lfejChar">
    <w:name w:val="Élőfej Char"/>
    <w:basedOn w:val="Bekezdsalapbettpusa"/>
    <w:link w:val="lfej"/>
    <w:uiPriority w:val="99"/>
    <w:rsid w:val="00E21BE6"/>
  </w:style>
  <w:style w:type="paragraph" w:styleId="llb">
    <w:name w:val="footer"/>
    <w:basedOn w:val="Norml"/>
    <w:link w:val="llbChar"/>
    <w:uiPriority w:val="99"/>
    <w:unhideWhenUsed/>
    <w:rsid w:val="00E21BE6"/>
    <w:pPr>
      <w:tabs>
        <w:tab w:val="center" w:pos="4536"/>
        <w:tab w:val="right" w:pos="9072"/>
      </w:tabs>
      <w:spacing w:after="0" w:line="240" w:lineRule="auto"/>
    </w:pPr>
  </w:style>
  <w:style w:type="character" w:customStyle="1" w:styleId="llbChar">
    <w:name w:val="Élőláb Char"/>
    <w:basedOn w:val="Bekezdsalapbettpusa"/>
    <w:link w:val="llb"/>
    <w:uiPriority w:val="99"/>
    <w:rsid w:val="00E21BE6"/>
  </w:style>
  <w:style w:type="paragraph" w:styleId="Buborkszveg">
    <w:name w:val="Balloon Text"/>
    <w:basedOn w:val="Norml"/>
    <w:link w:val="BuborkszvegChar"/>
    <w:uiPriority w:val="99"/>
    <w:semiHidden/>
    <w:unhideWhenUsed/>
    <w:rsid w:val="00E21B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21BE6"/>
    <w:rPr>
      <w:rFonts w:ascii="Tahoma" w:hAnsi="Tahoma" w:cs="Tahoma"/>
      <w:sz w:val="16"/>
      <w:szCs w:val="16"/>
    </w:rPr>
  </w:style>
  <w:style w:type="table" w:styleId="Rcsostblzat">
    <w:name w:val="Table Grid"/>
    <w:basedOn w:val="Normltblzat"/>
    <w:rsid w:val="004E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E650C"/>
    <w:pPr>
      <w:ind w:left="720"/>
      <w:contextualSpacing/>
    </w:pPr>
  </w:style>
  <w:style w:type="paragraph" w:customStyle="1" w:styleId="szakkpestsnevek">
    <w:name w:val="szakképesítésnevek"/>
    <w:basedOn w:val="Norml"/>
    <w:link w:val="szakkpestsnevekChar"/>
    <w:qFormat/>
    <w:rsid w:val="002F6B76"/>
    <w:pPr>
      <w:pageBreakBefore/>
      <w:spacing w:line="240" w:lineRule="auto"/>
      <w:jc w:val="center"/>
    </w:pPr>
    <w:rPr>
      <w:rFonts w:cstheme="minorHAnsi"/>
      <w:smallCaps/>
      <w:sz w:val="40"/>
      <w:szCs w:val="20"/>
    </w:rPr>
  </w:style>
  <w:style w:type="character" w:customStyle="1" w:styleId="szakkpestsnevekChar">
    <w:name w:val="szakképesítésnevek Char"/>
    <w:basedOn w:val="Bekezdsalapbettpusa"/>
    <w:link w:val="szakkpestsnevek"/>
    <w:rsid w:val="002F6B76"/>
    <w:rPr>
      <w:rFonts w:cstheme="minorHAnsi"/>
      <w:smallCaps/>
      <w:sz w:val="40"/>
      <w:szCs w:val="20"/>
    </w:rPr>
  </w:style>
  <w:style w:type="character" w:customStyle="1" w:styleId="Cmsor1Char">
    <w:name w:val="Címsor 1 Char"/>
    <w:basedOn w:val="Bekezdsalapbettpusa"/>
    <w:link w:val="Cmsor1"/>
    <w:uiPriority w:val="9"/>
    <w:rsid w:val="002F6B76"/>
    <w:rPr>
      <w:rFonts w:asciiTheme="majorHAnsi" w:eastAsiaTheme="majorEastAsia" w:hAnsiTheme="majorHAnsi" w:cstheme="majorBidi"/>
      <w:b/>
      <w:sz w:val="40"/>
      <w:szCs w:val="32"/>
    </w:rPr>
  </w:style>
  <w:style w:type="character" w:customStyle="1" w:styleId="Cmsor2Char">
    <w:name w:val="Címsor 2 Char"/>
    <w:basedOn w:val="Bekezdsalapbettpusa"/>
    <w:link w:val="Cmsor2"/>
    <w:uiPriority w:val="9"/>
    <w:rsid w:val="002F6B76"/>
    <w:rPr>
      <w:rFonts w:asciiTheme="majorHAnsi" w:eastAsiaTheme="majorEastAsia" w:hAnsiTheme="majorHAnsi" w:cstheme="majorBidi"/>
      <w:b/>
      <w:sz w:val="36"/>
      <w:szCs w:val="26"/>
    </w:rPr>
  </w:style>
  <w:style w:type="character" w:customStyle="1" w:styleId="Cmsor3Char">
    <w:name w:val="Címsor 3 Char"/>
    <w:basedOn w:val="Bekezdsalapbettpusa"/>
    <w:link w:val="Cmsor3"/>
    <w:uiPriority w:val="9"/>
    <w:rsid w:val="002F6B76"/>
    <w:rPr>
      <w:rFonts w:asciiTheme="majorHAnsi" w:eastAsiaTheme="majorEastAsia" w:hAnsiTheme="majorHAnsi" w:cstheme="majorBidi"/>
      <w:b/>
      <w:sz w:val="28"/>
      <w:szCs w:val="24"/>
    </w:rPr>
  </w:style>
  <w:style w:type="paragraph" w:styleId="Cm">
    <w:name w:val="Title"/>
    <w:basedOn w:val="Norml"/>
    <w:next w:val="Norml"/>
    <w:link w:val="CmChar"/>
    <w:uiPriority w:val="10"/>
    <w:qFormat/>
    <w:rsid w:val="002F6B7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F6B76"/>
    <w:rPr>
      <w:rFonts w:asciiTheme="majorHAnsi" w:eastAsiaTheme="majorEastAsia" w:hAnsiTheme="majorHAnsi" w:cstheme="majorBidi"/>
      <w:spacing w:val="-10"/>
      <w:kern w:val="28"/>
      <w:sz w:val="56"/>
      <w:szCs w:val="56"/>
    </w:rPr>
  </w:style>
  <w:style w:type="paragraph" w:styleId="Tartalomjegyzkcmsora">
    <w:name w:val="TOC Heading"/>
    <w:basedOn w:val="Cmsor1"/>
    <w:next w:val="Norml"/>
    <w:uiPriority w:val="39"/>
    <w:unhideWhenUsed/>
    <w:qFormat/>
    <w:rsid w:val="00B03A59"/>
    <w:pPr>
      <w:pageBreakBefore w:val="0"/>
      <w:spacing w:after="0"/>
      <w:outlineLvl w:val="9"/>
    </w:pPr>
    <w:rPr>
      <w:b w:val="0"/>
      <w:color w:val="365F91" w:themeColor="accent1" w:themeShade="BF"/>
      <w:sz w:val="32"/>
      <w:lang w:eastAsia="hu-HU"/>
    </w:rPr>
  </w:style>
  <w:style w:type="paragraph" w:styleId="TJ1">
    <w:name w:val="toc 1"/>
    <w:basedOn w:val="Norml"/>
    <w:next w:val="Norml"/>
    <w:autoRedefine/>
    <w:uiPriority w:val="39"/>
    <w:unhideWhenUsed/>
    <w:rsid w:val="00B03A59"/>
    <w:pPr>
      <w:spacing w:after="100"/>
    </w:pPr>
  </w:style>
  <w:style w:type="paragraph" w:styleId="TJ2">
    <w:name w:val="toc 2"/>
    <w:basedOn w:val="Norml"/>
    <w:next w:val="Norml"/>
    <w:autoRedefine/>
    <w:uiPriority w:val="39"/>
    <w:unhideWhenUsed/>
    <w:rsid w:val="00B03A59"/>
    <w:pPr>
      <w:spacing w:after="100"/>
      <w:ind w:left="220"/>
    </w:pPr>
  </w:style>
  <w:style w:type="paragraph" w:styleId="TJ3">
    <w:name w:val="toc 3"/>
    <w:basedOn w:val="Norml"/>
    <w:next w:val="Norml"/>
    <w:autoRedefine/>
    <w:uiPriority w:val="39"/>
    <w:unhideWhenUsed/>
    <w:rsid w:val="00B03A59"/>
    <w:pPr>
      <w:spacing w:after="100"/>
      <w:ind w:left="440"/>
    </w:pPr>
  </w:style>
  <w:style w:type="character" w:styleId="Hiperhivatkozs">
    <w:name w:val="Hyperlink"/>
    <w:basedOn w:val="Bekezdsalapbettpusa"/>
    <w:uiPriority w:val="99"/>
    <w:unhideWhenUsed/>
    <w:rsid w:val="00B03A59"/>
    <w:rPr>
      <w:color w:val="0000FF" w:themeColor="hyperlink"/>
      <w:u w:val="single"/>
    </w:rPr>
  </w:style>
  <w:style w:type="paragraph" w:styleId="Lbjegyzetszveg">
    <w:name w:val="footnote text"/>
    <w:basedOn w:val="Norml"/>
    <w:link w:val="LbjegyzetszvegChar"/>
    <w:uiPriority w:val="99"/>
    <w:semiHidden/>
    <w:unhideWhenUsed/>
    <w:rsid w:val="00EF1D8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F1D83"/>
    <w:rPr>
      <w:sz w:val="20"/>
      <w:szCs w:val="20"/>
    </w:rPr>
  </w:style>
  <w:style w:type="character" w:styleId="Lbjegyzet-hivatkozs">
    <w:name w:val="footnote reference"/>
    <w:basedOn w:val="Bekezdsalapbettpusa"/>
    <w:uiPriority w:val="99"/>
    <w:semiHidden/>
    <w:unhideWhenUsed/>
    <w:rsid w:val="00EF1D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54815">
      <w:bodyDiv w:val="1"/>
      <w:marLeft w:val="0"/>
      <w:marRight w:val="0"/>
      <w:marTop w:val="0"/>
      <w:marBottom w:val="0"/>
      <w:divBdr>
        <w:top w:val="none" w:sz="0" w:space="0" w:color="auto"/>
        <w:left w:val="none" w:sz="0" w:space="0" w:color="auto"/>
        <w:bottom w:val="none" w:sz="0" w:space="0" w:color="auto"/>
        <w:right w:val="none" w:sz="0" w:space="0" w:color="auto"/>
      </w:divBdr>
    </w:div>
    <w:div w:id="652875933">
      <w:bodyDiv w:val="1"/>
      <w:marLeft w:val="0"/>
      <w:marRight w:val="0"/>
      <w:marTop w:val="0"/>
      <w:marBottom w:val="0"/>
      <w:divBdr>
        <w:top w:val="none" w:sz="0" w:space="0" w:color="auto"/>
        <w:left w:val="none" w:sz="0" w:space="0" w:color="auto"/>
        <w:bottom w:val="none" w:sz="0" w:space="0" w:color="auto"/>
        <w:right w:val="none" w:sz="0" w:space="0" w:color="auto"/>
      </w:divBdr>
    </w:div>
    <w:div w:id="704673538">
      <w:bodyDiv w:val="1"/>
      <w:marLeft w:val="0"/>
      <w:marRight w:val="0"/>
      <w:marTop w:val="0"/>
      <w:marBottom w:val="0"/>
      <w:divBdr>
        <w:top w:val="none" w:sz="0" w:space="0" w:color="auto"/>
        <w:left w:val="none" w:sz="0" w:space="0" w:color="auto"/>
        <w:bottom w:val="none" w:sz="0" w:space="0" w:color="auto"/>
        <w:right w:val="none" w:sz="0" w:space="0" w:color="auto"/>
      </w:divBdr>
    </w:div>
    <w:div w:id="969172344">
      <w:bodyDiv w:val="1"/>
      <w:marLeft w:val="0"/>
      <w:marRight w:val="0"/>
      <w:marTop w:val="0"/>
      <w:marBottom w:val="0"/>
      <w:divBdr>
        <w:top w:val="none" w:sz="0" w:space="0" w:color="auto"/>
        <w:left w:val="none" w:sz="0" w:space="0" w:color="auto"/>
        <w:bottom w:val="none" w:sz="0" w:space="0" w:color="auto"/>
        <w:right w:val="none" w:sz="0" w:space="0" w:color="auto"/>
      </w:divBdr>
    </w:div>
    <w:div w:id="1608611634">
      <w:bodyDiv w:val="1"/>
      <w:marLeft w:val="0"/>
      <w:marRight w:val="0"/>
      <w:marTop w:val="0"/>
      <w:marBottom w:val="0"/>
      <w:divBdr>
        <w:top w:val="none" w:sz="0" w:space="0" w:color="auto"/>
        <w:left w:val="none" w:sz="0" w:space="0" w:color="auto"/>
        <w:bottom w:val="none" w:sz="0" w:space="0" w:color="auto"/>
        <w:right w:val="none" w:sz="0" w:space="0" w:color="auto"/>
      </w:divBdr>
    </w:div>
    <w:div w:id="1902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kumentumok\Egy&#233;ni%20Office-sablonok\2018-2019%20JEDLIK%20Fejl&#233;ces%20pap&#237;r.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lső adatelem és dátum" Version="1987"/>
</file>

<file path=customXml/itemProps1.xml><?xml version="1.0" encoding="utf-8"?>
<ds:datastoreItem xmlns:ds="http://schemas.openxmlformats.org/officeDocument/2006/customXml" ds:itemID="{432600A8-5A69-4475-81DF-47C33227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2018-2019 JEDLIK Fejléces papír</Template>
  <TotalTime>1240</TotalTime>
  <Pages>24</Pages>
  <Words>4491</Words>
  <Characters>30993</Characters>
  <Application>Microsoft Office Word</Application>
  <DocSecurity>0</DocSecurity>
  <Lines>258</Lines>
  <Paragraphs>70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Kottra Richárd</dc:creator>
  <cp:lastModifiedBy>Kalmár Péter</cp:lastModifiedBy>
  <cp:revision>14</cp:revision>
  <cp:lastPrinted>2020-10-08T06:09:00Z</cp:lastPrinted>
  <dcterms:created xsi:type="dcterms:W3CDTF">2019-09-05T06:48:00Z</dcterms:created>
  <dcterms:modified xsi:type="dcterms:W3CDTF">2022-01-06T09:31:00Z</dcterms:modified>
</cp:coreProperties>
</file>